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D9E49" w14:textId="16B2809C" w:rsidR="00C17D8D" w:rsidRPr="00F63D22" w:rsidRDefault="00C17D8D" w:rsidP="09E9ABCE">
      <w:pPr>
        <w:rPr>
          <w:lang w:val="es-ES"/>
        </w:rPr>
      </w:pPr>
      <w:bookmarkStart w:id="0" w:name="_Toc157487448"/>
      <w:bookmarkStart w:id="1" w:name="_Toc167013477"/>
    </w:p>
    <w:p w14:paraId="432E2F03" w14:textId="77777777" w:rsidR="00C17D8D" w:rsidRPr="000325D2" w:rsidRDefault="00C17D8D" w:rsidP="00C17D8D">
      <w:pPr>
        <w:rPr>
          <w:lang w:val="es-ES_tradnl"/>
        </w:rPr>
      </w:pPr>
    </w:p>
    <w:p w14:paraId="5DCE4D6C" w14:textId="77777777" w:rsidR="00C17D8D" w:rsidRPr="000325D2" w:rsidRDefault="00C17D8D" w:rsidP="00C17D8D">
      <w:pPr>
        <w:rPr>
          <w:lang w:val="es-ES_tradnl"/>
        </w:rPr>
      </w:pPr>
    </w:p>
    <w:p w14:paraId="4E7CFF13" w14:textId="77777777" w:rsidR="00C17D8D" w:rsidRPr="000325D2" w:rsidRDefault="00C17D8D" w:rsidP="00C17D8D">
      <w:pPr>
        <w:rPr>
          <w:sz w:val="52"/>
          <w:szCs w:val="52"/>
          <w:lang w:val="es-ES_tradnl"/>
        </w:rPr>
      </w:pPr>
    </w:p>
    <w:p w14:paraId="2C5269C0" w14:textId="77777777" w:rsidR="00C17D8D" w:rsidRPr="000325D2" w:rsidRDefault="00C17D8D" w:rsidP="00C17D8D">
      <w:pPr>
        <w:rPr>
          <w:sz w:val="52"/>
          <w:szCs w:val="52"/>
          <w:lang w:val="es-ES_tradnl"/>
        </w:rPr>
      </w:pPr>
    </w:p>
    <w:p w14:paraId="70AFA92A" w14:textId="77777777" w:rsidR="00C17D8D" w:rsidRPr="000325D2" w:rsidRDefault="00C17D8D" w:rsidP="00C17D8D">
      <w:pPr>
        <w:rPr>
          <w:sz w:val="52"/>
          <w:szCs w:val="52"/>
          <w:lang w:val="es-ES_tradnl"/>
        </w:rPr>
      </w:pPr>
    </w:p>
    <w:p w14:paraId="1DF995DD" w14:textId="77777777" w:rsidR="00C17D8D" w:rsidRPr="000325D2" w:rsidRDefault="00C17D8D" w:rsidP="00C17D8D">
      <w:pPr>
        <w:jc w:val="center"/>
        <w:rPr>
          <w:sz w:val="72"/>
          <w:szCs w:val="72"/>
          <w:lang w:val="es-ES_tradnl"/>
        </w:rPr>
      </w:pPr>
      <w:r w:rsidRPr="000325D2">
        <w:rPr>
          <w:sz w:val="72"/>
          <w:szCs w:val="72"/>
          <w:lang w:val="es-ES_tradnl"/>
        </w:rPr>
        <w:t>Ingeniería de Software</w:t>
      </w:r>
    </w:p>
    <w:p w14:paraId="0AF6FE74" w14:textId="77777777" w:rsidR="00C17D8D" w:rsidRPr="00F512EB" w:rsidRDefault="00C17D8D" w:rsidP="00C17D8D">
      <w:pPr>
        <w:jc w:val="center"/>
        <w:rPr>
          <w:sz w:val="52"/>
          <w:szCs w:val="52"/>
          <w:lang w:val="es-ES_tradnl"/>
        </w:rPr>
      </w:pPr>
    </w:p>
    <w:p w14:paraId="408C6056" w14:textId="77777777" w:rsidR="00C17D8D" w:rsidRPr="00F512EB" w:rsidRDefault="00C17D8D" w:rsidP="00C17D8D">
      <w:pPr>
        <w:jc w:val="center"/>
        <w:rPr>
          <w:sz w:val="52"/>
          <w:szCs w:val="52"/>
          <w:lang w:val="es-ES_tradnl"/>
        </w:rPr>
      </w:pPr>
    </w:p>
    <w:p w14:paraId="6458A5EC" w14:textId="77777777" w:rsidR="00C17D8D" w:rsidRPr="00F512EB" w:rsidRDefault="00C17D8D" w:rsidP="00C17D8D">
      <w:pPr>
        <w:jc w:val="center"/>
        <w:rPr>
          <w:b/>
          <w:sz w:val="56"/>
          <w:szCs w:val="56"/>
          <w:lang w:val="es-ES_tradnl"/>
        </w:rPr>
      </w:pPr>
      <w:r w:rsidRPr="00F512EB">
        <w:rPr>
          <w:b/>
          <w:sz w:val="56"/>
          <w:szCs w:val="56"/>
          <w:lang w:val="es-ES_tradnl"/>
        </w:rPr>
        <w:t>Gestión de la Configuración (CM)</w:t>
      </w:r>
    </w:p>
    <w:p w14:paraId="37E2310B" w14:textId="77777777" w:rsidR="00C17D8D" w:rsidRPr="000325D2" w:rsidRDefault="00C17D8D" w:rsidP="00C17D8D">
      <w:pPr>
        <w:jc w:val="center"/>
        <w:rPr>
          <w:b/>
          <w:i/>
          <w:sz w:val="40"/>
          <w:szCs w:val="40"/>
          <w:lang w:val="es-ES_tradnl"/>
        </w:rPr>
      </w:pPr>
      <w:r w:rsidRPr="000325D2">
        <w:rPr>
          <w:b/>
          <w:i/>
          <w:sz w:val="40"/>
          <w:szCs w:val="40"/>
          <w:lang w:val="es-ES_tradnl"/>
        </w:rPr>
        <w:t>Definición de un Proceso de Control del Cambio</w:t>
      </w:r>
    </w:p>
    <w:p w14:paraId="7B803275" w14:textId="77777777" w:rsidR="00C17D8D" w:rsidRPr="000325D2" w:rsidRDefault="00C17D8D" w:rsidP="00C17D8D">
      <w:pPr>
        <w:tabs>
          <w:tab w:val="left" w:pos="4815"/>
        </w:tabs>
        <w:rPr>
          <w:sz w:val="52"/>
          <w:szCs w:val="52"/>
          <w:lang w:val="es-ES_tradnl"/>
        </w:rPr>
      </w:pPr>
      <w:r w:rsidRPr="000325D2">
        <w:rPr>
          <w:sz w:val="52"/>
          <w:szCs w:val="52"/>
          <w:lang w:val="es-ES_tradnl"/>
        </w:rPr>
        <w:tab/>
      </w:r>
    </w:p>
    <w:p w14:paraId="001CACF1" w14:textId="77777777" w:rsidR="00C17D8D" w:rsidRPr="000325D2" w:rsidRDefault="00C17D8D" w:rsidP="00C17D8D">
      <w:pPr>
        <w:rPr>
          <w:sz w:val="32"/>
          <w:szCs w:val="32"/>
          <w:lang w:val="es-ES_tradnl"/>
        </w:rPr>
      </w:pPr>
    </w:p>
    <w:p w14:paraId="67234588" w14:textId="77777777" w:rsidR="00C17D8D" w:rsidRPr="000325D2" w:rsidRDefault="00C17D8D" w:rsidP="00C17D8D">
      <w:pPr>
        <w:rPr>
          <w:sz w:val="32"/>
          <w:szCs w:val="32"/>
          <w:lang w:val="es-ES_tradnl"/>
        </w:rPr>
      </w:pPr>
    </w:p>
    <w:p w14:paraId="4F2F6426" w14:textId="77777777" w:rsidR="00C17D8D" w:rsidRPr="000325D2" w:rsidRDefault="00C17D8D" w:rsidP="00C17D8D">
      <w:pPr>
        <w:rPr>
          <w:sz w:val="32"/>
          <w:szCs w:val="32"/>
          <w:lang w:val="es-ES_tradnl"/>
        </w:rPr>
      </w:pPr>
    </w:p>
    <w:p w14:paraId="6821E3B0" w14:textId="77777777" w:rsidR="00C17D8D" w:rsidRPr="000325D2" w:rsidRDefault="00C17D8D" w:rsidP="00C17D8D">
      <w:pPr>
        <w:rPr>
          <w:sz w:val="32"/>
          <w:szCs w:val="32"/>
          <w:lang w:val="es-ES_tradnl"/>
        </w:rPr>
      </w:pPr>
    </w:p>
    <w:p w14:paraId="7728C7A0" w14:textId="77777777" w:rsidR="00C17D8D" w:rsidRPr="000325D2" w:rsidRDefault="00C17D8D" w:rsidP="00C17D8D">
      <w:pPr>
        <w:rPr>
          <w:sz w:val="32"/>
          <w:szCs w:val="32"/>
          <w:lang w:val="es-ES_tradnl"/>
        </w:rPr>
      </w:pPr>
    </w:p>
    <w:p w14:paraId="727F4C85" w14:textId="77777777" w:rsidR="00C17D8D" w:rsidRPr="000325D2" w:rsidRDefault="00C17D8D" w:rsidP="00C17D8D">
      <w:pPr>
        <w:rPr>
          <w:sz w:val="32"/>
          <w:szCs w:val="32"/>
          <w:lang w:val="es-ES_tradnl"/>
        </w:rPr>
      </w:pPr>
    </w:p>
    <w:p w14:paraId="18A76CDA" w14:textId="77777777" w:rsidR="00C17D8D" w:rsidRPr="000325D2" w:rsidRDefault="00C17D8D" w:rsidP="00C17D8D">
      <w:pPr>
        <w:rPr>
          <w:sz w:val="32"/>
          <w:szCs w:val="32"/>
          <w:lang w:val="es-ES_tradnl"/>
        </w:rPr>
      </w:pPr>
    </w:p>
    <w:p w14:paraId="6A079546" w14:textId="77777777" w:rsidR="00C17D8D" w:rsidRPr="000A75A9" w:rsidRDefault="00C17D8D" w:rsidP="00C17D8D">
      <w:pPr>
        <w:rPr>
          <w:sz w:val="32"/>
          <w:szCs w:val="32"/>
          <w:lang w:val="es-ES"/>
        </w:rPr>
      </w:pPr>
      <w:r w:rsidRPr="000A75A9">
        <w:rPr>
          <w:sz w:val="32"/>
          <w:szCs w:val="32"/>
          <w:lang w:val="es-ES"/>
        </w:rPr>
        <w:t>MIEMBROS DEL GRUPO 1.2:</w:t>
      </w:r>
    </w:p>
    <w:p w14:paraId="3FF69378" w14:textId="77777777" w:rsidR="00C17D8D" w:rsidRPr="000A75A9" w:rsidRDefault="00C17D8D" w:rsidP="00C17D8D">
      <w:pPr>
        <w:numPr>
          <w:ilvl w:val="0"/>
          <w:numId w:val="16"/>
        </w:numPr>
        <w:rPr>
          <w:sz w:val="32"/>
          <w:szCs w:val="32"/>
          <w:lang w:val="es-ES"/>
        </w:rPr>
      </w:pPr>
      <w:r w:rsidRPr="000A75A9">
        <w:rPr>
          <w:sz w:val="32"/>
          <w:szCs w:val="32"/>
          <w:lang w:val="es-ES"/>
        </w:rPr>
        <w:t>Nicolás Barcia Quintela</w:t>
      </w:r>
    </w:p>
    <w:p w14:paraId="718431CA" w14:textId="77777777" w:rsidR="00C17D8D" w:rsidRPr="000A75A9" w:rsidRDefault="00C17D8D" w:rsidP="00C17D8D">
      <w:pPr>
        <w:numPr>
          <w:ilvl w:val="0"/>
          <w:numId w:val="16"/>
        </w:numPr>
        <w:spacing w:line="259" w:lineRule="auto"/>
        <w:rPr>
          <w:sz w:val="32"/>
          <w:szCs w:val="32"/>
          <w:lang w:val="es-ES"/>
        </w:rPr>
      </w:pPr>
      <w:r w:rsidRPr="000A75A9">
        <w:rPr>
          <w:sz w:val="32"/>
          <w:szCs w:val="32"/>
          <w:lang w:val="es-ES"/>
        </w:rPr>
        <w:t>Jesús Campos Manjón</w:t>
      </w:r>
    </w:p>
    <w:p w14:paraId="7777125B" w14:textId="77777777" w:rsidR="00C17D8D" w:rsidRPr="000A75A9" w:rsidRDefault="00C17D8D" w:rsidP="00C17D8D">
      <w:pPr>
        <w:numPr>
          <w:ilvl w:val="0"/>
          <w:numId w:val="16"/>
        </w:numPr>
        <w:rPr>
          <w:sz w:val="32"/>
          <w:szCs w:val="32"/>
          <w:lang w:val="es-ES"/>
        </w:rPr>
      </w:pPr>
      <w:r w:rsidRPr="000A75A9">
        <w:rPr>
          <w:sz w:val="32"/>
          <w:szCs w:val="32"/>
          <w:lang w:val="es-ES"/>
        </w:rPr>
        <w:t>Guillermo Madriñán González</w:t>
      </w:r>
    </w:p>
    <w:p w14:paraId="2E08368E" w14:textId="77777777" w:rsidR="00C17D8D" w:rsidRPr="000A75A9" w:rsidRDefault="00C17D8D" w:rsidP="00C17D8D">
      <w:pPr>
        <w:numPr>
          <w:ilvl w:val="0"/>
          <w:numId w:val="16"/>
        </w:numPr>
        <w:rPr>
          <w:sz w:val="32"/>
          <w:szCs w:val="32"/>
          <w:lang w:val="es-ES"/>
        </w:rPr>
      </w:pPr>
      <w:r w:rsidRPr="000A75A9">
        <w:rPr>
          <w:sz w:val="32"/>
          <w:szCs w:val="32"/>
          <w:lang w:val="es-ES"/>
        </w:rPr>
        <w:t>Roi Martínez Enríquez</w:t>
      </w:r>
    </w:p>
    <w:p w14:paraId="0C21A50E" w14:textId="77777777" w:rsidR="00C17D8D" w:rsidRPr="000A75A9" w:rsidRDefault="00C17D8D" w:rsidP="00C17D8D">
      <w:pPr>
        <w:ind w:left="1425"/>
        <w:rPr>
          <w:color w:val="FF0000"/>
          <w:sz w:val="32"/>
          <w:szCs w:val="32"/>
          <w:lang w:val="es-ES"/>
        </w:rPr>
      </w:pPr>
    </w:p>
    <w:p w14:paraId="01C5B7CC" w14:textId="77777777" w:rsidR="00C17D8D" w:rsidRPr="000A75A9" w:rsidRDefault="00C17D8D" w:rsidP="00C17D8D">
      <w:pPr>
        <w:rPr>
          <w:sz w:val="32"/>
          <w:szCs w:val="32"/>
          <w:lang w:val="es-ES"/>
        </w:rPr>
      </w:pPr>
      <w:r w:rsidRPr="7052936B">
        <w:rPr>
          <w:sz w:val="32"/>
          <w:szCs w:val="32"/>
          <w:lang w:val="es-ES"/>
        </w:rPr>
        <w:t xml:space="preserve">FECHA DE ENTREGA: </w:t>
      </w:r>
      <w:r>
        <w:rPr>
          <w:sz w:val="32"/>
          <w:szCs w:val="32"/>
          <w:lang w:val="es-ES"/>
        </w:rPr>
        <w:t>18</w:t>
      </w:r>
      <w:r w:rsidRPr="7052936B">
        <w:rPr>
          <w:sz w:val="32"/>
          <w:szCs w:val="32"/>
          <w:lang w:val="es-ES"/>
        </w:rPr>
        <w:t>/0</w:t>
      </w:r>
      <w:r>
        <w:rPr>
          <w:sz w:val="32"/>
          <w:szCs w:val="32"/>
          <w:lang w:val="es-ES"/>
        </w:rPr>
        <w:t>3</w:t>
      </w:r>
      <w:r w:rsidRPr="7052936B">
        <w:rPr>
          <w:sz w:val="32"/>
          <w:szCs w:val="32"/>
          <w:lang w:val="es-ES"/>
        </w:rPr>
        <w:t>/2024</w:t>
      </w:r>
    </w:p>
    <w:p w14:paraId="1928B8F2" w14:textId="77777777" w:rsidR="00C17D8D" w:rsidRPr="000325D2" w:rsidRDefault="00C17D8D" w:rsidP="00C17D8D">
      <w:pPr>
        <w:tabs>
          <w:tab w:val="left" w:pos="7050"/>
        </w:tabs>
        <w:rPr>
          <w:sz w:val="32"/>
          <w:szCs w:val="32"/>
          <w:lang w:val="es-ES_tradnl"/>
        </w:rPr>
      </w:pPr>
      <w:r w:rsidRPr="000325D2">
        <w:rPr>
          <w:sz w:val="32"/>
          <w:szCs w:val="32"/>
          <w:lang w:val="es-ES_tradnl"/>
        </w:rPr>
        <w:tab/>
      </w:r>
    </w:p>
    <w:p w14:paraId="4A4BD95B" w14:textId="77777777" w:rsidR="00C17D8D" w:rsidRPr="00F63D22" w:rsidRDefault="00C17D8D" w:rsidP="00C17D8D">
      <w:pPr>
        <w:pStyle w:val="TtulodeDocumento"/>
        <w:rPr>
          <w:lang w:val="es-ES_tradnl"/>
        </w:rPr>
      </w:pPr>
      <w:r w:rsidRPr="00F63D22">
        <w:rPr>
          <w:lang w:val="es-ES_tradnl"/>
        </w:rPr>
        <w:t xml:space="preserve"> </w:t>
      </w:r>
      <w:r w:rsidRPr="00F63D22">
        <w:rPr>
          <w:lang w:val="es-ES_tradnl"/>
        </w:rPr>
        <w:br w:type="page"/>
      </w:r>
      <w:bookmarkEnd w:id="0"/>
      <w:bookmarkEnd w:id="1"/>
    </w:p>
    <w:p w14:paraId="5ADE66CD" w14:textId="77777777" w:rsidR="00C17D8D" w:rsidRPr="00F63D22" w:rsidRDefault="00C17D8D" w:rsidP="00C17D8D">
      <w:pPr>
        <w:rPr>
          <w:lang w:val="es-ES_tradnl"/>
        </w:rPr>
      </w:pPr>
    </w:p>
    <w:p w14:paraId="211AB226" w14:textId="77777777" w:rsidR="00C17D8D" w:rsidRPr="00F63D22" w:rsidRDefault="00C17D8D" w:rsidP="00C17D8D">
      <w:pPr>
        <w:rPr>
          <w:lang w:val="es-ES_tradnl"/>
        </w:rPr>
      </w:pPr>
    </w:p>
    <w:p w14:paraId="18310FF5" w14:textId="77777777" w:rsidR="00C17D8D" w:rsidRPr="00F63D22" w:rsidRDefault="00C17D8D" w:rsidP="00C17D8D">
      <w:pPr>
        <w:rPr>
          <w:lang w:val="es-ES_tradnl"/>
        </w:rPr>
      </w:pPr>
    </w:p>
    <w:p w14:paraId="2D3DEDAA" w14:textId="77777777" w:rsidR="00C17D8D" w:rsidRPr="00F63D22" w:rsidRDefault="00C17D8D" w:rsidP="00C17D8D">
      <w:pPr>
        <w:rPr>
          <w:lang w:val="es-ES_tradnl"/>
        </w:rPr>
      </w:pPr>
    </w:p>
    <w:p w14:paraId="3BD36D6C" w14:textId="77777777" w:rsidR="00C17D8D" w:rsidRPr="00F63D22" w:rsidRDefault="00C17D8D" w:rsidP="00C17D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056"/>
        <w:gridCol w:w="6318"/>
      </w:tblGrid>
      <w:tr w:rsidR="00C17D8D" w:rsidRPr="000A75A9" w14:paraId="262F52CD" w14:textId="77777777" w:rsidTr="00317DE8">
        <w:trPr>
          <w:jc w:val="center"/>
        </w:trPr>
        <w:tc>
          <w:tcPr>
            <w:tcW w:w="8644" w:type="dxa"/>
            <w:gridSpan w:val="3"/>
            <w:tcBorders>
              <w:bottom w:val="single" w:sz="4" w:space="0" w:color="auto"/>
            </w:tcBorders>
            <w:shd w:val="clear" w:color="auto" w:fill="999999"/>
          </w:tcPr>
          <w:p w14:paraId="391999D5" w14:textId="77777777" w:rsidR="00C17D8D" w:rsidRPr="000A75A9" w:rsidRDefault="00C17D8D" w:rsidP="00317DE8">
            <w:pPr>
              <w:jc w:val="center"/>
              <w:rPr>
                <w:b/>
                <w:sz w:val="20"/>
                <w:szCs w:val="20"/>
                <w:lang w:val="es-ES"/>
              </w:rPr>
            </w:pPr>
            <w:r w:rsidRPr="000A75A9">
              <w:rPr>
                <w:b/>
                <w:sz w:val="20"/>
                <w:szCs w:val="20"/>
                <w:lang w:val="es-ES"/>
              </w:rPr>
              <w:t>CONTROL DE VERSIONES</w:t>
            </w:r>
          </w:p>
        </w:tc>
      </w:tr>
      <w:tr w:rsidR="00C17D8D" w:rsidRPr="000A75A9" w14:paraId="6D164063" w14:textId="77777777" w:rsidTr="00317DE8">
        <w:trPr>
          <w:jc w:val="center"/>
        </w:trPr>
        <w:tc>
          <w:tcPr>
            <w:tcW w:w="1270" w:type="dxa"/>
            <w:shd w:val="clear" w:color="auto" w:fill="C0C0C0"/>
          </w:tcPr>
          <w:p w14:paraId="008854D3" w14:textId="77777777" w:rsidR="00C17D8D" w:rsidRPr="000A75A9" w:rsidRDefault="00C17D8D" w:rsidP="00317DE8">
            <w:pPr>
              <w:rPr>
                <w:b/>
                <w:sz w:val="20"/>
                <w:szCs w:val="20"/>
                <w:lang w:val="es-ES"/>
              </w:rPr>
            </w:pPr>
            <w:r w:rsidRPr="000A75A9">
              <w:rPr>
                <w:b/>
                <w:sz w:val="20"/>
                <w:szCs w:val="20"/>
                <w:lang w:val="es-ES"/>
              </w:rPr>
              <w:t>VERSION</w:t>
            </w:r>
          </w:p>
        </w:tc>
        <w:tc>
          <w:tcPr>
            <w:tcW w:w="1056" w:type="dxa"/>
            <w:shd w:val="clear" w:color="auto" w:fill="C0C0C0"/>
          </w:tcPr>
          <w:p w14:paraId="092AC7AC" w14:textId="77777777" w:rsidR="00C17D8D" w:rsidRPr="000A75A9" w:rsidRDefault="00C17D8D" w:rsidP="00317DE8">
            <w:pPr>
              <w:rPr>
                <w:b/>
                <w:sz w:val="20"/>
                <w:szCs w:val="20"/>
                <w:lang w:val="es-ES"/>
              </w:rPr>
            </w:pPr>
            <w:r w:rsidRPr="000A75A9">
              <w:rPr>
                <w:b/>
                <w:sz w:val="20"/>
                <w:szCs w:val="20"/>
                <w:lang w:val="es-ES"/>
              </w:rPr>
              <w:t>FECHA</w:t>
            </w:r>
          </w:p>
        </w:tc>
        <w:tc>
          <w:tcPr>
            <w:tcW w:w="6318" w:type="dxa"/>
            <w:shd w:val="clear" w:color="auto" w:fill="C0C0C0"/>
          </w:tcPr>
          <w:p w14:paraId="493ABA9F" w14:textId="77777777" w:rsidR="00C17D8D" w:rsidRPr="000A75A9" w:rsidRDefault="00C17D8D" w:rsidP="00317DE8">
            <w:pPr>
              <w:rPr>
                <w:b/>
                <w:sz w:val="20"/>
                <w:szCs w:val="20"/>
                <w:lang w:val="es-ES"/>
              </w:rPr>
            </w:pPr>
            <w:r w:rsidRPr="000A75A9">
              <w:rPr>
                <w:b/>
                <w:sz w:val="20"/>
                <w:szCs w:val="20"/>
                <w:lang w:val="es-ES"/>
              </w:rPr>
              <w:t>DESCRIPCIÓN DEL CAMBIO</w:t>
            </w:r>
          </w:p>
        </w:tc>
      </w:tr>
      <w:tr w:rsidR="00C17D8D" w:rsidRPr="00796575" w14:paraId="33D4B27B" w14:textId="77777777" w:rsidTr="00317DE8">
        <w:trPr>
          <w:trHeight w:val="465"/>
          <w:jc w:val="center"/>
        </w:trPr>
        <w:tc>
          <w:tcPr>
            <w:tcW w:w="1270" w:type="dxa"/>
            <w:vAlign w:val="center"/>
          </w:tcPr>
          <w:p w14:paraId="09B0F73A" w14:textId="77777777" w:rsidR="00C17D8D" w:rsidRPr="000A75A9" w:rsidRDefault="00C17D8D" w:rsidP="00317DE8">
            <w:pPr>
              <w:jc w:val="center"/>
              <w:rPr>
                <w:sz w:val="20"/>
                <w:szCs w:val="20"/>
                <w:lang w:val="es-ES"/>
              </w:rPr>
            </w:pPr>
            <w:r w:rsidRPr="000A75A9">
              <w:rPr>
                <w:sz w:val="20"/>
                <w:szCs w:val="20"/>
                <w:lang w:val="es-ES"/>
              </w:rPr>
              <w:t>1.0</w:t>
            </w:r>
          </w:p>
        </w:tc>
        <w:tc>
          <w:tcPr>
            <w:tcW w:w="1056" w:type="dxa"/>
            <w:vAlign w:val="center"/>
          </w:tcPr>
          <w:p w14:paraId="650916DA" w14:textId="77777777" w:rsidR="00C17D8D" w:rsidRPr="000A75A9" w:rsidRDefault="00C17D8D" w:rsidP="00317DE8">
            <w:pPr>
              <w:jc w:val="center"/>
              <w:rPr>
                <w:sz w:val="20"/>
                <w:szCs w:val="20"/>
                <w:lang w:val="es-ES"/>
              </w:rPr>
            </w:pPr>
            <w:r w:rsidRPr="000A75A9">
              <w:rPr>
                <w:sz w:val="20"/>
                <w:szCs w:val="20"/>
                <w:lang w:val="es-ES"/>
              </w:rPr>
              <w:t>30/01/24</w:t>
            </w:r>
          </w:p>
        </w:tc>
        <w:tc>
          <w:tcPr>
            <w:tcW w:w="6318" w:type="dxa"/>
            <w:vAlign w:val="center"/>
          </w:tcPr>
          <w:p w14:paraId="28BE9E89" w14:textId="77777777" w:rsidR="00C17D8D" w:rsidRPr="000A75A9" w:rsidRDefault="00C17D8D" w:rsidP="00317DE8">
            <w:pPr>
              <w:rPr>
                <w:sz w:val="20"/>
                <w:szCs w:val="20"/>
                <w:lang w:val="es-ES"/>
              </w:rPr>
            </w:pPr>
            <w:r w:rsidRPr="000A75A9">
              <w:rPr>
                <w:sz w:val="20"/>
                <w:szCs w:val="20"/>
                <w:lang w:val="es-ES"/>
              </w:rPr>
              <w:t>Creación del documento y cambios iniciales.</w:t>
            </w:r>
          </w:p>
        </w:tc>
      </w:tr>
      <w:tr w:rsidR="00C17D8D" w:rsidRPr="00796575" w14:paraId="21ADE201" w14:textId="77777777" w:rsidTr="00317DE8">
        <w:trPr>
          <w:trHeight w:val="465"/>
          <w:jc w:val="center"/>
        </w:trPr>
        <w:tc>
          <w:tcPr>
            <w:tcW w:w="1270" w:type="dxa"/>
            <w:vAlign w:val="center"/>
          </w:tcPr>
          <w:p w14:paraId="01CFE1D1" w14:textId="77777777" w:rsidR="00C17D8D" w:rsidRPr="000A75A9" w:rsidRDefault="00C17D8D" w:rsidP="00317DE8">
            <w:pPr>
              <w:jc w:val="center"/>
              <w:rPr>
                <w:sz w:val="20"/>
                <w:szCs w:val="20"/>
                <w:lang w:val="es-ES"/>
              </w:rPr>
            </w:pPr>
            <w:r w:rsidRPr="000A75A9">
              <w:rPr>
                <w:sz w:val="20"/>
                <w:szCs w:val="20"/>
                <w:lang w:val="es-ES"/>
              </w:rPr>
              <w:t>2.0</w:t>
            </w:r>
          </w:p>
        </w:tc>
        <w:tc>
          <w:tcPr>
            <w:tcW w:w="1056" w:type="dxa"/>
            <w:vAlign w:val="center"/>
          </w:tcPr>
          <w:p w14:paraId="1F16CD32" w14:textId="77777777" w:rsidR="00C17D8D" w:rsidRPr="000A75A9" w:rsidRDefault="00C17D8D" w:rsidP="00317DE8">
            <w:pPr>
              <w:jc w:val="center"/>
              <w:rPr>
                <w:sz w:val="20"/>
                <w:szCs w:val="20"/>
                <w:lang w:val="es-ES"/>
              </w:rPr>
            </w:pPr>
            <w:r w:rsidRPr="000A75A9">
              <w:rPr>
                <w:sz w:val="20"/>
                <w:szCs w:val="20"/>
                <w:lang w:val="es-ES"/>
              </w:rPr>
              <w:t>07/02/24</w:t>
            </w:r>
          </w:p>
        </w:tc>
        <w:tc>
          <w:tcPr>
            <w:tcW w:w="6318" w:type="dxa"/>
            <w:vAlign w:val="center"/>
          </w:tcPr>
          <w:p w14:paraId="48CAA878" w14:textId="77777777" w:rsidR="00C17D8D" w:rsidRPr="000A75A9" w:rsidRDefault="00C17D8D" w:rsidP="00317DE8">
            <w:pPr>
              <w:rPr>
                <w:sz w:val="20"/>
                <w:szCs w:val="20"/>
                <w:lang w:val="es-ES"/>
              </w:rPr>
            </w:pPr>
            <w:r w:rsidRPr="000A75A9">
              <w:rPr>
                <w:sz w:val="20"/>
                <w:szCs w:val="20"/>
                <w:lang w:val="es-ES"/>
              </w:rPr>
              <w:t>Modificación del documento tras las correcciones del grupo 1.1.</w:t>
            </w:r>
          </w:p>
        </w:tc>
      </w:tr>
      <w:tr w:rsidR="00C17D8D" w:rsidRPr="00796575" w14:paraId="751110D3" w14:textId="77777777" w:rsidTr="00317DE8">
        <w:trPr>
          <w:trHeight w:val="465"/>
          <w:jc w:val="center"/>
        </w:trPr>
        <w:tc>
          <w:tcPr>
            <w:tcW w:w="1270" w:type="dxa"/>
            <w:vAlign w:val="center"/>
          </w:tcPr>
          <w:p w14:paraId="26C4151C" w14:textId="77777777" w:rsidR="00C17D8D" w:rsidRPr="000A75A9" w:rsidRDefault="00C17D8D" w:rsidP="00317DE8">
            <w:pPr>
              <w:jc w:val="center"/>
              <w:rPr>
                <w:sz w:val="20"/>
                <w:szCs w:val="20"/>
                <w:lang w:val="es-ES"/>
              </w:rPr>
            </w:pPr>
            <w:r>
              <w:rPr>
                <w:sz w:val="20"/>
                <w:szCs w:val="20"/>
                <w:lang w:val="es-ES"/>
              </w:rPr>
              <w:t>3.0</w:t>
            </w:r>
          </w:p>
        </w:tc>
        <w:tc>
          <w:tcPr>
            <w:tcW w:w="1056" w:type="dxa"/>
            <w:vAlign w:val="center"/>
          </w:tcPr>
          <w:p w14:paraId="4B6A975B" w14:textId="77777777" w:rsidR="00C17D8D" w:rsidRPr="000A75A9" w:rsidRDefault="00C17D8D" w:rsidP="00317DE8">
            <w:pPr>
              <w:jc w:val="center"/>
              <w:rPr>
                <w:sz w:val="20"/>
                <w:szCs w:val="20"/>
                <w:lang w:val="es-ES"/>
              </w:rPr>
            </w:pPr>
            <w:r>
              <w:rPr>
                <w:sz w:val="20"/>
                <w:szCs w:val="20"/>
                <w:lang w:val="es-ES"/>
              </w:rPr>
              <w:t>20/02/24</w:t>
            </w:r>
          </w:p>
        </w:tc>
        <w:tc>
          <w:tcPr>
            <w:tcW w:w="6318" w:type="dxa"/>
            <w:vAlign w:val="center"/>
          </w:tcPr>
          <w:p w14:paraId="533D6323" w14:textId="77777777" w:rsidR="00C17D8D" w:rsidRPr="000A75A9" w:rsidRDefault="00C17D8D" w:rsidP="00317DE8">
            <w:pPr>
              <w:rPr>
                <w:sz w:val="20"/>
                <w:szCs w:val="20"/>
                <w:lang w:val="es-ES"/>
              </w:rPr>
            </w:pPr>
            <w:r>
              <w:rPr>
                <w:sz w:val="20"/>
                <w:szCs w:val="20"/>
                <w:lang w:val="es-ES"/>
              </w:rPr>
              <w:t>Readaptación del documento a la inclusión de Git</w:t>
            </w:r>
          </w:p>
        </w:tc>
      </w:tr>
      <w:tr w:rsidR="00C17D8D" w:rsidRPr="00796575" w14:paraId="7838DACA" w14:textId="77777777" w:rsidTr="00317DE8">
        <w:trPr>
          <w:trHeight w:val="465"/>
          <w:jc w:val="center"/>
        </w:trPr>
        <w:tc>
          <w:tcPr>
            <w:tcW w:w="1270" w:type="dxa"/>
            <w:vAlign w:val="center"/>
          </w:tcPr>
          <w:p w14:paraId="2ABF6A10" w14:textId="77777777" w:rsidR="00C17D8D" w:rsidRDefault="00C17D8D" w:rsidP="00317DE8">
            <w:pPr>
              <w:jc w:val="center"/>
              <w:rPr>
                <w:sz w:val="20"/>
                <w:szCs w:val="20"/>
                <w:lang w:val="es-ES"/>
              </w:rPr>
            </w:pPr>
            <w:r>
              <w:rPr>
                <w:sz w:val="20"/>
                <w:szCs w:val="20"/>
                <w:lang w:val="es-ES"/>
              </w:rPr>
              <w:t>4.0</w:t>
            </w:r>
          </w:p>
        </w:tc>
        <w:tc>
          <w:tcPr>
            <w:tcW w:w="1056" w:type="dxa"/>
            <w:vAlign w:val="center"/>
          </w:tcPr>
          <w:p w14:paraId="0C54A196" w14:textId="77777777" w:rsidR="00C17D8D" w:rsidRDefault="00C17D8D" w:rsidP="00317DE8">
            <w:pPr>
              <w:jc w:val="center"/>
              <w:rPr>
                <w:sz w:val="20"/>
                <w:szCs w:val="20"/>
                <w:lang w:val="es-ES"/>
              </w:rPr>
            </w:pPr>
            <w:r>
              <w:rPr>
                <w:sz w:val="20"/>
                <w:szCs w:val="20"/>
                <w:lang w:val="es-ES"/>
              </w:rPr>
              <w:t>17/03/24</w:t>
            </w:r>
          </w:p>
        </w:tc>
        <w:tc>
          <w:tcPr>
            <w:tcW w:w="6318" w:type="dxa"/>
            <w:vAlign w:val="center"/>
          </w:tcPr>
          <w:p w14:paraId="25C7ACB1" w14:textId="77777777" w:rsidR="00C17D8D" w:rsidRDefault="00C17D8D" w:rsidP="00317DE8">
            <w:pPr>
              <w:rPr>
                <w:sz w:val="20"/>
                <w:szCs w:val="20"/>
                <w:lang w:val="es-ES"/>
              </w:rPr>
            </w:pPr>
            <w:r>
              <w:rPr>
                <w:sz w:val="20"/>
                <w:szCs w:val="20"/>
                <w:lang w:val="es-ES"/>
              </w:rPr>
              <w:t>Inclusión de los apartados relacionados con la ejecución del proceso</w:t>
            </w:r>
          </w:p>
        </w:tc>
      </w:tr>
    </w:tbl>
    <w:p w14:paraId="382E6514" w14:textId="77777777" w:rsidR="00C17D8D" w:rsidRPr="003D4D84" w:rsidRDefault="00C17D8D" w:rsidP="00C17D8D">
      <w:pPr>
        <w:rPr>
          <w:lang w:val="es-ES"/>
        </w:rPr>
      </w:pPr>
    </w:p>
    <w:p w14:paraId="66E8871B" w14:textId="77777777" w:rsidR="00C17D8D" w:rsidRDefault="00C17D8D" w:rsidP="00C17D8D">
      <w:pPr>
        <w:rPr>
          <w:lang w:val="es-ES_tradnl"/>
        </w:rPr>
      </w:pPr>
    </w:p>
    <w:p w14:paraId="019404A8" w14:textId="77777777" w:rsidR="00C17D8D" w:rsidRDefault="00C17D8D" w:rsidP="00C17D8D">
      <w:pPr>
        <w:rPr>
          <w:lang w:val="es-ES_tradnl"/>
        </w:rPr>
      </w:pPr>
    </w:p>
    <w:p w14:paraId="18F17E05" w14:textId="77777777" w:rsidR="00C17D8D" w:rsidRPr="00F63D22" w:rsidRDefault="00C17D8D" w:rsidP="00C17D8D">
      <w:pPr>
        <w:rPr>
          <w:lang w:val="es-ES_tradnl"/>
        </w:rPr>
        <w:sectPr w:rsidR="00C17D8D" w:rsidRPr="00F63D22" w:rsidSect="00162DD0">
          <w:headerReference w:type="default" r:id="rId8"/>
          <w:footerReference w:type="default" r:id="rId9"/>
          <w:headerReference w:type="first" r:id="rId10"/>
          <w:footerReference w:type="first" r:id="rId11"/>
          <w:pgSz w:w="11906" w:h="16838"/>
          <w:pgMar w:top="1270" w:right="1701" w:bottom="1417" w:left="1701" w:header="708" w:footer="708" w:gutter="0"/>
          <w:pgNumType w:start="0"/>
          <w:cols w:space="708"/>
          <w:titlePg/>
          <w:docGrid w:linePitch="360"/>
        </w:sectPr>
      </w:pPr>
    </w:p>
    <w:p w14:paraId="037C507D" w14:textId="77777777" w:rsidR="00C17D8D" w:rsidRPr="00F63D22" w:rsidRDefault="00C17D8D" w:rsidP="00C17D8D">
      <w:pPr>
        <w:rPr>
          <w:lang w:val="es-ES_tradnl"/>
        </w:rPr>
      </w:pPr>
    </w:p>
    <w:p w14:paraId="53286BE4" w14:textId="77777777" w:rsidR="00C17D8D" w:rsidRPr="00F63D22" w:rsidRDefault="00C17D8D" w:rsidP="00C17D8D">
      <w:pPr>
        <w:rPr>
          <w:lang w:val="es-ES_tradnl"/>
        </w:rPr>
      </w:pPr>
    </w:p>
    <w:p w14:paraId="6DF0E8DB" w14:textId="555A203C" w:rsidR="00C17D8D" w:rsidRPr="00C17D8D" w:rsidRDefault="00C17D8D" w:rsidP="00C17D8D">
      <w:pPr>
        <w:rPr>
          <w:b/>
          <w:sz w:val="28"/>
          <w:szCs w:val="28"/>
          <w:lang w:val="es-ES_tradnl"/>
        </w:rPr>
      </w:pPr>
      <w:r w:rsidRPr="00F63D22">
        <w:rPr>
          <w:b/>
          <w:sz w:val="28"/>
          <w:szCs w:val="28"/>
          <w:lang w:val="es-ES_tradnl"/>
        </w:rPr>
        <w:t>ÍNDICE</w:t>
      </w:r>
    </w:p>
    <w:p w14:paraId="4E221291" w14:textId="77777777" w:rsidR="00C17D8D" w:rsidRPr="00F63D22" w:rsidRDefault="00C17D8D" w:rsidP="00C17D8D">
      <w:pPr>
        <w:rPr>
          <w:lang w:val="es-ES_tradnl"/>
        </w:rPr>
      </w:pPr>
    </w:p>
    <w:p w14:paraId="4E84AD81" w14:textId="73AFE3EE" w:rsidR="00796575" w:rsidRDefault="00317DE8">
      <w:pPr>
        <w:pStyle w:val="TDC1"/>
        <w:rPr>
          <w:rFonts w:ascii="Aptos" w:hAnsi="Aptos"/>
          <w:b w:val="0"/>
          <w:bCs w:val="0"/>
          <w:iCs w:val="0"/>
          <w:smallCaps w:val="0"/>
          <w:noProof/>
          <w:kern w:val="2"/>
          <w:lang w:val="es-ES" w:eastAsia="es-ES" w:bidi="ar-SA"/>
        </w:rPr>
      </w:pPr>
      <w:r>
        <w:fldChar w:fldCharType="begin"/>
      </w:r>
      <w:r w:rsidR="00C17D8D">
        <w:instrText>TOC \o "1-3" \h \z \u</w:instrText>
      </w:r>
      <w:r>
        <w:fldChar w:fldCharType="separate"/>
      </w:r>
      <w:hyperlink w:anchor="_Toc161681969" w:history="1">
        <w:r w:rsidR="00796575" w:rsidRPr="004E5F3B">
          <w:rPr>
            <w:rStyle w:val="Hipervnculo"/>
            <w:noProof/>
            <w:lang w:val="es-ES"/>
          </w:rPr>
          <w:t>Información sobre la práctica a realizar</w:t>
        </w:r>
        <w:r w:rsidR="00796575">
          <w:rPr>
            <w:noProof/>
            <w:webHidden/>
          </w:rPr>
          <w:tab/>
        </w:r>
        <w:r w:rsidR="00796575">
          <w:rPr>
            <w:noProof/>
            <w:webHidden/>
          </w:rPr>
          <w:fldChar w:fldCharType="begin"/>
        </w:r>
        <w:r w:rsidR="00796575">
          <w:rPr>
            <w:noProof/>
            <w:webHidden/>
          </w:rPr>
          <w:instrText xml:space="preserve"> PAGEREF _Toc161681969 \h </w:instrText>
        </w:r>
        <w:r w:rsidR="00796575">
          <w:rPr>
            <w:noProof/>
            <w:webHidden/>
          </w:rPr>
        </w:r>
        <w:r w:rsidR="00796575">
          <w:rPr>
            <w:noProof/>
            <w:webHidden/>
          </w:rPr>
          <w:fldChar w:fldCharType="separate"/>
        </w:r>
        <w:r w:rsidR="00796575">
          <w:rPr>
            <w:noProof/>
            <w:webHidden/>
          </w:rPr>
          <w:t>1</w:t>
        </w:r>
        <w:r w:rsidR="00796575">
          <w:rPr>
            <w:noProof/>
            <w:webHidden/>
          </w:rPr>
          <w:fldChar w:fldCharType="end"/>
        </w:r>
      </w:hyperlink>
    </w:p>
    <w:p w14:paraId="53011C28" w14:textId="073FED97" w:rsidR="00796575" w:rsidRDefault="00796575">
      <w:pPr>
        <w:pStyle w:val="TDC2"/>
        <w:rPr>
          <w:rFonts w:ascii="Aptos" w:hAnsi="Aptos"/>
          <w:b w:val="0"/>
          <w:bCs w:val="0"/>
          <w:smallCaps w:val="0"/>
          <w:noProof/>
          <w:kern w:val="2"/>
          <w:lang w:val="es-ES" w:eastAsia="es-ES" w:bidi="ar-SA"/>
        </w:rPr>
      </w:pPr>
      <w:hyperlink w:anchor="_Toc161681970" w:history="1">
        <w:r w:rsidRPr="004E5F3B">
          <w:rPr>
            <w:rStyle w:val="Hipervnculo"/>
            <w:noProof/>
            <w:lang w:val="es-ES"/>
          </w:rPr>
          <w:t>Descripción de la práctica</w:t>
        </w:r>
        <w:r>
          <w:rPr>
            <w:noProof/>
            <w:webHidden/>
          </w:rPr>
          <w:tab/>
        </w:r>
        <w:r>
          <w:rPr>
            <w:noProof/>
            <w:webHidden/>
          </w:rPr>
          <w:fldChar w:fldCharType="begin"/>
        </w:r>
        <w:r>
          <w:rPr>
            <w:noProof/>
            <w:webHidden/>
          </w:rPr>
          <w:instrText xml:space="preserve"> PAGEREF _Toc161681970 \h </w:instrText>
        </w:r>
        <w:r>
          <w:rPr>
            <w:noProof/>
            <w:webHidden/>
          </w:rPr>
        </w:r>
        <w:r>
          <w:rPr>
            <w:noProof/>
            <w:webHidden/>
          </w:rPr>
          <w:fldChar w:fldCharType="separate"/>
        </w:r>
        <w:r>
          <w:rPr>
            <w:noProof/>
            <w:webHidden/>
          </w:rPr>
          <w:t>1</w:t>
        </w:r>
        <w:r>
          <w:rPr>
            <w:noProof/>
            <w:webHidden/>
          </w:rPr>
          <w:fldChar w:fldCharType="end"/>
        </w:r>
      </w:hyperlink>
    </w:p>
    <w:p w14:paraId="6CA212C1" w14:textId="644B7273" w:rsidR="00796575" w:rsidRDefault="00796575">
      <w:pPr>
        <w:pStyle w:val="TDC2"/>
        <w:rPr>
          <w:rFonts w:ascii="Aptos" w:hAnsi="Aptos"/>
          <w:b w:val="0"/>
          <w:bCs w:val="0"/>
          <w:smallCaps w:val="0"/>
          <w:noProof/>
          <w:kern w:val="2"/>
          <w:lang w:val="es-ES" w:eastAsia="es-ES" w:bidi="ar-SA"/>
        </w:rPr>
      </w:pPr>
      <w:hyperlink w:anchor="_Toc161681971" w:history="1">
        <w:r w:rsidRPr="004E5F3B">
          <w:rPr>
            <w:rStyle w:val="Hipervnculo"/>
            <w:noProof/>
            <w:lang w:val="es-ES"/>
          </w:rPr>
          <w:t>Descripción del grupo de trabajo</w:t>
        </w:r>
        <w:r>
          <w:rPr>
            <w:noProof/>
            <w:webHidden/>
          </w:rPr>
          <w:tab/>
        </w:r>
        <w:r>
          <w:rPr>
            <w:noProof/>
            <w:webHidden/>
          </w:rPr>
          <w:fldChar w:fldCharType="begin"/>
        </w:r>
        <w:r>
          <w:rPr>
            <w:noProof/>
            <w:webHidden/>
          </w:rPr>
          <w:instrText xml:space="preserve"> PAGEREF _Toc161681971 \h </w:instrText>
        </w:r>
        <w:r>
          <w:rPr>
            <w:noProof/>
            <w:webHidden/>
          </w:rPr>
        </w:r>
        <w:r>
          <w:rPr>
            <w:noProof/>
            <w:webHidden/>
          </w:rPr>
          <w:fldChar w:fldCharType="separate"/>
        </w:r>
        <w:r>
          <w:rPr>
            <w:noProof/>
            <w:webHidden/>
          </w:rPr>
          <w:t>1</w:t>
        </w:r>
        <w:r>
          <w:rPr>
            <w:noProof/>
            <w:webHidden/>
          </w:rPr>
          <w:fldChar w:fldCharType="end"/>
        </w:r>
      </w:hyperlink>
    </w:p>
    <w:p w14:paraId="20B6695B" w14:textId="0F0F591C" w:rsidR="00796575" w:rsidRDefault="00796575">
      <w:pPr>
        <w:pStyle w:val="TDC2"/>
        <w:rPr>
          <w:rFonts w:ascii="Aptos" w:hAnsi="Aptos"/>
          <w:b w:val="0"/>
          <w:bCs w:val="0"/>
          <w:smallCaps w:val="0"/>
          <w:noProof/>
          <w:kern w:val="2"/>
          <w:lang w:val="es-ES" w:eastAsia="es-ES" w:bidi="ar-SA"/>
        </w:rPr>
      </w:pPr>
      <w:hyperlink w:anchor="_Toc161681972" w:history="1">
        <w:r w:rsidRPr="004E5F3B">
          <w:rPr>
            <w:rStyle w:val="Hipervnculo"/>
            <w:noProof/>
            <w:lang w:val="es-ES"/>
          </w:rPr>
          <w:t>Seguimiento de la práctica</w:t>
        </w:r>
        <w:r>
          <w:rPr>
            <w:noProof/>
            <w:webHidden/>
          </w:rPr>
          <w:tab/>
        </w:r>
        <w:r>
          <w:rPr>
            <w:noProof/>
            <w:webHidden/>
          </w:rPr>
          <w:fldChar w:fldCharType="begin"/>
        </w:r>
        <w:r>
          <w:rPr>
            <w:noProof/>
            <w:webHidden/>
          </w:rPr>
          <w:instrText xml:space="preserve"> PAGEREF _Toc161681972 \h </w:instrText>
        </w:r>
        <w:r>
          <w:rPr>
            <w:noProof/>
            <w:webHidden/>
          </w:rPr>
        </w:r>
        <w:r>
          <w:rPr>
            <w:noProof/>
            <w:webHidden/>
          </w:rPr>
          <w:fldChar w:fldCharType="separate"/>
        </w:r>
        <w:r>
          <w:rPr>
            <w:noProof/>
            <w:webHidden/>
          </w:rPr>
          <w:t>1</w:t>
        </w:r>
        <w:r>
          <w:rPr>
            <w:noProof/>
            <w:webHidden/>
          </w:rPr>
          <w:fldChar w:fldCharType="end"/>
        </w:r>
      </w:hyperlink>
    </w:p>
    <w:p w14:paraId="10F489A0" w14:textId="31040204" w:rsidR="00796575" w:rsidRDefault="00796575">
      <w:pPr>
        <w:pStyle w:val="TDC1"/>
        <w:rPr>
          <w:rFonts w:ascii="Aptos" w:hAnsi="Aptos"/>
          <w:b w:val="0"/>
          <w:bCs w:val="0"/>
          <w:iCs w:val="0"/>
          <w:smallCaps w:val="0"/>
          <w:noProof/>
          <w:kern w:val="2"/>
          <w:lang w:val="es-ES" w:eastAsia="es-ES" w:bidi="ar-SA"/>
        </w:rPr>
      </w:pPr>
      <w:hyperlink w:anchor="_Toc161681973" w:history="1">
        <w:r w:rsidRPr="004E5F3B">
          <w:rPr>
            <w:rStyle w:val="Hipervnculo"/>
            <w:noProof/>
            <w:lang w:val="es-ES"/>
          </w:rPr>
          <w:t>DOCUMENTACIÓN DE LA PRÁCTICA</w:t>
        </w:r>
        <w:r>
          <w:rPr>
            <w:noProof/>
            <w:webHidden/>
          </w:rPr>
          <w:tab/>
        </w:r>
        <w:r>
          <w:rPr>
            <w:noProof/>
            <w:webHidden/>
          </w:rPr>
          <w:fldChar w:fldCharType="begin"/>
        </w:r>
        <w:r>
          <w:rPr>
            <w:noProof/>
            <w:webHidden/>
          </w:rPr>
          <w:instrText xml:space="preserve"> PAGEREF _Toc161681973 \h </w:instrText>
        </w:r>
        <w:r>
          <w:rPr>
            <w:noProof/>
            <w:webHidden/>
          </w:rPr>
        </w:r>
        <w:r>
          <w:rPr>
            <w:noProof/>
            <w:webHidden/>
          </w:rPr>
          <w:fldChar w:fldCharType="separate"/>
        </w:r>
        <w:r>
          <w:rPr>
            <w:noProof/>
            <w:webHidden/>
          </w:rPr>
          <w:t>2</w:t>
        </w:r>
        <w:r>
          <w:rPr>
            <w:noProof/>
            <w:webHidden/>
          </w:rPr>
          <w:fldChar w:fldCharType="end"/>
        </w:r>
      </w:hyperlink>
    </w:p>
    <w:p w14:paraId="10507022" w14:textId="08DB9EAC" w:rsidR="00796575" w:rsidRDefault="00796575">
      <w:pPr>
        <w:pStyle w:val="TDC2"/>
        <w:rPr>
          <w:rFonts w:ascii="Aptos" w:hAnsi="Aptos"/>
          <w:b w:val="0"/>
          <w:bCs w:val="0"/>
          <w:smallCaps w:val="0"/>
          <w:noProof/>
          <w:kern w:val="2"/>
          <w:lang w:val="es-ES" w:eastAsia="es-ES" w:bidi="ar-SA"/>
        </w:rPr>
      </w:pPr>
      <w:hyperlink w:anchor="_Toc161681974" w:history="1">
        <w:r w:rsidRPr="004E5F3B">
          <w:rPr>
            <w:rStyle w:val="Hipervnculo"/>
            <w:noProof/>
            <w:lang w:val="es-ES"/>
          </w:rPr>
          <w:t>Descripción del proceso de control de cambios</w:t>
        </w:r>
        <w:r>
          <w:rPr>
            <w:noProof/>
            <w:webHidden/>
          </w:rPr>
          <w:tab/>
        </w:r>
        <w:r>
          <w:rPr>
            <w:noProof/>
            <w:webHidden/>
          </w:rPr>
          <w:fldChar w:fldCharType="begin"/>
        </w:r>
        <w:r>
          <w:rPr>
            <w:noProof/>
            <w:webHidden/>
          </w:rPr>
          <w:instrText xml:space="preserve"> PAGEREF _Toc161681974 \h </w:instrText>
        </w:r>
        <w:r>
          <w:rPr>
            <w:noProof/>
            <w:webHidden/>
          </w:rPr>
        </w:r>
        <w:r>
          <w:rPr>
            <w:noProof/>
            <w:webHidden/>
          </w:rPr>
          <w:fldChar w:fldCharType="separate"/>
        </w:r>
        <w:r>
          <w:rPr>
            <w:noProof/>
            <w:webHidden/>
          </w:rPr>
          <w:t>2</w:t>
        </w:r>
        <w:r>
          <w:rPr>
            <w:noProof/>
            <w:webHidden/>
          </w:rPr>
          <w:fldChar w:fldCharType="end"/>
        </w:r>
      </w:hyperlink>
    </w:p>
    <w:p w14:paraId="78EA73E2" w14:textId="58E890EF" w:rsidR="00796575" w:rsidRDefault="00796575">
      <w:pPr>
        <w:pStyle w:val="TDC2"/>
        <w:rPr>
          <w:rFonts w:ascii="Aptos" w:hAnsi="Aptos"/>
          <w:b w:val="0"/>
          <w:bCs w:val="0"/>
          <w:smallCaps w:val="0"/>
          <w:noProof/>
          <w:kern w:val="2"/>
          <w:lang w:val="es-ES" w:eastAsia="es-ES" w:bidi="ar-SA"/>
        </w:rPr>
      </w:pPr>
      <w:hyperlink w:anchor="_Toc161681975" w:history="1">
        <w:r w:rsidRPr="004E5F3B">
          <w:rPr>
            <w:rStyle w:val="Hipervnculo"/>
            <w:noProof/>
            <w:lang w:val="es-ES"/>
          </w:rPr>
          <w:t>Descripción del proceso de control de versiones con Git</w:t>
        </w:r>
        <w:r>
          <w:rPr>
            <w:noProof/>
            <w:webHidden/>
          </w:rPr>
          <w:tab/>
        </w:r>
        <w:r>
          <w:rPr>
            <w:noProof/>
            <w:webHidden/>
          </w:rPr>
          <w:fldChar w:fldCharType="begin"/>
        </w:r>
        <w:r>
          <w:rPr>
            <w:noProof/>
            <w:webHidden/>
          </w:rPr>
          <w:instrText xml:space="preserve"> PAGEREF _Toc161681975 \h </w:instrText>
        </w:r>
        <w:r>
          <w:rPr>
            <w:noProof/>
            <w:webHidden/>
          </w:rPr>
        </w:r>
        <w:r>
          <w:rPr>
            <w:noProof/>
            <w:webHidden/>
          </w:rPr>
          <w:fldChar w:fldCharType="separate"/>
        </w:r>
        <w:r>
          <w:rPr>
            <w:noProof/>
            <w:webHidden/>
          </w:rPr>
          <w:t>2</w:t>
        </w:r>
        <w:r>
          <w:rPr>
            <w:noProof/>
            <w:webHidden/>
          </w:rPr>
          <w:fldChar w:fldCharType="end"/>
        </w:r>
      </w:hyperlink>
    </w:p>
    <w:p w14:paraId="556C9365" w14:textId="2142BEED" w:rsidR="00796575" w:rsidRDefault="00796575">
      <w:pPr>
        <w:pStyle w:val="TDC3"/>
        <w:tabs>
          <w:tab w:val="right" w:leader="dot" w:pos="8494"/>
        </w:tabs>
        <w:rPr>
          <w:rFonts w:ascii="Aptos" w:hAnsi="Aptos"/>
          <w:b w:val="0"/>
          <w:smallCaps w:val="0"/>
          <w:noProof/>
          <w:kern w:val="2"/>
          <w:lang w:val="es-ES" w:eastAsia="es-ES" w:bidi="ar-SA"/>
        </w:rPr>
      </w:pPr>
      <w:hyperlink w:anchor="_Toc161681976" w:history="1">
        <w:r w:rsidRPr="004E5F3B">
          <w:rPr>
            <w:rStyle w:val="Hipervnculo"/>
            <w:noProof/>
            <w:lang w:val="es-ES"/>
          </w:rPr>
          <w:t>Descripción del repositorio</w:t>
        </w:r>
        <w:r>
          <w:rPr>
            <w:noProof/>
            <w:webHidden/>
          </w:rPr>
          <w:tab/>
        </w:r>
        <w:r>
          <w:rPr>
            <w:noProof/>
            <w:webHidden/>
          </w:rPr>
          <w:fldChar w:fldCharType="begin"/>
        </w:r>
        <w:r>
          <w:rPr>
            <w:noProof/>
            <w:webHidden/>
          </w:rPr>
          <w:instrText xml:space="preserve"> PAGEREF _Toc161681976 \h </w:instrText>
        </w:r>
        <w:r>
          <w:rPr>
            <w:noProof/>
            <w:webHidden/>
          </w:rPr>
        </w:r>
        <w:r>
          <w:rPr>
            <w:noProof/>
            <w:webHidden/>
          </w:rPr>
          <w:fldChar w:fldCharType="separate"/>
        </w:r>
        <w:r>
          <w:rPr>
            <w:noProof/>
            <w:webHidden/>
          </w:rPr>
          <w:t>2</w:t>
        </w:r>
        <w:r>
          <w:rPr>
            <w:noProof/>
            <w:webHidden/>
          </w:rPr>
          <w:fldChar w:fldCharType="end"/>
        </w:r>
      </w:hyperlink>
    </w:p>
    <w:p w14:paraId="415F71EB" w14:textId="6850D17F" w:rsidR="00796575" w:rsidRDefault="00796575">
      <w:pPr>
        <w:pStyle w:val="TDC2"/>
        <w:rPr>
          <w:rFonts w:ascii="Aptos" w:hAnsi="Aptos"/>
          <w:b w:val="0"/>
          <w:bCs w:val="0"/>
          <w:smallCaps w:val="0"/>
          <w:noProof/>
          <w:kern w:val="2"/>
          <w:lang w:val="es-ES" w:eastAsia="es-ES" w:bidi="ar-SA"/>
        </w:rPr>
      </w:pPr>
      <w:hyperlink w:anchor="_Toc161681977" w:history="1">
        <w:r w:rsidRPr="004E5F3B">
          <w:rPr>
            <w:rStyle w:val="Hipervnculo"/>
            <w:noProof/>
            <w:lang w:val="es-ES"/>
          </w:rPr>
          <w:t>Descripción de uso de Póker Scrum</w:t>
        </w:r>
        <w:r>
          <w:rPr>
            <w:noProof/>
            <w:webHidden/>
          </w:rPr>
          <w:tab/>
        </w:r>
        <w:r>
          <w:rPr>
            <w:noProof/>
            <w:webHidden/>
          </w:rPr>
          <w:fldChar w:fldCharType="begin"/>
        </w:r>
        <w:r>
          <w:rPr>
            <w:noProof/>
            <w:webHidden/>
          </w:rPr>
          <w:instrText xml:space="preserve"> PAGEREF _Toc161681977 \h </w:instrText>
        </w:r>
        <w:r>
          <w:rPr>
            <w:noProof/>
            <w:webHidden/>
          </w:rPr>
        </w:r>
        <w:r>
          <w:rPr>
            <w:noProof/>
            <w:webHidden/>
          </w:rPr>
          <w:fldChar w:fldCharType="separate"/>
        </w:r>
        <w:r>
          <w:rPr>
            <w:noProof/>
            <w:webHidden/>
          </w:rPr>
          <w:t>4</w:t>
        </w:r>
        <w:r>
          <w:rPr>
            <w:noProof/>
            <w:webHidden/>
          </w:rPr>
          <w:fldChar w:fldCharType="end"/>
        </w:r>
      </w:hyperlink>
    </w:p>
    <w:p w14:paraId="05A21140" w14:textId="515A7E26" w:rsidR="00796575" w:rsidRDefault="00796575">
      <w:pPr>
        <w:pStyle w:val="TDC2"/>
        <w:rPr>
          <w:rFonts w:ascii="Aptos" w:hAnsi="Aptos"/>
          <w:b w:val="0"/>
          <w:bCs w:val="0"/>
          <w:smallCaps w:val="0"/>
          <w:noProof/>
          <w:kern w:val="2"/>
          <w:lang w:val="es-ES" w:eastAsia="es-ES" w:bidi="ar-SA"/>
        </w:rPr>
      </w:pPr>
      <w:hyperlink w:anchor="_Toc161681978" w:history="1">
        <w:r w:rsidRPr="004E5F3B">
          <w:rPr>
            <w:rStyle w:val="Hipervnculo"/>
            <w:noProof/>
            <w:lang w:val="es-ES"/>
          </w:rPr>
          <w:t>Diagrama de actividades</w:t>
        </w:r>
        <w:r>
          <w:rPr>
            <w:noProof/>
            <w:webHidden/>
          </w:rPr>
          <w:tab/>
        </w:r>
        <w:r>
          <w:rPr>
            <w:noProof/>
            <w:webHidden/>
          </w:rPr>
          <w:fldChar w:fldCharType="begin"/>
        </w:r>
        <w:r>
          <w:rPr>
            <w:noProof/>
            <w:webHidden/>
          </w:rPr>
          <w:instrText xml:space="preserve"> PAGEREF _Toc161681978 \h </w:instrText>
        </w:r>
        <w:r>
          <w:rPr>
            <w:noProof/>
            <w:webHidden/>
          </w:rPr>
        </w:r>
        <w:r>
          <w:rPr>
            <w:noProof/>
            <w:webHidden/>
          </w:rPr>
          <w:fldChar w:fldCharType="separate"/>
        </w:r>
        <w:r>
          <w:rPr>
            <w:noProof/>
            <w:webHidden/>
          </w:rPr>
          <w:t>5</w:t>
        </w:r>
        <w:r>
          <w:rPr>
            <w:noProof/>
            <w:webHidden/>
          </w:rPr>
          <w:fldChar w:fldCharType="end"/>
        </w:r>
      </w:hyperlink>
    </w:p>
    <w:p w14:paraId="357C85AA" w14:textId="00388C39" w:rsidR="00796575" w:rsidRDefault="00796575">
      <w:pPr>
        <w:pStyle w:val="TDC2"/>
        <w:rPr>
          <w:rFonts w:ascii="Aptos" w:hAnsi="Aptos"/>
          <w:b w:val="0"/>
          <w:bCs w:val="0"/>
          <w:smallCaps w:val="0"/>
          <w:noProof/>
          <w:kern w:val="2"/>
          <w:lang w:val="es-ES" w:eastAsia="es-ES" w:bidi="ar-SA"/>
        </w:rPr>
      </w:pPr>
      <w:hyperlink w:anchor="_Toc161681979" w:history="1">
        <w:r w:rsidRPr="004E5F3B">
          <w:rPr>
            <w:rStyle w:val="Hipervnculo"/>
            <w:noProof/>
            <w:lang w:val="es-ES"/>
          </w:rPr>
          <w:t>Definición de Actividades</w:t>
        </w:r>
        <w:r>
          <w:rPr>
            <w:noProof/>
            <w:webHidden/>
          </w:rPr>
          <w:tab/>
        </w:r>
        <w:r>
          <w:rPr>
            <w:noProof/>
            <w:webHidden/>
          </w:rPr>
          <w:fldChar w:fldCharType="begin"/>
        </w:r>
        <w:r>
          <w:rPr>
            <w:noProof/>
            <w:webHidden/>
          </w:rPr>
          <w:instrText xml:space="preserve"> PAGEREF _Toc161681979 \h </w:instrText>
        </w:r>
        <w:r>
          <w:rPr>
            <w:noProof/>
            <w:webHidden/>
          </w:rPr>
        </w:r>
        <w:r>
          <w:rPr>
            <w:noProof/>
            <w:webHidden/>
          </w:rPr>
          <w:fldChar w:fldCharType="separate"/>
        </w:r>
        <w:r>
          <w:rPr>
            <w:noProof/>
            <w:webHidden/>
          </w:rPr>
          <w:t>6</w:t>
        </w:r>
        <w:r>
          <w:rPr>
            <w:noProof/>
            <w:webHidden/>
          </w:rPr>
          <w:fldChar w:fldCharType="end"/>
        </w:r>
      </w:hyperlink>
    </w:p>
    <w:p w14:paraId="05209431" w14:textId="4C44EB16" w:rsidR="00796575" w:rsidRDefault="00796575">
      <w:pPr>
        <w:pStyle w:val="TDC3"/>
        <w:tabs>
          <w:tab w:val="right" w:leader="dot" w:pos="8494"/>
        </w:tabs>
        <w:rPr>
          <w:rFonts w:ascii="Aptos" w:hAnsi="Aptos"/>
          <w:b w:val="0"/>
          <w:smallCaps w:val="0"/>
          <w:noProof/>
          <w:kern w:val="2"/>
          <w:lang w:val="es-ES" w:eastAsia="es-ES" w:bidi="ar-SA"/>
        </w:rPr>
      </w:pPr>
      <w:hyperlink w:anchor="_Toc161681980" w:history="1">
        <w:r w:rsidRPr="004E5F3B">
          <w:rPr>
            <w:rStyle w:val="Hipervnculo"/>
            <w:noProof/>
            <w:lang w:val="es-ES"/>
          </w:rPr>
          <w:t>Identificación del problema y solicitud de cambio</w:t>
        </w:r>
        <w:r>
          <w:rPr>
            <w:noProof/>
            <w:webHidden/>
          </w:rPr>
          <w:tab/>
        </w:r>
        <w:r>
          <w:rPr>
            <w:noProof/>
            <w:webHidden/>
          </w:rPr>
          <w:fldChar w:fldCharType="begin"/>
        </w:r>
        <w:r>
          <w:rPr>
            <w:noProof/>
            <w:webHidden/>
          </w:rPr>
          <w:instrText xml:space="preserve"> PAGEREF _Toc161681980 \h </w:instrText>
        </w:r>
        <w:r>
          <w:rPr>
            <w:noProof/>
            <w:webHidden/>
          </w:rPr>
        </w:r>
        <w:r>
          <w:rPr>
            <w:noProof/>
            <w:webHidden/>
          </w:rPr>
          <w:fldChar w:fldCharType="separate"/>
        </w:r>
        <w:r>
          <w:rPr>
            <w:noProof/>
            <w:webHidden/>
          </w:rPr>
          <w:t>6</w:t>
        </w:r>
        <w:r>
          <w:rPr>
            <w:noProof/>
            <w:webHidden/>
          </w:rPr>
          <w:fldChar w:fldCharType="end"/>
        </w:r>
      </w:hyperlink>
    </w:p>
    <w:p w14:paraId="4DE1CF93" w14:textId="68A36F43" w:rsidR="00796575" w:rsidRDefault="00796575">
      <w:pPr>
        <w:pStyle w:val="TDC3"/>
        <w:tabs>
          <w:tab w:val="right" w:leader="dot" w:pos="8494"/>
        </w:tabs>
        <w:rPr>
          <w:rFonts w:ascii="Aptos" w:hAnsi="Aptos"/>
          <w:b w:val="0"/>
          <w:smallCaps w:val="0"/>
          <w:noProof/>
          <w:kern w:val="2"/>
          <w:lang w:val="es-ES" w:eastAsia="es-ES" w:bidi="ar-SA"/>
        </w:rPr>
      </w:pPr>
      <w:hyperlink w:anchor="_Toc161681981" w:history="1">
        <w:r w:rsidRPr="004E5F3B">
          <w:rPr>
            <w:rStyle w:val="Hipervnculo"/>
            <w:noProof/>
            <w:lang w:val="es-ES"/>
          </w:rPr>
          <w:t>Evaluación del desarrollador</w:t>
        </w:r>
        <w:r>
          <w:rPr>
            <w:noProof/>
            <w:webHidden/>
          </w:rPr>
          <w:tab/>
        </w:r>
        <w:r>
          <w:rPr>
            <w:noProof/>
            <w:webHidden/>
          </w:rPr>
          <w:fldChar w:fldCharType="begin"/>
        </w:r>
        <w:r>
          <w:rPr>
            <w:noProof/>
            <w:webHidden/>
          </w:rPr>
          <w:instrText xml:space="preserve"> PAGEREF _Toc161681981 \h </w:instrText>
        </w:r>
        <w:r>
          <w:rPr>
            <w:noProof/>
            <w:webHidden/>
          </w:rPr>
        </w:r>
        <w:r>
          <w:rPr>
            <w:noProof/>
            <w:webHidden/>
          </w:rPr>
          <w:fldChar w:fldCharType="separate"/>
        </w:r>
        <w:r>
          <w:rPr>
            <w:noProof/>
            <w:webHidden/>
          </w:rPr>
          <w:t>7</w:t>
        </w:r>
        <w:r>
          <w:rPr>
            <w:noProof/>
            <w:webHidden/>
          </w:rPr>
          <w:fldChar w:fldCharType="end"/>
        </w:r>
      </w:hyperlink>
    </w:p>
    <w:p w14:paraId="6AE527F2" w14:textId="177F619F" w:rsidR="00796575" w:rsidRDefault="00796575">
      <w:pPr>
        <w:pStyle w:val="TDC3"/>
        <w:tabs>
          <w:tab w:val="right" w:leader="dot" w:pos="8494"/>
        </w:tabs>
        <w:rPr>
          <w:rFonts w:ascii="Aptos" w:hAnsi="Aptos"/>
          <w:b w:val="0"/>
          <w:smallCaps w:val="0"/>
          <w:noProof/>
          <w:kern w:val="2"/>
          <w:lang w:val="es-ES" w:eastAsia="es-ES" w:bidi="ar-SA"/>
        </w:rPr>
      </w:pPr>
      <w:hyperlink w:anchor="_Toc161681982" w:history="1">
        <w:r w:rsidRPr="004E5F3B">
          <w:rPr>
            <w:rStyle w:val="Hipervnculo"/>
            <w:noProof/>
            <w:lang w:val="es-ES"/>
          </w:rPr>
          <w:t>Evaluación del CCB</w:t>
        </w:r>
        <w:r>
          <w:rPr>
            <w:noProof/>
            <w:webHidden/>
          </w:rPr>
          <w:tab/>
        </w:r>
        <w:r>
          <w:rPr>
            <w:noProof/>
            <w:webHidden/>
          </w:rPr>
          <w:fldChar w:fldCharType="begin"/>
        </w:r>
        <w:r>
          <w:rPr>
            <w:noProof/>
            <w:webHidden/>
          </w:rPr>
          <w:instrText xml:space="preserve"> PAGEREF _Toc161681982 \h </w:instrText>
        </w:r>
        <w:r>
          <w:rPr>
            <w:noProof/>
            <w:webHidden/>
          </w:rPr>
        </w:r>
        <w:r>
          <w:rPr>
            <w:noProof/>
            <w:webHidden/>
          </w:rPr>
          <w:fldChar w:fldCharType="separate"/>
        </w:r>
        <w:r>
          <w:rPr>
            <w:noProof/>
            <w:webHidden/>
          </w:rPr>
          <w:t>8</w:t>
        </w:r>
        <w:r>
          <w:rPr>
            <w:noProof/>
            <w:webHidden/>
          </w:rPr>
          <w:fldChar w:fldCharType="end"/>
        </w:r>
      </w:hyperlink>
    </w:p>
    <w:p w14:paraId="743A5E2E" w14:textId="71C9B0BC" w:rsidR="00796575" w:rsidRDefault="00796575">
      <w:pPr>
        <w:pStyle w:val="TDC3"/>
        <w:tabs>
          <w:tab w:val="right" w:leader="dot" w:pos="8494"/>
        </w:tabs>
        <w:rPr>
          <w:rFonts w:ascii="Aptos" w:hAnsi="Aptos"/>
          <w:b w:val="0"/>
          <w:smallCaps w:val="0"/>
          <w:noProof/>
          <w:kern w:val="2"/>
          <w:lang w:val="es-ES" w:eastAsia="es-ES" w:bidi="ar-SA"/>
        </w:rPr>
      </w:pPr>
      <w:hyperlink w:anchor="_Toc161681983" w:history="1">
        <w:r w:rsidRPr="004E5F3B">
          <w:rPr>
            <w:rStyle w:val="Hipervnculo"/>
            <w:noProof/>
            <w:lang w:val="es-ES"/>
          </w:rPr>
          <w:t>Notificación de rechazo</w:t>
        </w:r>
        <w:r>
          <w:rPr>
            <w:noProof/>
            <w:webHidden/>
          </w:rPr>
          <w:tab/>
        </w:r>
        <w:r>
          <w:rPr>
            <w:noProof/>
            <w:webHidden/>
          </w:rPr>
          <w:fldChar w:fldCharType="begin"/>
        </w:r>
        <w:r>
          <w:rPr>
            <w:noProof/>
            <w:webHidden/>
          </w:rPr>
          <w:instrText xml:space="preserve"> PAGEREF _Toc161681983 \h </w:instrText>
        </w:r>
        <w:r>
          <w:rPr>
            <w:noProof/>
            <w:webHidden/>
          </w:rPr>
        </w:r>
        <w:r>
          <w:rPr>
            <w:noProof/>
            <w:webHidden/>
          </w:rPr>
          <w:fldChar w:fldCharType="separate"/>
        </w:r>
        <w:r>
          <w:rPr>
            <w:noProof/>
            <w:webHidden/>
          </w:rPr>
          <w:t>10</w:t>
        </w:r>
        <w:r>
          <w:rPr>
            <w:noProof/>
            <w:webHidden/>
          </w:rPr>
          <w:fldChar w:fldCharType="end"/>
        </w:r>
      </w:hyperlink>
    </w:p>
    <w:p w14:paraId="7E3C00DF" w14:textId="6B9A32EA" w:rsidR="00796575" w:rsidRDefault="00796575">
      <w:pPr>
        <w:pStyle w:val="TDC3"/>
        <w:tabs>
          <w:tab w:val="right" w:leader="dot" w:pos="8494"/>
        </w:tabs>
        <w:rPr>
          <w:rFonts w:ascii="Aptos" w:hAnsi="Aptos"/>
          <w:b w:val="0"/>
          <w:smallCaps w:val="0"/>
          <w:noProof/>
          <w:kern w:val="2"/>
          <w:lang w:val="es-ES" w:eastAsia="es-ES" w:bidi="ar-SA"/>
        </w:rPr>
      </w:pPr>
      <w:hyperlink w:anchor="_Toc161681984" w:history="1">
        <w:r w:rsidRPr="004E5F3B">
          <w:rPr>
            <w:rStyle w:val="Hipervnculo"/>
            <w:noProof/>
            <w:lang w:val="es-ES"/>
          </w:rPr>
          <w:t>Planificación</w:t>
        </w:r>
        <w:r>
          <w:rPr>
            <w:noProof/>
            <w:webHidden/>
          </w:rPr>
          <w:tab/>
        </w:r>
        <w:r>
          <w:rPr>
            <w:noProof/>
            <w:webHidden/>
          </w:rPr>
          <w:fldChar w:fldCharType="begin"/>
        </w:r>
        <w:r>
          <w:rPr>
            <w:noProof/>
            <w:webHidden/>
          </w:rPr>
          <w:instrText xml:space="preserve"> PAGEREF _Toc161681984 \h </w:instrText>
        </w:r>
        <w:r>
          <w:rPr>
            <w:noProof/>
            <w:webHidden/>
          </w:rPr>
        </w:r>
        <w:r>
          <w:rPr>
            <w:noProof/>
            <w:webHidden/>
          </w:rPr>
          <w:fldChar w:fldCharType="separate"/>
        </w:r>
        <w:r>
          <w:rPr>
            <w:noProof/>
            <w:webHidden/>
          </w:rPr>
          <w:t>11</w:t>
        </w:r>
        <w:r>
          <w:rPr>
            <w:noProof/>
            <w:webHidden/>
          </w:rPr>
          <w:fldChar w:fldCharType="end"/>
        </w:r>
      </w:hyperlink>
    </w:p>
    <w:p w14:paraId="5EFA5615" w14:textId="2D148019" w:rsidR="00796575" w:rsidRDefault="00796575">
      <w:pPr>
        <w:pStyle w:val="TDC3"/>
        <w:tabs>
          <w:tab w:val="right" w:leader="dot" w:pos="8494"/>
        </w:tabs>
        <w:rPr>
          <w:rFonts w:ascii="Aptos" w:hAnsi="Aptos"/>
          <w:b w:val="0"/>
          <w:smallCaps w:val="0"/>
          <w:noProof/>
          <w:kern w:val="2"/>
          <w:lang w:val="es-ES" w:eastAsia="es-ES" w:bidi="ar-SA"/>
        </w:rPr>
      </w:pPr>
      <w:hyperlink w:anchor="_Toc161681985" w:history="1">
        <w:r w:rsidRPr="004E5F3B">
          <w:rPr>
            <w:rStyle w:val="Hipervnculo"/>
            <w:noProof/>
            <w:lang w:val="es-ES"/>
          </w:rPr>
          <w:t>Implementación</w:t>
        </w:r>
        <w:r>
          <w:rPr>
            <w:noProof/>
            <w:webHidden/>
          </w:rPr>
          <w:tab/>
        </w:r>
        <w:r>
          <w:rPr>
            <w:noProof/>
            <w:webHidden/>
          </w:rPr>
          <w:fldChar w:fldCharType="begin"/>
        </w:r>
        <w:r>
          <w:rPr>
            <w:noProof/>
            <w:webHidden/>
          </w:rPr>
          <w:instrText xml:space="preserve"> PAGEREF _Toc161681985 \h </w:instrText>
        </w:r>
        <w:r>
          <w:rPr>
            <w:noProof/>
            <w:webHidden/>
          </w:rPr>
        </w:r>
        <w:r>
          <w:rPr>
            <w:noProof/>
            <w:webHidden/>
          </w:rPr>
          <w:fldChar w:fldCharType="separate"/>
        </w:r>
        <w:r>
          <w:rPr>
            <w:noProof/>
            <w:webHidden/>
          </w:rPr>
          <w:t>13</w:t>
        </w:r>
        <w:r>
          <w:rPr>
            <w:noProof/>
            <w:webHidden/>
          </w:rPr>
          <w:fldChar w:fldCharType="end"/>
        </w:r>
      </w:hyperlink>
    </w:p>
    <w:p w14:paraId="44C55332" w14:textId="58EE34FA" w:rsidR="00796575" w:rsidRDefault="00796575">
      <w:pPr>
        <w:pStyle w:val="TDC3"/>
        <w:tabs>
          <w:tab w:val="right" w:leader="dot" w:pos="8494"/>
        </w:tabs>
        <w:rPr>
          <w:rFonts w:ascii="Aptos" w:hAnsi="Aptos"/>
          <w:b w:val="0"/>
          <w:smallCaps w:val="0"/>
          <w:noProof/>
          <w:kern w:val="2"/>
          <w:lang w:val="es-ES" w:eastAsia="es-ES" w:bidi="ar-SA"/>
        </w:rPr>
      </w:pPr>
      <w:hyperlink w:anchor="_Toc161681986" w:history="1">
        <w:r w:rsidRPr="004E5F3B">
          <w:rPr>
            <w:rStyle w:val="Hipervnculo"/>
            <w:noProof/>
            <w:lang w:val="es-ES"/>
          </w:rPr>
          <w:t>Pruebas</w:t>
        </w:r>
        <w:r>
          <w:rPr>
            <w:noProof/>
            <w:webHidden/>
          </w:rPr>
          <w:tab/>
        </w:r>
        <w:r>
          <w:rPr>
            <w:noProof/>
            <w:webHidden/>
          </w:rPr>
          <w:fldChar w:fldCharType="begin"/>
        </w:r>
        <w:r>
          <w:rPr>
            <w:noProof/>
            <w:webHidden/>
          </w:rPr>
          <w:instrText xml:space="preserve"> PAGEREF _Toc161681986 \h </w:instrText>
        </w:r>
        <w:r>
          <w:rPr>
            <w:noProof/>
            <w:webHidden/>
          </w:rPr>
        </w:r>
        <w:r>
          <w:rPr>
            <w:noProof/>
            <w:webHidden/>
          </w:rPr>
          <w:fldChar w:fldCharType="separate"/>
        </w:r>
        <w:r>
          <w:rPr>
            <w:noProof/>
            <w:webHidden/>
          </w:rPr>
          <w:t>15</w:t>
        </w:r>
        <w:r>
          <w:rPr>
            <w:noProof/>
            <w:webHidden/>
          </w:rPr>
          <w:fldChar w:fldCharType="end"/>
        </w:r>
      </w:hyperlink>
    </w:p>
    <w:p w14:paraId="611590C2" w14:textId="5100CD79" w:rsidR="00796575" w:rsidRDefault="00796575">
      <w:pPr>
        <w:pStyle w:val="TDC3"/>
        <w:tabs>
          <w:tab w:val="right" w:leader="dot" w:pos="8494"/>
        </w:tabs>
        <w:rPr>
          <w:rFonts w:ascii="Aptos" w:hAnsi="Aptos"/>
          <w:b w:val="0"/>
          <w:smallCaps w:val="0"/>
          <w:noProof/>
          <w:kern w:val="2"/>
          <w:lang w:val="es-ES" w:eastAsia="es-ES" w:bidi="ar-SA"/>
        </w:rPr>
      </w:pPr>
      <w:hyperlink w:anchor="_Toc161681987" w:history="1">
        <w:r w:rsidRPr="004E5F3B">
          <w:rPr>
            <w:rStyle w:val="Hipervnculo"/>
            <w:noProof/>
            <w:lang w:val="es-ES"/>
          </w:rPr>
          <w:t>Revisión</w:t>
        </w:r>
        <w:r>
          <w:rPr>
            <w:noProof/>
            <w:webHidden/>
          </w:rPr>
          <w:tab/>
        </w:r>
        <w:r>
          <w:rPr>
            <w:noProof/>
            <w:webHidden/>
          </w:rPr>
          <w:fldChar w:fldCharType="begin"/>
        </w:r>
        <w:r>
          <w:rPr>
            <w:noProof/>
            <w:webHidden/>
          </w:rPr>
          <w:instrText xml:space="preserve"> PAGEREF _Toc161681987 \h </w:instrText>
        </w:r>
        <w:r>
          <w:rPr>
            <w:noProof/>
            <w:webHidden/>
          </w:rPr>
        </w:r>
        <w:r>
          <w:rPr>
            <w:noProof/>
            <w:webHidden/>
          </w:rPr>
          <w:fldChar w:fldCharType="separate"/>
        </w:r>
        <w:r>
          <w:rPr>
            <w:noProof/>
            <w:webHidden/>
          </w:rPr>
          <w:t>16</w:t>
        </w:r>
        <w:r>
          <w:rPr>
            <w:noProof/>
            <w:webHidden/>
          </w:rPr>
          <w:fldChar w:fldCharType="end"/>
        </w:r>
      </w:hyperlink>
    </w:p>
    <w:p w14:paraId="135F5C63" w14:textId="39D2D86B" w:rsidR="00796575" w:rsidRDefault="00796575">
      <w:pPr>
        <w:pStyle w:val="TDC3"/>
        <w:tabs>
          <w:tab w:val="right" w:leader="dot" w:pos="8494"/>
        </w:tabs>
        <w:rPr>
          <w:rFonts w:ascii="Aptos" w:hAnsi="Aptos"/>
          <w:b w:val="0"/>
          <w:smallCaps w:val="0"/>
          <w:noProof/>
          <w:kern w:val="2"/>
          <w:lang w:val="es-ES" w:eastAsia="es-ES" w:bidi="ar-SA"/>
        </w:rPr>
      </w:pPr>
      <w:hyperlink w:anchor="_Toc161681988" w:history="1">
        <w:r w:rsidRPr="004E5F3B">
          <w:rPr>
            <w:rStyle w:val="Hipervnculo"/>
            <w:noProof/>
            <w:lang w:val="es-ES"/>
          </w:rPr>
          <w:t>Cierre</w:t>
        </w:r>
        <w:r>
          <w:rPr>
            <w:noProof/>
            <w:webHidden/>
          </w:rPr>
          <w:tab/>
        </w:r>
        <w:r>
          <w:rPr>
            <w:noProof/>
            <w:webHidden/>
          </w:rPr>
          <w:fldChar w:fldCharType="begin"/>
        </w:r>
        <w:r>
          <w:rPr>
            <w:noProof/>
            <w:webHidden/>
          </w:rPr>
          <w:instrText xml:space="preserve"> PAGEREF _Toc161681988 \h </w:instrText>
        </w:r>
        <w:r>
          <w:rPr>
            <w:noProof/>
            <w:webHidden/>
          </w:rPr>
        </w:r>
        <w:r>
          <w:rPr>
            <w:noProof/>
            <w:webHidden/>
          </w:rPr>
          <w:fldChar w:fldCharType="separate"/>
        </w:r>
        <w:r>
          <w:rPr>
            <w:noProof/>
            <w:webHidden/>
          </w:rPr>
          <w:t>17</w:t>
        </w:r>
        <w:r>
          <w:rPr>
            <w:noProof/>
            <w:webHidden/>
          </w:rPr>
          <w:fldChar w:fldCharType="end"/>
        </w:r>
      </w:hyperlink>
    </w:p>
    <w:p w14:paraId="4C6809BF" w14:textId="51B5B798" w:rsidR="00796575" w:rsidRDefault="00796575">
      <w:pPr>
        <w:pStyle w:val="TDC2"/>
        <w:rPr>
          <w:rFonts w:ascii="Aptos" w:hAnsi="Aptos"/>
          <w:b w:val="0"/>
          <w:bCs w:val="0"/>
          <w:smallCaps w:val="0"/>
          <w:noProof/>
          <w:kern w:val="2"/>
          <w:lang w:val="es-ES" w:eastAsia="es-ES" w:bidi="ar-SA"/>
        </w:rPr>
      </w:pPr>
      <w:hyperlink w:anchor="_Toc161681989" w:history="1">
        <w:r w:rsidRPr="004E5F3B">
          <w:rPr>
            <w:rStyle w:val="Hipervnculo"/>
            <w:noProof/>
            <w:lang w:val="es-ES"/>
          </w:rPr>
          <w:t>Plantillas del proceso</w:t>
        </w:r>
        <w:r>
          <w:rPr>
            <w:noProof/>
            <w:webHidden/>
          </w:rPr>
          <w:tab/>
        </w:r>
        <w:r>
          <w:rPr>
            <w:noProof/>
            <w:webHidden/>
          </w:rPr>
          <w:fldChar w:fldCharType="begin"/>
        </w:r>
        <w:r>
          <w:rPr>
            <w:noProof/>
            <w:webHidden/>
          </w:rPr>
          <w:instrText xml:space="preserve"> PAGEREF _Toc161681989 \h </w:instrText>
        </w:r>
        <w:r>
          <w:rPr>
            <w:noProof/>
            <w:webHidden/>
          </w:rPr>
        </w:r>
        <w:r>
          <w:rPr>
            <w:noProof/>
            <w:webHidden/>
          </w:rPr>
          <w:fldChar w:fldCharType="separate"/>
        </w:r>
        <w:r>
          <w:rPr>
            <w:noProof/>
            <w:webHidden/>
          </w:rPr>
          <w:t>19</w:t>
        </w:r>
        <w:r>
          <w:rPr>
            <w:noProof/>
            <w:webHidden/>
          </w:rPr>
          <w:fldChar w:fldCharType="end"/>
        </w:r>
      </w:hyperlink>
    </w:p>
    <w:p w14:paraId="4E4ABEAD" w14:textId="6BD2D187" w:rsidR="00796575" w:rsidRDefault="00796575">
      <w:pPr>
        <w:pStyle w:val="TDC3"/>
        <w:tabs>
          <w:tab w:val="right" w:leader="dot" w:pos="8494"/>
        </w:tabs>
        <w:rPr>
          <w:rFonts w:ascii="Aptos" w:hAnsi="Aptos"/>
          <w:b w:val="0"/>
          <w:smallCaps w:val="0"/>
          <w:noProof/>
          <w:kern w:val="2"/>
          <w:lang w:val="es-ES" w:eastAsia="es-ES" w:bidi="ar-SA"/>
        </w:rPr>
      </w:pPr>
      <w:hyperlink w:anchor="_Toc161681990" w:history="1">
        <w:r w:rsidRPr="004E5F3B">
          <w:rPr>
            <w:rStyle w:val="Hipervnculo"/>
            <w:noProof/>
            <w:lang w:val="es-ES"/>
          </w:rPr>
          <w:t>Plantilla de Identificación del problema y Solicitud de cambio</w:t>
        </w:r>
        <w:r>
          <w:rPr>
            <w:noProof/>
            <w:webHidden/>
          </w:rPr>
          <w:tab/>
        </w:r>
        <w:r>
          <w:rPr>
            <w:noProof/>
            <w:webHidden/>
          </w:rPr>
          <w:fldChar w:fldCharType="begin"/>
        </w:r>
        <w:r>
          <w:rPr>
            <w:noProof/>
            <w:webHidden/>
          </w:rPr>
          <w:instrText xml:space="preserve"> PAGEREF _Toc161681990 \h </w:instrText>
        </w:r>
        <w:r>
          <w:rPr>
            <w:noProof/>
            <w:webHidden/>
          </w:rPr>
        </w:r>
        <w:r>
          <w:rPr>
            <w:noProof/>
            <w:webHidden/>
          </w:rPr>
          <w:fldChar w:fldCharType="separate"/>
        </w:r>
        <w:r>
          <w:rPr>
            <w:noProof/>
            <w:webHidden/>
          </w:rPr>
          <w:t>19</w:t>
        </w:r>
        <w:r>
          <w:rPr>
            <w:noProof/>
            <w:webHidden/>
          </w:rPr>
          <w:fldChar w:fldCharType="end"/>
        </w:r>
      </w:hyperlink>
    </w:p>
    <w:p w14:paraId="2481C7F8" w14:textId="779E95A6" w:rsidR="00796575" w:rsidRDefault="00796575">
      <w:pPr>
        <w:pStyle w:val="TDC3"/>
        <w:tabs>
          <w:tab w:val="right" w:leader="dot" w:pos="8494"/>
        </w:tabs>
        <w:rPr>
          <w:rFonts w:ascii="Aptos" w:hAnsi="Aptos"/>
          <w:b w:val="0"/>
          <w:smallCaps w:val="0"/>
          <w:noProof/>
          <w:kern w:val="2"/>
          <w:lang w:val="es-ES" w:eastAsia="es-ES" w:bidi="ar-SA"/>
        </w:rPr>
      </w:pPr>
      <w:hyperlink w:anchor="_Toc161681991" w:history="1">
        <w:r w:rsidRPr="004E5F3B">
          <w:rPr>
            <w:rStyle w:val="Hipervnculo"/>
            <w:noProof/>
            <w:lang w:val="es-ES"/>
          </w:rPr>
          <w:t>Plantilla de Evaluación del desarrollador</w:t>
        </w:r>
        <w:r>
          <w:rPr>
            <w:noProof/>
            <w:webHidden/>
          </w:rPr>
          <w:tab/>
        </w:r>
        <w:r>
          <w:rPr>
            <w:noProof/>
            <w:webHidden/>
          </w:rPr>
          <w:fldChar w:fldCharType="begin"/>
        </w:r>
        <w:r>
          <w:rPr>
            <w:noProof/>
            <w:webHidden/>
          </w:rPr>
          <w:instrText xml:space="preserve"> PAGEREF _Toc161681991 \h </w:instrText>
        </w:r>
        <w:r>
          <w:rPr>
            <w:noProof/>
            <w:webHidden/>
          </w:rPr>
        </w:r>
        <w:r>
          <w:rPr>
            <w:noProof/>
            <w:webHidden/>
          </w:rPr>
          <w:fldChar w:fldCharType="separate"/>
        </w:r>
        <w:r>
          <w:rPr>
            <w:noProof/>
            <w:webHidden/>
          </w:rPr>
          <w:t>20</w:t>
        </w:r>
        <w:r>
          <w:rPr>
            <w:noProof/>
            <w:webHidden/>
          </w:rPr>
          <w:fldChar w:fldCharType="end"/>
        </w:r>
      </w:hyperlink>
    </w:p>
    <w:p w14:paraId="21E135C2" w14:textId="1A463669" w:rsidR="00796575" w:rsidRDefault="00796575">
      <w:pPr>
        <w:pStyle w:val="TDC3"/>
        <w:tabs>
          <w:tab w:val="right" w:leader="dot" w:pos="8494"/>
        </w:tabs>
        <w:rPr>
          <w:rFonts w:ascii="Aptos" w:hAnsi="Aptos"/>
          <w:b w:val="0"/>
          <w:smallCaps w:val="0"/>
          <w:noProof/>
          <w:kern w:val="2"/>
          <w:lang w:val="es-ES" w:eastAsia="es-ES" w:bidi="ar-SA"/>
        </w:rPr>
      </w:pPr>
      <w:hyperlink w:anchor="_Toc161681992" w:history="1">
        <w:r w:rsidRPr="004E5F3B">
          <w:rPr>
            <w:rStyle w:val="Hipervnculo"/>
            <w:noProof/>
            <w:lang w:val="es-ES"/>
          </w:rPr>
          <w:t>Plantilla de Evaluación del CCB</w:t>
        </w:r>
        <w:r>
          <w:rPr>
            <w:noProof/>
            <w:webHidden/>
          </w:rPr>
          <w:tab/>
        </w:r>
        <w:r>
          <w:rPr>
            <w:noProof/>
            <w:webHidden/>
          </w:rPr>
          <w:fldChar w:fldCharType="begin"/>
        </w:r>
        <w:r>
          <w:rPr>
            <w:noProof/>
            <w:webHidden/>
          </w:rPr>
          <w:instrText xml:space="preserve"> PAGEREF _Toc161681992 \h </w:instrText>
        </w:r>
        <w:r>
          <w:rPr>
            <w:noProof/>
            <w:webHidden/>
          </w:rPr>
        </w:r>
        <w:r>
          <w:rPr>
            <w:noProof/>
            <w:webHidden/>
          </w:rPr>
          <w:fldChar w:fldCharType="separate"/>
        </w:r>
        <w:r>
          <w:rPr>
            <w:noProof/>
            <w:webHidden/>
          </w:rPr>
          <w:t>22</w:t>
        </w:r>
        <w:r>
          <w:rPr>
            <w:noProof/>
            <w:webHidden/>
          </w:rPr>
          <w:fldChar w:fldCharType="end"/>
        </w:r>
      </w:hyperlink>
    </w:p>
    <w:p w14:paraId="57D823F3" w14:textId="010EAFA9" w:rsidR="00796575" w:rsidRDefault="00796575">
      <w:pPr>
        <w:pStyle w:val="TDC3"/>
        <w:tabs>
          <w:tab w:val="right" w:leader="dot" w:pos="8494"/>
        </w:tabs>
        <w:rPr>
          <w:rFonts w:ascii="Aptos" w:hAnsi="Aptos"/>
          <w:b w:val="0"/>
          <w:smallCaps w:val="0"/>
          <w:noProof/>
          <w:kern w:val="2"/>
          <w:lang w:val="es-ES" w:eastAsia="es-ES" w:bidi="ar-SA"/>
        </w:rPr>
      </w:pPr>
      <w:hyperlink w:anchor="_Toc161681993" w:history="1">
        <w:r w:rsidRPr="004E5F3B">
          <w:rPr>
            <w:rStyle w:val="Hipervnculo"/>
            <w:noProof/>
            <w:lang w:val="es-ES"/>
          </w:rPr>
          <w:t>Plantilla de Notificación de rechazo</w:t>
        </w:r>
        <w:r>
          <w:rPr>
            <w:noProof/>
            <w:webHidden/>
          </w:rPr>
          <w:tab/>
        </w:r>
        <w:r>
          <w:rPr>
            <w:noProof/>
            <w:webHidden/>
          </w:rPr>
          <w:fldChar w:fldCharType="begin"/>
        </w:r>
        <w:r>
          <w:rPr>
            <w:noProof/>
            <w:webHidden/>
          </w:rPr>
          <w:instrText xml:space="preserve"> PAGEREF _Toc161681993 \h </w:instrText>
        </w:r>
        <w:r>
          <w:rPr>
            <w:noProof/>
            <w:webHidden/>
          </w:rPr>
        </w:r>
        <w:r>
          <w:rPr>
            <w:noProof/>
            <w:webHidden/>
          </w:rPr>
          <w:fldChar w:fldCharType="separate"/>
        </w:r>
        <w:r>
          <w:rPr>
            <w:noProof/>
            <w:webHidden/>
          </w:rPr>
          <w:t>23</w:t>
        </w:r>
        <w:r>
          <w:rPr>
            <w:noProof/>
            <w:webHidden/>
          </w:rPr>
          <w:fldChar w:fldCharType="end"/>
        </w:r>
      </w:hyperlink>
    </w:p>
    <w:p w14:paraId="19E7FE44" w14:textId="337BD5FD" w:rsidR="00796575" w:rsidRDefault="00796575">
      <w:pPr>
        <w:pStyle w:val="TDC3"/>
        <w:tabs>
          <w:tab w:val="right" w:leader="dot" w:pos="8494"/>
        </w:tabs>
        <w:rPr>
          <w:rFonts w:ascii="Aptos" w:hAnsi="Aptos"/>
          <w:b w:val="0"/>
          <w:smallCaps w:val="0"/>
          <w:noProof/>
          <w:kern w:val="2"/>
          <w:lang w:val="es-ES" w:eastAsia="es-ES" w:bidi="ar-SA"/>
        </w:rPr>
      </w:pPr>
      <w:hyperlink w:anchor="_Toc161681994" w:history="1">
        <w:r w:rsidRPr="004E5F3B">
          <w:rPr>
            <w:rStyle w:val="Hipervnculo"/>
            <w:noProof/>
            <w:lang w:val="es-ES"/>
          </w:rPr>
          <w:t>Plantilla de Planificación</w:t>
        </w:r>
        <w:r>
          <w:rPr>
            <w:noProof/>
            <w:webHidden/>
          </w:rPr>
          <w:tab/>
        </w:r>
        <w:r>
          <w:rPr>
            <w:noProof/>
            <w:webHidden/>
          </w:rPr>
          <w:fldChar w:fldCharType="begin"/>
        </w:r>
        <w:r>
          <w:rPr>
            <w:noProof/>
            <w:webHidden/>
          </w:rPr>
          <w:instrText xml:space="preserve"> PAGEREF _Toc161681994 \h </w:instrText>
        </w:r>
        <w:r>
          <w:rPr>
            <w:noProof/>
            <w:webHidden/>
          </w:rPr>
        </w:r>
        <w:r>
          <w:rPr>
            <w:noProof/>
            <w:webHidden/>
          </w:rPr>
          <w:fldChar w:fldCharType="separate"/>
        </w:r>
        <w:r>
          <w:rPr>
            <w:noProof/>
            <w:webHidden/>
          </w:rPr>
          <w:t>25</w:t>
        </w:r>
        <w:r>
          <w:rPr>
            <w:noProof/>
            <w:webHidden/>
          </w:rPr>
          <w:fldChar w:fldCharType="end"/>
        </w:r>
      </w:hyperlink>
    </w:p>
    <w:p w14:paraId="74123A23" w14:textId="59E8A1CC" w:rsidR="00796575" w:rsidRDefault="00796575">
      <w:pPr>
        <w:pStyle w:val="TDC3"/>
        <w:tabs>
          <w:tab w:val="right" w:leader="dot" w:pos="8494"/>
        </w:tabs>
        <w:rPr>
          <w:rFonts w:ascii="Aptos" w:hAnsi="Aptos"/>
          <w:b w:val="0"/>
          <w:smallCaps w:val="0"/>
          <w:noProof/>
          <w:kern w:val="2"/>
          <w:lang w:val="es-ES" w:eastAsia="es-ES" w:bidi="ar-SA"/>
        </w:rPr>
      </w:pPr>
      <w:hyperlink w:anchor="_Toc161681995" w:history="1">
        <w:r w:rsidRPr="004E5F3B">
          <w:rPr>
            <w:rStyle w:val="Hipervnculo"/>
            <w:noProof/>
            <w:lang w:val="es-ES"/>
          </w:rPr>
          <w:t>Plantilla de Implementación</w:t>
        </w:r>
        <w:r>
          <w:rPr>
            <w:noProof/>
            <w:webHidden/>
          </w:rPr>
          <w:tab/>
        </w:r>
        <w:r>
          <w:rPr>
            <w:noProof/>
            <w:webHidden/>
          </w:rPr>
          <w:fldChar w:fldCharType="begin"/>
        </w:r>
        <w:r>
          <w:rPr>
            <w:noProof/>
            <w:webHidden/>
          </w:rPr>
          <w:instrText xml:space="preserve"> PAGEREF _Toc161681995 \h </w:instrText>
        </w:r>
        <w:r>
          <w:rPr>
            <w:noProof/>
            <w:webHidden/>
          </w:rPr>
        </w:r>
        <w:r>
          <w:rPr>
            <w:noProof/>
            <w:webHidden/>
          </w:rPr>
          <w:fldChar w:fldCharType="separate"/>
        </w:r>
        <w:r>
          <w:rPr>
            <w:noProof/>
            <w:webHidden/>
          </w:rPr>
          <w:t>27</w:t>
        </w:r>
        <w:r>
          <w:rPr>
            <w:noProof/>
            <w:webHidden/>
          </w:rPr>
          <w:fldChar w:fldCharType="end"/>
        </w:r>
      </w:hyperlink>
    </w:p>
    <w:p w14:paraId="7A4D3CD5" w14:textId="52BF207B" w:rsidR="00796575" w:rsidRDefault="00796575">
      <w:pPr>
        <w:pStyle w:val="TDC3"/>
        <w:tabs>
          <w:tab w:val="right" w:leader="dot" w:pos="8494"/>
        </w:tabs>
        <w:rPr>
          <w:rFonts w:ascii="Aptos" w:hAnsi="Aptos"/>
          <w:b w:val="0"/>
          <w:smallCaps w:val="0"/>
          <w:noProof/>
          <w:kern w:val="2"/>
          <w:lang w:val="es-ES" w:eastAsia="es-ES" w:bidi="ar-SA"/>
        </w:rPr>
      </w:pPr>
      <w:hyperlink w:anchor="_Toc161681996" w:history="1">
        <w:r w:rsidRPr="004E5F3B">
          <w:rPr>
            <w:rStyle w:val="Hipervnculo"/>
            <w:noProof/>
            <w:lang w:val="es-ES"/>
          </w:rPr>
          <w:t>Plantilla de Pruebas</w:t>
        </w:r>
        <w:r>
          <w:rPr>
            <w:noProof/>
            <w:webHidden/>
          </w:rPr>
          <w:tab/>
        </w:r>
        <w:r>
          <w:rPr>
            <w:noProof/>
            <w:webHidden/>
          </w:rPr>
          <w:fldChar w:fldCharType="begin"/>
        </w:r>
        <w:r>
          <w:rPr>
            <w:noProof/>
            <w:webHidden/>
          </w:rPr>
          <w:instrText xml:space="preserve"> PAGEREF _Toc161681996 \h </w:instrText>
        </w:r>
        <w:r>
          <w:rPr>
            <w:noProof/>
            <w:webHidden/>
          </w:rPr>
        </w:r>
        <w:r>
          <w:rPr>
            <w:noProof/>
            <w:webHidden/>
          </w:rPr>
          <w:fldChar w:fldCharType="separate"/>
        </w:r>
        <w:r>
          <w:rPr>
            <w:noProof/>
            <w:webHidden/>
          </w:rPr>
          <w:t>29</w:t>
        </w:r>
        <w:r>
          <w:rPr>
            <w:noProof/>
            <w:webHidden/>
          </w:rPr>
          <w:fldChar w:fldCharType="end"/>
        </w:r>
      </w:hyperlink>
    </w:p>
    <w:p w14:paraId="0023BBC8" w14:textId="11844C1A" w:rsidR="00796575" w:rsidRDefault="00796575">
      <w:pPr>
        <w:pStyle w:val="TDC3"/>
        <w:tabs>
          <w:tab w:val="right" w:leader="dot" w:pos="8494"/>
        </w:tabs>
        <w:rPr>
          <w:rFonts w:ascii="Aptos" w:hAnsi="Aptos"/>
          <w:b w:val="0"/>
          <w:smallCaps w:val="0"/>
          <w:noProof/>
          <w:kern w:val="2"/>
          <w:lang w:val="es-ES" w:eastAsia="es-ES" w:bidi="ar-SA"/>
        </w:rPr>
      </w:pPr>
      <w:hyperlink w:anchor="_Toc161681997" w:history="1">
        <w:r w:rsidRPr="004E5F3B">
          <w:rPr>
            <w:rStyle w:val="Hipervnculo"/>
            <w:noProof/>
            <w:lang w:val="es-ES"/>
          </w:rPr>
          <w:t>Plantilla de Revisión</w:t>
        </w:r>
        <w:r>
          <w:rPr>
            <w:noProof/>
            <w:webHidden/>
          </w:rPr>
          <w:tab/>
        </w:r>
        <w:r>
          <w:rPr>
            <w:noProof/>
            <w:webHidden/>
          </w:rPr>
          <w:fldChar w:fldCharType="begin"/>
        </w:r>
        <w:r>
          <w:rPr>
            <w:noProof/>
            <w:webHidden/>
          </w:rPr>
          <w:instrText xml:space="preserve"> PAGEREF _Toc161681997 \h </w:instrText>
        </w:r>
        <w:r>
          <w:rPr>
            <w:noProof/>
            <w:webHidden/>
          </w:rPr>
        </w:r>
        <w:r>
          <w:rPr>
            <w:noProof/>
            <w:webHidden/>
          </w:rPr>
          <w:fldChar w:fldCharType="separate"/>
        </w:r>
        <w:r>
          <w:rPr>
            <w:noProof/>
            <w:webHidden/>
          </w:rPr>
          <w:t>31</w:t>
        </w:r>
        <w:r>
          <w:rPr>
            <w:noProof/>
            <w:webHidden/>
          </w:rPr>
          <w:fldChar w:fldCharType="end"/>
        </w:r>
      </w:hyperlink>
    </w:p>
    <w:p w14:paraId="75E799A1" w14:textId="345A4135" w:rsidR="00796575" w:rsidRDefault="00796575">
      <w:pPr>
        <w:pStyle w:val="TDC3"/>
        <w:tabs>
          <w:tab w:val="right" w:leader="dot" w:pos="8494"/>
        </w:tabs>
        <w:rPr>
          <w:rFonts w:ascii="Aptos" w:hAnsi="Aptos"/>
          <w:b w:val="0"/>
          <w:smallCaps w:val="0"/>
          <w:noProof/>
          <w:kern w:val="2"/>
          <w:lang w:val="es-ES" w:eastAsia="es-ES" w:bidi="ar-SA"/>
        </w:rPr>
      </w:pPr>
      <w:hyperlink w:anchor="_Toc161681998" w:history="1">
        <w:r w:rsidRPr="004E5F3B">
          <w:rPr>
            <w:rStyle w:val="Hipervnculo"/>
            <w:noProof/>
            <w:lang w:val="es-ES"/>
          </w:rPr>
          <w:t>Plantilla de Cierre</w:t>
        </w:r>
        <w:r>
          <w:rPr>
            <w:noProof/>
            <w:webHidden/>
          </w:rPr>
          <w:tab/>
        </w:r>
        <w:r>
          <w:rPr>
            <w:noProof/>
            <w:webHidden/>
          </w:rPr>
          <w:fldChar w:fldCharType="begin"/>
        </w:r>
        <w:r>
          <w:rPr>
            <w:noProof/>
            <w:webHidden/>
          </w:rPr>
          <w:instrText xml:space="preserve"> PAGEREF _Toc161681998 \h </w:instrText>
        </w:r>
        <w:r>
          <w:rPr>
            <w:noProof/>
            <w:webHidden/>
          </w:rPr>
        </w:r>
        <w:r>
          <w:rPr>
            <w:noProof/>
            <w:webHidden/>
          </w:rPr>
          <w:fldChar w:fldCharType="separate"/>
        </w:r>
        <w:r>
          <w:rPr>
            <w:noProof/>
            <w:webHidden/>
          </w:rPr>
          <w:t>32</w:t>
        </w:r>
        <w:r>
          <w:rPr>
            <w:noProof/>
            <w:webHidden/>
          </w:rPr>
          <w:fldChar w:fldCharType="end"/>
        </w:r>
      </w:hyperlink>
    </w:p>
    <w:p w14:paraId="50FDBB9C" w14:textId="58DBB1D1" w:rsidR="00796575" w:rsidRDefault="00796575">
      <w:pPr>
        <w:pStyle w:val="TDC1"/>
        <w:rPr>
          <w:rFonts w:ascii="Aptos" w:hAnsi="Aptos"/>
          <w:b w:val="0"/>
          <w:bCs w:val="0"/>
          <w:iCs w:val="0"/>
          <w:smallCaps w:val="0"/>
          <w:noProof/>
          <w:kern w:val="2"/>
          <w:lang w:val="es-ES" w:eastAsia="es-ES" w:bidi="ar-SA"/>
        </w:rPr>
      </w:pPr>
      <w:hyperlink w:anchor="_Toc161681999" w:history="1">
        <w:r w:rsidRPr="004E5F3B">
          <w:rPr>
            <w:rStyle w:val="Hipervnculo"/>
            <w:noProof/>
            <w:lang w:val="es-ES"/>
          </w:rPr>
          <w:t>ANEXOS</w:t>
        </w:r>
        <w:r>
          <w:rPr>
            <w:noProof/>
            <w:webHidden/>
          </w:rPr>
          <w:tab/>
        </w:r>
        <w:r>
          <w:rPr>
            <w:noProof/>
            <w:webHidden/>
          </w:rPr>
          <w:fldChar w:fldCharType="begin"/>
        </w:r>
        <w:r>
          <w:rPr>
            <w:noProof/>
            <w:webHidden/>
          </w:rPr>
          <w:instrText xml:space="preserve"> PAGEREF _Toc161681999 \h </w:instrText>
        </w:r>
        <w:r>
          <w:rPr>
            <w:noProof/>
            <w:webHidden/>
          </w:rPr>
        </w:r>
        <w:r>
          <w:rPr>
            <w:noProof/>
            <w:webHidden/>
          </w:rPr>
          <w:fldChar w:fldCharType="separate"/>
        </w:r>
        <w:r>
          <w:rPr>
            <w:noProof/>
            <w:webHidden/>
          </w:rPr>
          <w:t>35</w:t>
        </w:r>
        <w:r>
          <w:rPr>
            <w:noProof/>
            <w:webHidden/>
          </w:rPr>
          <w:fldChar w:fldCharType="end"/>
        </w:r>
      </w:hyperlink>
    </w:p>
    <w:p w14:paraId="31133D25" w14:textId="5F08C86B" w:rsidR="00796575" w:rsidRDefault="00796575">
      <w:pPr>
        <w:pStyle w:val="TDC2"/>
        <w:rPr>
          <w:rFonts w:ascii="Aptos" w:hAnsi="Aptos"/>
          <w:b w:val="0"/>
          <w:bCs w:val="0"/>
          <w:smallCaps w:val="0"/>
          <w:noProof/>
          <w:kern w:val="2"/>
          <w:lang w:val="es-ES" w:eastAsia="es-ES" w:bidi="ar-SA"/>
        </w:rPr>
      </w:pPr>
      <w:hyperlink w:anchor="_Toc161682000" w:history="1">
        <w:r w:rsidRPr="004E5F3B">
          <w:rPr>
            <w:rStyle w:val="Hipervnculo"/>
            <w:noProof/>
            <w:lang w:val="es-ES"/>
          </w:rPr>
          <w:t>Anexo 1.- Cambios propuestos por cada miembro del grupo</w:t>
        </w:r>
        <w:r>
          <w:rPr>
            <w:noProof/>
            <w:webHidden/>
          </w:rPr>
          <w:tab/>
        </w:r>
        <w:r>
          <w:rPr>
            <w:noProof/>
            <w:webHidden/>
          </w:rPr>
          <w:fldChar w:fldCharType="begin"/>
        </w:r>
        <w:r>
          <w:rPr>
            <w:noProof/>
            <w:webHidden/>
          </w:rPr>
          <w:instrText xml:space="preserve"> PAGEREF _Toc161682000 \h </w:instrText>
        </w:r>
        <w:r>
          <w:rPr>
            <w:noProof/>
            <w:webHidden/>
          </w:rPr>
        </w:r>
        <w:r>
          <w:rPr>
            <w:noProof/>
            <w:webHidden/>
          </w:rPr>
          <w:fldChar w:fldCharType="separate"/>
        </w:r>
        <w:r>
          <w:rPr>
            <w:noProof/>
            <w:webHidden/>
          </w:rPr>
          <w:t>35</w:t>
        </w:r>
        <w:r>
          <w:rPr>
            <w:noProof/>
            <w:webHidden/>
          </w:rPr>
          <w:fldChar w:fldCharType="end"/>
        </w:r>
      </w:hyperlink>
    </w:p>
    <w:p w14:paraId="4A1D7661" w14:textId="47D269F5" w:rsidR="00796575" w:rsidRDefault="00796575">
      <w:pPr>
        <w:pStyle w:val="TDC3"/>
        <w:tabs>
          <w:tab w:val="right" w:leader="dot" w:pos="8494"/>
        </w:tabs>
        <w:rPr>
          <w:rFonts w:ascii="Aptos" w:hAnsi="Aptos"/>
          <w:b w:val="0"/>
          <w:smallCaps w:val="0"/>
          <w:noProof/>
          <w:kern w:val="2"/>
          <w:lang w:val="es-ES" w:eastAsia="es-ES" w:bidi="ar-SA"/>
        </w:rPr>
      </w:pPr>
      <w:hyperlink w:anchor="_Toc161682001" w:history="1">
        <w:r w:rsidRPr="004E5F3B">
          <w:rPr>
            <w:rStyle w:val="Hipervnculo"/>
            <w:noProof/>
            <w:lang w:val="es-ES"/>
          </w:rPr>
          <w:t>Nicolás Barcia Quintela</w:t>
        </w:r>
        <w:r>
          <w:rPr>
            <w:noProof/>
            <w:webHidden/>
          </w:rPr>
          <w:tab/>
        </w:r>
        <w:r>
          <w:rPr>
            <w:noProof/>
            <w:webHidden/>
          </w:rPr>
          <w:fldChar w:fldCharType="begin"/>
        </w:r>
        <w:r>
          <w:rPr>
            <w:noProof/>
            <w:webHidden/>
          </w:rPr>
          <w:instrText xml:space="preserve"> PAGEREF _Toc161682001 \h </w:instrText>
        </w:r>
        <w:r>
          <w:rPr>
            <w:noProof/>
            <w:webHidden/>
          </w:rPr>
        </w:r>
        <w:r>
          <w:rPr>
            <w:noProof/>
            <w:webHidden/>
          </w:rPr>
          <w:fldChar w:fldCharType="separate"/>
        </w:r>
        <w:r>
          <w:rPr>
            <w:noProof/>
            <w:webHidden/>
          </w:rPr>
          <w:t>35</w:t>
        </w:r>
        <w:r>
          <w:rPr>
            <w:noProof/>
            <w:webHidden/>
          </w:rPr>
          <w:fldChar w:fldCharType="end"/>
        </w:r>
      </w:hyperlink>
    </w:p>
    <w:p w14:paraId="67533B15" w14:textId="088D14DF" w:rsidR="00796575" w:rsidRDefault="00796575">
      <w:pPr>
        <w:pStyle w:val="TDC3"/>
        <w:tabs>
          <w:tab w:val="right" w:leader="dot" w:pos="8494"/>
        </w:tabs>
        <w:rPr>
          <w:rFonts w:ascii="Aptos" w:hAnsi="Aptos"/>
          <w:b w:val="0"/>
          <w:smallCaps w:val="0"/>
          <w:noProof/>
          <w:kern w:val="2"/>
          <w:lang w:val="es-ES" w:eastAsia="es-ES" w:bidi="ar-SA"/>
        </w:rPr>
      </w:pPr>
      <w:hyperlink w:anchor="_Toc161682002" w:history="1">
        <w:r w:rsidRPr="004E5F3B">
          <w:rPr>
            <w:rStyle w:val="Hipervnculo"/>
            <w:noProof/>
            <w:lang w:val="es-ES"/>
          </w:rPr>
          <w:t>Jesús Campos Manjón</w:t>
        </w:r>
        <w:r>
          <w:rPr>
            <w:noProof/>
            <w:webHidden/>
          </w:rPr>
          <w:tab/>
        </w:r>
        <w:r>
          <w:rPr>
            <w:noProof/>
            <w:webHidden/>
          </w:rPr>
          <w:fldChar w:fldCharType="begin"/>
        </w:r>
        <w:r>
          <w:rPr>
            <w:noProof/>
            <w:webHidden/>
          </w:rPr>
          <w:instrText xml:space="preserve"> PAGEREF _Toc161682002 \h </w:instrText>
        </w:r>
        <w:r>
          <w:rPr>
            <w:noProof/>
            <w:webHidden/>
          </w:rPr>
        </w:r>
        <w:r>
          <w:rPr>
            <w:noProof/>
            <w:webHidden/>
          </w:rPr>
          <w:fldChar w:fldCharType="separate"/>
        </w:r>
        <w:r>
          <w:rPr>
            <w:noProof/>
            <w:webHidden/>
          </w:rPr>
          <w:t>35</w:t>
        </w:r>
        <w:r>
          <w:rPr>
            <w:noProof/>
            <w:webHidden/>
          </w:rPr>
          <w:fldChar w:fldCharType="end"/>
        </w:r>
      </w:hyperlink>
    </w:p>
    <w:p w14:paraId="7F0E7848" w14:textId="51D2BB72" w:rsidR="00796575" w:rsidRDefault="00796575">
      <w:pPr>
        <w:pStyle w:val="TDC3"/>
        <w:tabs>
          <w:tab w:val="right" w:leader="dot" w:pos="8494"/>
        </w:tabs>
        <w:rPr>
          <w:rFonts w:ascii="Aptos" w:hAnsi="Aptos"/>
          <w:b w:val="0"/>
          <w:smallCaps w:val="0"/>
          <w:noProof/>
          <w:kern w:val="2"/>
          <w:lang w:val="es-ES" w:eastAsia="es-ES" w:bidi="ar-SA"/>
        </w:rPr>
      </w:pPr>
      <w:hyperlink w:anchor="_Toc161682003" w:history="1">
        <w:r w:rsidRPr="004E5F3B">
          <w:rPr>
            <w:rStyle w:val="Hipervnculo"/>
            <w:noProof/>
            <w:lang w:val="es-ES"/>
          </w:rPr>
          <w:t>Guillermo Madriñán González</w:t>
        </w:r>
        <w:r>
          <w:rPr>
            <w:noProof/>
            <w:webHidden/>
          </w:rPr>
          <w:tab/>
        </w:r>
        <w:r>
          <w:rPr>
            <w:noProof/>
            <w:webHidden/>
          </w:rPr>
          <w:fldChar w:fldCharType="begin"/>
        </w:r>
        <w:r>
          <w:rPr>
            <w:noProof/>
            <w:webHidden/>
          </w:rPr>
          <w:instrText xml:space="preserve"> PAGEREF _Toc161682003 \h </w:instrText>
        </w:r>
        <w:r>
          <w:rPr>
            <w:noProof/>
            <w:webHidden/>
          </w:rPr>
        </w:r>
        <w:r>
          <w:rPr>
            <w:noProof/>
            <w:webHidden/>
          </w:rPr>
          <w:fldChar w:fldCharType="separate"/>
        </w:r>
        <w:r>
          <w:rPr>
            <w:noProof/>
            <w:webHidden/>
          </w:rPr>
          <w:t>35</w:t>
        </w:r>
        <w:r>
          <w:rPr>
            <w:noProof/>
            <w:webHidden/>
          </w:rPr>
          <w:fldChar w:fldCharType="end"/>
        </w:r>
      </w:hyperlink>
    </w:p>
    <w:p w14:paraId="69295252" w14:textId="3B5EFCF8" w:rsidR="00796575" w:rsidRDefault="00796575">
      <w:pPr>
        <w:pStyle w:val="TDC3"/>
        <w:tabs>
          <w:tab w:val="right" w:leader="dot" w:pos="8494"/>
        </w:tabs>
        <w:rPr>
          <w:rFonts w:ascii="Aptos" w:hAnsi="Aptos"/>
          <w:b w:val="0"/>
          <w:smallCaps w:val="0"/>
          <w:noProof/>
          <w:kern w:val="2"/>
          <w:lang w:val="es-ES" w:eastAsia="es-ES" w:bidi="ar-SA"/>
        </w:rPr>
      </w:pPr>
      <w:hyperlink w:anchor="_Toc161682004" w:history="1">
        <w:r w:rsidRPr="004E5F3B">
          <w:rPr>
            <w:rStyle w:val="Hipervnculo"/>
            <w:noProof/>
            <w:lang w:val="es-ES"/>
          </w:rPr>
          <w:t>Roi Martínez Enríquez</w:t>
        </w:r>
        <w:r>
          <w:rPr>
            <w:noProof/>
            <w:webHidden/>
          </w:rPr>
          <w:tab/>
        </w:r>
        <w:r>
          <w:rPr>
            <w:noProof/>
            <w:webHidden/>
          </w:rPr>
          <w:fldChar w:fldCharType="begin"/>
        </w:r>
        <w:r>
          <w:rPr>
            <w:noProof/>
            <w:webHidden/>
          </w:rPr>
          <w:instrText xml:space="preserve"> PAGEREF _Toc161682004 \h </w:instrText>
        </w:r>
        <w:r>
          <w:rPr>
            <w:noProof/>
            <w:webHidden/>
          </w:rPr>
        </w:r>
        <w:r>
          <w:rPr>
            <w:noProof/>
            <w:webHidden/>
          </w:rPr>
          <w:fldChar w:fldCharType="separate"/>
        </w:r>
        <w:r>
          <w:rPr>
            <w:noProof/>
            <w:webHidden/>
          </w:rPr>
          <w:t>35</w:t>
        </w:r>
        <w:r>
          <w:rPr>
            <w:noProof/>
            <w:webHidden/>
          </w:rPr>
          <w:fldChar w:fldCharType="end"/>
        </w:r>
      </w:hyperlink>
    </w:p>
    <w:p w14:paraId="714810D7" w14:textId="6AB867C9" w:rsidR="00796575" w:rsidRDefault="00796575">
      <w:pPr>
        <w:pStyle w:val="TDC2"/>
        <w:rPr>
          <w:rFonts w:ascii="Aptos" w:hAnsi="Aptos"/>
          <w:b w:val="0"/>
          <w:bCs w:val="0"/>
          <w:smallCaps w:val="0"/>
          <w:noProof/>
          <w:kern w:val="2"/>
          <w:lang w:val="es-ES" w:eastAsia="es-ES" w:bidi="ar-SA"/>
        </w:rPr>
      </w:pPr>
      <w:hyperlink w:anchor="_Toc161682005" w:history="1">
        <w:r w:rsidRPr="004E5F3B">
          <w:rPr>
            <w:rStyle w:val="Hipervnculo"/>
            <w:noProof/>
            <w:lang w:val="es-ES"/>
          </w:rPr>
          <w:t>Anexo 2.- Ejecución del proceso</w:t>
        </w:r>
        <w:r>
          <w:rPr>
            <w:noProof/>
            <w:webHidden/>
          </w:rPr>
          <w:tab/>
        </w:r>
        <w:r>
          <w:rPr>
            <w:noProof/>
            <w:webHidden/>
          </w:rPr>
          <w:fldChar w:fldCharType="begin"/>
        </w:r>
        <w:r>
          <w:rPr>
            <w:noProof/>
            <w:webHidden/>
          </w:rPr>
          <w:instrText xml:space="preserve"> PAGEREF _Toc161682005 \h </w:instrText>
        </w:r>
        <w:r>
          <w:rPr>
            <w:noProof/>
            <w:webHidden/>
          </w:rPr>
        </w:r>
        <w:r>
          <w:rPr>
            <w:noProof/>
            <w:webHidden/>
          </w:rPr>
          <w:fldChar w:fldCharType="separate"/>
        </w:r>
        <w:r>
          <w:rPr>
            <w:noProof/>
            <w:webHidden/>
          </w:rPr>
          <w:t>36</w:t>
        </w:r>
        <w:r>
          <w:rPr>
            <w:noProof/>
            <w:webHidden/>
          </w:rPr>
          <w:fldChar w:fldCharType="end"/>
        </w:r>
      </w:hyperlink>
    </w:p>
    <w:p w14:paraId="74BB0E60" w14:textId="64E0CDE7" w:rsidR="00796575" w:rsidRDefault="00796575">
      <w:pPr>
        <w:pStyle w:val="TDC3"/>
        <w:tabs>
          <w:tab w:val="right" w:leader="dot" w:pos="8494"/>
        </w:tabs>
        <w:rPr>
          <w:rFonts w:ascii="Aptos" w:hAnsi="Aptos"/>
          <w:b w:val="0"/>
          <w:smallCaps w:val="0"/>
          <w:noProof/>
          <w:kern w:val="2"/>
          <w:lang w:val="es-ES" w:eastAsia="es-ES" w:bidi="ar-SA"/>
        </w:rPr>
      </w:pPr>
      <w:hyperlink w:anchor="_Toc161682006" w:history="1">
        <w:r w:rsidRPr="004E5F3B">
          <w:rPr>
            <w:rStyle w:val="Hipervnculo"/>
            <w:noProof/>
            <w:lang w:val="es-ES"/>
          </w:rPr>
          <w:t>Organización del repositorio</w:t>
        </w:r>
        <w:r>
          <w:rPr>
            <w:noProof/>
            <w:webHidden/>
          </w:rPr>
          <w:tab/>
        </w:r>
        <w:r>
          <w:rPr>
            <w:noProof/>
            <w:webHidden/>
          </w:rPr>
          <w:fldChar w:fldCharType="begin"/>
        </w:r>
        <w:r>
          <w:rPr>
            <w:noProof/>
            <w:webHidden/>
          </w:rPr>
          <w:instrText xml:space="preserve"> PAGEREF _Toc161682006 \h </w:instrText>
        </w:r>
        <w:r>
          <w:rPr>
            <w:noProof/>
            <w:webHidden/>
          </w:rPr>
        </w:r>
        <w:r>
          <w:rPr>
            <w:noProof/>
            <w:webHidden/>
          </w:rPr>
          <w:fldChar w:fldCharType="separate"/>
        </w:r>
        <w:r>
          <w:rPr>
            <w:noProof/>
            <w:webHidden/>
          </w:rPr>
          <w:t>36</w:t>
        </w:r>
        <w:r>
          <w:rPr>
            <w:noProof/>
            <w:webHidden/>
          </w:rPr>
          <w:fldChar w:fldCharType="end"/>
        </w:r>
      </w:hyperlink>
    </w:p>
    <w:p w14:paraId="472365E5" w14:textId="74887C8E" w:rsidR="00796575" w:rsidRDefault="00796575">
      <w:pPr>
        <w:pStyle w:val="TDC3"/>
        <w:tabs>
          <w:tab w:val="right" w:leader="dot" w:pos="8494"/>
        </w:tabs>
        <w:rPr>
          <w:rFonts w:ascii="Aptos" w:hAnsi="Aptos"/>
          <w:b w:val="0"/>
          <w:smallCaps w:val="0"/>
          <w:noProof/>
          <w:kern w:val="2"/>
          <w:lang w:val="es-ES" w:eastAsia="es-ES" w:bidi="ar-SA"/>
        </w:rPr>
      </w:pPr>
      <w:hyperlink w:anchor="_Toc161682007" w:history="1">
        <w:r w:rsidRPr="004E5F3B">
          <w:rPr>
            <w:rStyle w:val="Hipervnculo"/>
            <w:noProof/>
            <w:lang w:val="es-ES"/>
          </w:rPr>
          <w:t>Distribución del trabajo</w:t>
        </w:r>
        <w:r>
          <w:rPr>
            <w:noProof/>
            <w:webHidden/>
          </w:rPr>
          <w:tab/>
        </w:r>
        <w:r>
          <w:rPr>
            <w:noProof/>
            <w:webHidden/>
          </w:rPr>
          <w:fldChar w:fldCharType="begin"/>
        </w:r>
        <w:r>
          <w:rPr>
            <w:noProof/>
            <w:webHidden/>
          </w:rPr>
          <w:instrText xml:space="preserve"> PAGEREF _Toc161682007 \h </w:instrText>
        </w:r>
        <w:r>
          <w:rPr>
            <w:noProof/>
            <w:webHidden/>
          </w:rPr>
        </w:r>
        <w:r>
          <w:rPr>
            <w:noProof/>
            <w:webHidden/>
          </w:rPr>
          <w:fldChar w:fldCharType="separate"/>
        </w:r>
        <w:r>
          <w:rPr>
            <w:noProof/>
            <w:webHidden/>
          </w:rPr>
          <w:t>36</w:t>
        </w:r>
        <w:r>
          <w:rPr>
            <w:noProof/>
            <w:webHidden/>
          </w:rPr>
          <w:fldChar w:fldCharType="end"/>
        </w:r>
      </w:hyperlink>
    </w:p>
    <w:p w14:paraId="3408E71F" w14:textId="6531D615" w:rsidR="00796575" w:rsidRDefault="00796575">
      <w:pPr>
        <w:pStyle w:val="TDC3"/>
        <w:tabs>
          <w:tab w:val="right" w:leader="dot" w:pos="8494"/>
        </w:tabs>
        <w:rPr>
          <w:rFonts w:ascii="Aptos" w:hAnsi="Aptos"/>
          <w:b w:val="0"/>
          <w:smallCaps w:val="0"/>
          <w:noProof/>
          <w:kern w:val="2"/>
          <w:lang w:val="es-ES" w:eastAsia="es-ES" w:bidi="ar-SA"/>
        </w:rPr>
      </w:pPr>
      <w:hyperlink w:anchor="_Toc161682008" w:history="1">
        <w:r w:rsidRPr="004E5F3B">
          <w:rPr>
            <w:rStyle w:val="Hipervnculo"/>
            <w:noProof/>
            <w:lang w:val="es-ES"/>
          </w:rPr>
          <w:t>Cambio de planes respecto a la versión 3 del documento</w:t>
        </w:r>
        <w:r>
          <w:rPr>
            <w:noProof/>
            <w:webHidden/>
          </w:rPr>
          <w:tab/>
        </w:r>
        <w:r>
          <w:rPr>
            <w:noProof/>
            <w:webHidden/>
          </w:rPr>
          <w:fldChar w:fldCharType="begin"/>
        </w:r>
        <w:r>
          <w:rPr>
            <w:noProof/>
            <w:webHidden/>
          </w:rPr>
          <w:instrText xml:space="preserve"> PAGEREF _Toc161682008 \h </w:instrText>
        </w:r>
        <w:r>
          <w:rPr>
            <w:noProof/>
            <w:webHidden/>
          </w:rPr>
        </w:r>
        <w:r>
          <w:rPr>
            <w:noProof/>
            <w:webHidden/>
          </w:rPr>
          <w:fldChar w:fldCharType="separate"/>
        </w:r>
        <w:r>
          <w:rPr>
            <w:noProof/>
            <w:webHidden/>
          </w:rPr>
          <w:t>37</w:t>
        </w:r>
        <w:r>
          <w:rPr>
            <w:noProof/>
            <w:webHidden/>
          </w:rPr>
          <w:fldChar w:fldCharType="end"/>
        </w:r>
      </w:hyperlink>
    </w:p>
    <w:p w14:paraId="54975D70" w14:textId="0A2A9FD5" w:rsidR="00796575" w:rsidRDefault="00796575">
      <w:pPr>
        <w:pStyle w:val="TDC3"/>
        <w:tabs>
          <w:tab w:val="right" w:leader="dot" w:pos="8494"/>
        </w:tabs>
        <w:rPr>
          <w:rFonts w:ascii="Aptos" w:hAnsi="Aptos"/>
          <w:b w:val="0"/>
          <w:smallCaps w:val="0"/>
          <w:noProof/>
          <w:kern w:val="2"/>
          <w:lang w:val="es-ES" w:eastAsia="es-ES" w:bidi="ar-SA"/>
        </w:rPr>
      </w:pPr>
      <w:hyperlink w:anchor="_Toc161682009" w:history="1">
        <w:r w:rsidRPr="004E5F3B">
          <w:rPr>
            <w:rStyle w:val="Hipervnculo"/>
            <w:noProof/>
            <w:lang w:val="es-ES"/>
          </w:rPr>
          <w:t>Problemas encontrados y soluciones</w:t>
        </w:r>
        <w:r>
          <w:rPr>
            <w:noProof/>
            <w:webHidden/>
          </w:rPr>
          <w:tab/>
        </w:r>
        <w:r>
          <w:rPr>
            <w:noProof/>
            <w:webHidden/>
          </w:rPr>
          <w:fldChar w:fldCharType="begin"/>
        </w:r>
        <w:r>
          <w:rPr>
            <w:noProof/>
            <w:webHidden/>
          </w:rPr>
          <w:instrText xml:space="preserve"> PAGEREF _Toc161682009 \h </w:instrText>
        </w:r>
        <w:r>
          <w:rPr>
            <w:noProof/>
            <w:webHidden/>
          </w:rPr>
        </w:r>
        <w:r>
          <w:rPr>
            <w:noProof/>
            <w:webHidden/>
          </w:rPr>
          <w:fldChar w:fldCharType="separate"/>
        </w:r>
        <w:r>
          <w:rPr>
            <w:noProof/>
            <w:webHidden/>
          </w:rPr>
          <w:t>38</w:t>
        </w:r>
        <w:r>
          <w:rPr>
            <w:noProof/>
            <w:webHidden/>
          </w:rPr>
          <w:fldChar w:fldCharType="end"/>
        </w:r>
      </w:hyperlink>
    </w:p>
    <w:p w14:paraId="4DE86EF9" w14:textId="03066A62" w:rsidR="00796575" w:rsidRDefault="00796575">
      <w:pPr>
        <w:pStyle w:val="TDC3"/>
        <w:tabs>
          <w:tab w:val="right" w:leader="dot" w:pos="8494"/>
        </w:tabs>
        <w:rPr>
          <w:rFonts w:ascii="Aptos" w:hAnsi="Aptos"/>
          <w:b w:val="0"/>
          <w:smallCaps w:val="0"/>
          <w:noProof/>
          <w:kern w:val="2"/>
          <w:lang w:val="es-ES" w:eastAsia="es-ES" w:bidi="ar-SA"/>
        </w:rPr>
      </w:pPr>
      <w:hyperlink w:anchor="_Toc161682010" w:history="1">
        <w:r w:rsidRPr="004E5F3B">
          <w:rPr>
            <w:rStyle w:val="Hipervnculo"/>
            <w:noProof/>
            <w:lang w:val="es-ES"/>
          </w:rPr>
          <w:t>Gestión de varias solicitudes de cambio en el proceso de análisis</w:t>
        </w:r>
        <w:r>
          <w:rPr>
            <w:noProof/>
            <w:webHidden/>
          </w:rPr>
          <w:tab/>
        </w:r>
        <w:r>
          <w:rPr>
            <w:noProof/>
            <w:webHidden/>
          </w:rPr>
          <w:fldChar w:fldCharType="begin"/>
        </w:r>
        <w:r>
          <w:rPr>
            <w:noProof/>
            <w:webHidden/>
          </w:rPr>
          <w:instrText xml:space="preserve"> PAGEREF _Toc161682010 \h </w:instrText>
        </w:r>
        <w:r>
          <w:rPr>
            <w:noProof/>
            <w:webHidden/>
          </w:rPr>
        </w:r>
        <w:r>
          <w:rPr>
            <w:noProof/>
            <w:webHidden/>
          </w:rPr>
          <w:fldChar w:fldCharType="separate"/>
        </w:r>
        <w:r>
          <w:rPr>
            <w:noProof/>
            <w:webHidden/>
          </w:rPr>
          <w:t>38</w:t>
        </w:r>
        <w:r>
          <w:rPr>
            <w:noProof/>
            <w:webHidden/>
          </w:rPr>
          <w:fldChar w:fldCharType="end"/>
        </w:r>
      </w:hyperlink>
    </w:p>
    <w:p w14:paraId="68F625C3" w14:textId="7B3A5741" w:rsidR="00796575" w:rsidRDefault="00796575">
      <w:pPr>
        <w:pStyle w:val="TDC3"/>
        <w:tabs>
          <w:tab w:val="right" w:leader="dot" w:pos="8494"/>
        </w:tabs>
        <w:rPr>
          <w:rFonts w:ascii="Aptos" w:hAnsi="Aptos"/>
          <w:b w:val="0"/>
          <w:smallCaps w:val="0"/>
          <w:noProof/>
          <w:kern w:val="2"/>
          <w:lang w:val="es-ES" w:eastAsia="es-ES" w:bidi="ar-SA"/>
        </w:rPr>
      </w:pPr>
      <w:hyperlink w:anchor="_Toc161682011" w:history="1">
        <w:r w:rsidRPr="004E5F3B">
          <w:rPr>
            <w:rStyle w:val="Hipervnculo"/>
            <w:noProof/>
            <w:lang w:val="es-ES"/>
          </w:rPr>
          <w:t>Detalles de la estimación con Scrum Poker</w:t>
        </w:r>
        <w:r>
          <w:rPr>
            <w:noProof/>
            <w:webHidden/>
          </w:rPr>
          <w:tab/>
        </w:r>
        <w:r>
          <w:rPr>
            <w:noProof/>
            <w:webHidden/>
          </w:rPr>
          <w:fldChar w:fldCharType="begin"/>
        </w:r>
        <w:r>
          <w:rPr>
            <w:noProof/>
            <w:webHidden/>
          </w:rPr>
          <w:instrText xml:space="preserve"> PAGEREF _Toc161682011 \h </w:instrText>
        </w:r>
        <w:r>
          <w:rPr>
            <w:noProof/>
            <w:webHidden/>
          </w:rPr>
        </w:r>
        <w:r>
          <w:rPr>
            <w:noProof/>
            <w:webHidden/>
          </w:rPr>
          <w:fldChar w:fldCharType="separate"/>
        </w:r>
        <w:r>
          <w:rPr>
            <w:noProof/>
            <w:webHidden/>
          </w:rPr>
          <w:t>39</w:t>
        </w:r>
        <w:r>
          <w:rPr>
            <w:noProof/>
            <w:webHidden/>
          </w:rPr>
          <w:fldChar w:fldCharType="end"/>
        </w:r>
      </w:hyperlink>
    </w:p>
    <w:p w14:paraId="4613ABD7" w14:textId="04E10179" w:rsidR="00796575" w:rsidRDefault="00796575">
      <w:pPr>
        <w:pStyle w:val="TDC2"/>
        <w:rPr>
          <w:rFonts w:ascii="Aptos" w:hAnsi="Aptos"/>
          <w:b w:val="0"/>
          <w:bCs w:val="0"/>
          <w:smallCaps w:val="0"/>
          <w:noProof/>
          <w:kern w:val="2"/>
          <w:lang w:val="es-ES" w:eastAsia="es-ES" w:bidi="ar-SA"/>
        </w:rPr>
      </w:pPr>
      <w:hyperlink w:anchor="_Toc161682012" w:history="1">
        <w:r w:rsidRPr="004E5F3B">
          <w:rPr>
            <w:rStyle w:val="Hipervnculo"/>
            <w:noProof/>
            <w:lang w:val="es-ES"/>
          </w:rPr>
          <w:t>1.2</w:t>
        </w:r>
        <w:r>
          <w:rPr>
            <w:rFonts w:ascii="Aptos" w:hAnsi="Aptos"/>
            <w:b w:val="0"/>
            <w:bCs w:val="0"/>
            <w:smallCaps w:val="0"/>
            <w:noProof/>
            <w:kern w:val="2"/>
            <w:lang w:val="es-ES" w:eastAsia="es-ES" w:bidi="ar-SA"/>
          </w:rPr>
          <w:tab/>
        </w:r>
        <w:r w:rsidRPr="004E5F3B">
          <w:rPr>
            <w:rStyle w:val="Hipervnculo"/>
            <w:noProof/>
            <w:lang w:val="es-ES"/>
          </w:rPr>
          <w:t>Anexo 3.- Bibliografía y material utilizado</w:t>
        </w:r>
        <w:r>
          <w:rPr>
            <w:noProof/>
            <w:webHidden/>
          </w:rPr>
          <w:tab/>
        </w:r>
        <w:r>
          <w:rPr>
            <w:noProof/>
            <w:webHidden/>
          </w:rPr>
          <w:fldChar w:fldCharType="begin"/>
        </w:r>
        <w:r>
          <w:rPr>
            <w:noProof/>
            <w:webHidden/>
          </w:rPr>
          <w:instrText xml:space="preserve"> PAGEREF _Toc161682012 \h </w:instrText>
        </w:r>
        <w:r>
          <w:rPr>
            <w:noProof/>
            <w:webHidden/>
          </w:rPr>
        </w:r>
        <w:r>
          <w:rPr>
            <w:noProof/>
            <w:webHidden/>
          </w:rPr>
          <w:fldChar w:fldCharType="separate"/>
        </w:r>
        <w:r>
          <w:rPr>
            <w:noProof/>
            <w:webHidden/>
          </w:rPr>
          <w:t>43</w:t>
        </w:r>
        <w:r>
          <w:rPr>
            <w:noProof/>
            <w:webHidden/>
          </w:rPr>
          <w:fldChar w:fldCharType="end"/>
        </w:r>
      </w:hyperlink>
    </w:p>
    <w:p w14:paraId="7BB43690" w14:textId="32DAF61F" w:rsidR="00796575" w:rsidRDefault="00796575">
      <w:pPr>
        <w:pStyle w:val="TDC2"/>
        <w:rPr>
          <w:rFonts w:ascii="Aptos" w:hAnsi="Aptos"/>
          <w:b w:val="0"/>
          <w:bCs w:val="0"/>
          <w:smallCaps w:val="0"/>
          <w:noProof/>
          <w:kern w:val="2"/>
          <w:lang w:val="es-ES" w:eastAsia="es-ES" w:bidi="ar-SA"/>
        </w:rPr>
      </w:pPr>
      <w:hyperlink w:anchor="_Toc161682013" w:history="1">
        <w:r w:rsidRPr="004E5F3B">
          <w:rPr>
            <w:rStyle w:val="Hipervnculo"/>
            <w:noProof/>
            <w:lang w:val="es-ES"/>
          </w:rPr>
          <w:t>Anexo 4.- Relatorio de documentos asociados a éste</w:t>
        </w:r>
        <w:r>
          <w:rPr>
            <w:noProof/>
            <w:webHidden/>
          </w:rPr>
          <w:tab/>
        </w:r>
        <w:r>
          <w:rPr>
            <w:noProof/>
            <w:webHidden/>
          </w:rPr>
          <w:fldChar w:fldCharType="begin"/>
        </w:r>
        <w:r>
          <w:rPr>
            <w:noProof/>
            <w:webHidden/>
          </w:rPr>
          <w:instrText xml:space="preserve"> PAGEREF _Toc161682013 \h </w:instrText>
        </w:r>
        <w:r>
          <w:rPr>
            <w:noProof/>
            <w:webHidden/>
          </w:rPr>
        </w:r>
        <w:r>
          <w:rPr>
            <w:noProof/>
            <w:webHidden/>
          </w:rPr>
          <w:fldChar w:fldCharType="separate"/>
        </w:r>
        <w:r>
          <w:rPr>
            <w:noProof/>
            <w:webHidden/>
          </w:rPr>
          <w:t>43</w:t>
        </w:r>
        <w:r>
          <w:rPr>
            <w:noProof/>
            <w:webHidden/>
          </w:rPr>
          <w:fldChar w:fldCharType="end"/>
        </w:r>
      </w:hyperlink>
    </w:p>
    <w:p w14:paraId="0E1ED778" w14:textId="4B9E1BE3" w:rsidR="00C17D8D" w:rsidRDefault="00317DE8" w:rsidP="68468051">
      <w:pPr>
        <w:pStyle w:val="TDC2"/>
        <w:tabs>
          <w:tab w:val="clear" w:pos="709"/>
          <w:tab w:val="clear" w:pos="8494"/>
          <w:tab w:val="left" w:pos="720"/>
          <w:tab w:val="right" w:leader="dot" w:pos="8490"/>
        </w:tabs>
        <w:rPr>
          <w:rFonts w:ascii="Aptos" w:hAnsi="Aptos"/>
          <w:b w:val="0"/>
          <w:bCs w:val="0"/>
          <w:smallCaps w:val="0"/>
          <w:noProof/>
          <w:kern w:val="2"/>
          <w:lang w:val="es-ES" w:eastAsia="es-ES" w:bidi="ar-SA"/>
        </w:rPr>
      </w:pPr>
      <w:r>
        <w:fldChar w:fldCharType="end"/>
      </w:r>
    </w:p>
    <w:p w14:paraId="2B650A7A" w14:textId="503CD9CE" w:rsidR="00C17D8D" w:rsidRDefault="00C17D8D" w:rsidP="68468051">
      <w:pPr>
        <w:pStyle w:val="TDC2"/>
        <w:tabs>
          <w:tab w:val="clear" w:pos="709"/>
          <w:tab w:val="clear" w:pos="8494"/>
          <w:tab w:val="left" w:pos="720"/>
          <w:tab w:val="right" w:leader="dot" w:pos="8490"/>
        </w:tabs>
        <w:rPr>
          <w:rFonts w:ascii="Calibri" w:eastAsia="Yu Mincho" w:hAnsi="Calibri" w:cs="Arial"/>
          <w:b w:val="0"/>
          <w:bCs w:val="0"/>
          <w:smallCaps w:val="0"/>
          <w:kern w:val="2"/>
          <w:sz w:val="22"/>
          <w:szCs w:val="22"/>
          <w:lang w:val="es-ES" w:eastAsia="es-ES" w:bidi="ar-SA"/>
        </w:rPr>
      </w:pPr>
    </w:p>
    <w:p w14:paraId="5E4FC1AF" w14:textId="77777777" w:rsidR="00C17D8D" w:rsidRPr="00F63D22" w:rsidRDefault="00C17D8D" w:rsidP="00C17D8D">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14:paraId="34C64ED6" w14:textId="77777777" w:rsidR="00C17D8D" w:rsidRDefault="00C17D8D" w:rsidP="00C17D8D">
      <w:pPr>
        <w:rPr>
          <w:lang w:val="es-ES_tradnl"/>
        </w:rPr>
        <w:sectPr w:rsidR="00C17D8D" w:rsidSect="00162DD0">
          <w:headerReference w:type="default" r:id="rId12"/>
          <w:footerReference w:type="default" r:id="rId13"/>
          <w:headerReference w:type="first" r:id="rId14"/>
          <w:pgSz w:w="11906" w:h="16838"/>
          <w:pgMar w:top="1270" w:right="1701" w:bottom="1417" w:left="1701" w:header="708" w:footer="708" w:gutter="0"/>
          <w:pgNumType w:fmt="lowerRoman" w:start="1"/>
          <w:cols w:space="708"/>
          <w:docGrid w:linePitch="360"/>
        </w:sectPr>
      </w:pPr>
      <w:r w:rsidRPr="00F63D22">
        <w:rPr>
          <w:lang w:val="es-ES_tradnl"/>
        </w:rPr>
        <w:fldChar w:fldCharType="end"/>
      </w:r>
    </w:p>
    <w:p w14:paraId="36CB2FAD" w14:textId="77777777" w:rsidR="00C17D8D" w:rsidRDefault="00C17D8D" w:rsidP="68468051">
      <w:pPr>
        <w:pStyle w:val="Ttulo1"/>
        <w:numPr>
          <w:ilvl w:val="0"/>
          <w:numId w:val="0"/>
        </w:numPr>
        <w:rPr>
          <w:lang w:val="es-ES"/>
        </w:rPr>
      </w:pPr>
      <w:bookmarkStart w:id="2" w:name="_Toc161681969"/>
      <w:r w:rsidRPr="68468051">
        <w:rPr>
          <w:lang w:val="es-ES"/>
        </w:rPr>
        <w:lastRenderedPageBreak/>
        <w:t>Información sobre la práctica a realizar</w:t>
      </w:r>
      <w:bookmarkEnd w:id="2"/>
    </w:p>
    <w:p w14:paraId="2BF0C1B6" w14:textId="77777777" w:rsidR="00C17D8D" w:rsidRDefault="00C17D8D" w:rsidP="68468051">
      <w:pPr>
        <w:pStyle w:val="Ttulo2"/>
        <w:numPr>
          <w:ilvl w:val="0"/>
          <w:numId w:val="0"/>
        </w:numPr>
        <w:rPr>
          <w:lang w:val="es-ES"/>
        </w:rPr>
      </w:pPr>
      <w:bookmarkStart w:id="3" w:name="_Toc161681970"/>
      <w:r w:rsidRPr="68468051">
        <w:rPr>
          <w:lang w:val="es-ES"/>
        </w:rPr>
        <w:t>Descripción de la práctica</w:t>
      </w:r>
      <w:bookmarkEnd w:id="3"/>
    </w:p>
    <w:p w14:paraId="4E442FFE" w14:textId="77777777" w:rsidR="00C17D8D" w:rsidRDefault="00C17D8D" w:rsidP="00C17D8D">
      <w:pPr>
        <w:jc w:val="both"/>
        <w:rPr>
          <w:lang w:val="es-ES_tradnl"/>
        </w:rPr>
      </w:pPr>
      <w:r w:rsidRPr="00973847">
        <w:rPr>
          <w:lang w:val="es-ES_tradnl"/>
        </w:rPr>
        <w:t xml:space="preserve">En esta práctica, </w:t>
      </w:r>
      <w:r>
        <w:rPr>
          <w:lang w:val="es-ES_tradnl"/>
        </w:rPr>
        <w:t>sexta de la asignatura Ingeniería de Software, realizaremos un</w:t>
      </w:r>
      <w:r w:rsidRPr="00973847">
        <w:rPr>
          <w:lang w:val="es-ES_tradnl"/>
        </w:rPr>
        <w:t xml:space="preserve"> enfoque en </w:t>
      </w:r>
      <w:r>
        <w:rPr>
          <w:lang w:val="es-ES_tradnl"/>
        </w:rPr>
        <w:t xml:space="preserve">diferentes técnicas de </w:t>
      </w:r>
      <w:r w:rsidRPr="00DD2635">
        <w:rPr>
          <w:lang w:val="es-ES_tradnl"/>
        </w:rPr>
        <w:t>ingeniería particularizadas en el proceso de Gestión de la Configuración</w:t>
      </w:r>
      <w:r>
        <w:rPr>
          <w:lang w:val="es-ES_tradnl"/>
        </w:rPr>
        <w:t>.</w:t>
      </w:r>
    </w:p>
    <w:p w14:paraId="28F20B0D" w14:textId="77777777" w:rsidR="00C17D8D" w:rsidRDefault="00C17D8D" w:rsidP="00C17D8D">
      <w:pPr>
        <w:jc w:val="both"/>
        <w:rPr>
          <w:lang w:val="es-ES_tradnl"/>
        </w:rPr>
      </w:pPr>
    </w:p>
    <w:p w14:paraId="689EBB26" w14:textId="77777777" w:rsidR="00C17D8D" w:rsidRPr="00973847" w:rsidRDefault="00C17D8D" w:rsidP="00C17D8D">
      <w:pPr>
        <w:jc w:val="both"/>
        <w:rPr>
          <w:lang w:val="es-ES_tradnl"/>
        </w:rPr>
      </w:pPr>
      <w:r w:rsidRPr="00973847">
        <w:rPr>
          <w:lang w:val="es-ES_tradnl"/>
        </w:rPr>
        <w:t>La primera tarea que abordaremos consiste en la creación de un proceso genérico para el control de cambios, que servirá como cimiento para las futuras actividades dentro de la misma práctica, aprovechando una línea de base ya establecida.</w:t>
      </w:r>
    </w:p>
    <w:p w14:paraId="2C7EA14F" w14:textId="77777777" w:rsidR="00C17D8D" w:rsidRDefault="00C17D8D" w:rsidP="00C17D8D">
      <w:pPr>
        <w:jc w:val="both"/>
        <w:rPr>
          <w:lang w:val="es-ES_tradnl"/>
        </w:rPr>
      </w:pPr>
      <w:r w:rsidRPr="00973847">
        <w:rPr>
          <w:lang w:val="es-ES_tradnl"/>
        </w:rPr>
        <w:t>Para el desarrollo de nuestro proceso de control de cambios, es esencial desglosar una serie de actividades necesarias que facilitarán su implementación de manera efectiva. Asimismo, proponemos la inclusión de plantillas en blanco cuando sea pertinente, las cuales actuarán como herramientas para dar seguimiento a cada etapa del proceso de manera adecuada.</w:t>
      </w:r>
    </w:p>
    <w:p w14:paraId="10FF1AE2" w14:textId="77777777" w:rsidR="00C17D8D" w:rsidRPr="00973847" w:rsidRDefault="00C17D8D" w:rsidP="00C17D8D">
      <w:pPr>
        <w:jc w:val="both"/>
        <w:rPr>
          <w:lang w:val="es-ES_tradnl"/>
        </w:rPr>
      </w:pPr>
    </w:p>
    <w:p w14:paraId="25B71902" w14:textId="77777777" w:rsidR="00C17D8D" w:rsidRDefault="00C17D8D" w:rsidP="00C17D8D">
      <w:pPr>
        <w:jc w:val="both"/>
        <w:rPr>
          <w:lang w:val="es-ES_tradnl"/>
        </w:rPr>
      </w:pPr>
      <w:r w:rsidRPr="00973847">
        <w:rPr>
          <w:lang w:val="es-ES_tradnl"/>
        </w:rPr>
        <w:t>Optamos por presentar los detalles de cada actividad de manera estructurada, dividiéndolos en secciones que incluyen una breve descripción, los involucrados en la actividad, las entradas requeridas, los productos de trabajo necesarios y su ubicación correspondiente, así como los criterios de entrada y salida.</w:t>
      </w:r>
    </w:p>
    <w:p w14:paraId="7C473172" w14:textId="77777777" w:rsidR="00C17D8D" w:rsidRPr="00973847" w:rsidRDefault="00C17D8D" w:rsidP="00C17D8D">
      <w:pPr>
        <w:jc w:val="both"/>
        <w:rPr>
          <w:lang w:val="es-ES_tradnl"/>
        </w:rPr>
      </w:pPr>
    </w:p>
    <w:p w14:paraId="5240ECCE" w14:textId="77777777" w:rsidR="00C17D8D" w:rsidRDefault="00C17D8D" w:rsidP="00C17D8D">
      <w:pPr>
        <w:jc w:val="both"/>
        <w:rPr>
          <w:lang w:val="es-ES_tradnl"/>
        </w:rPr>
      </w:pPr>
      <w:r w:rsidRPr="00973847">
        <w:rPr>
          <w:lang w:val="es-ES_tradnl"/>
        </w:rPr>
        <w:t>En lo que respecta a las plantillas desarrolladas, proporcionaremos una explicación detallada sobre su utilidad y justificaremos cada campo incluido para asegurar una comprensión clara de su propósito.</w:t>
      </w:r>
    </w:p>
    <w:p w14:paraId="1FC9878F" w14:textId="77777777" w:rsidR="00C17D8D" w:rsidRDefault="00C17D8D" w:rsidP="00C17D8D">
      <w:pPr>
        <w:rPr>
          <w:lang w:val="es-ES_tradnl"/>
        </w:rPr>
      </w:pPr>
    </w:p>
    <w:p w14:paraId="116241EF" w14:textId="77777777" w:rsidR="00C17D8D" w:rsidRDefault="00C17D8D" w:rsidP="68468051">
      <w:pPr>
        <w:pStyle w:val="Ttulo2"/>
        <w:numPr>
          <w:ilvl w:val="0"/>
          <w:numId w:val="0"/>
        </w:numPr>
        <w:rPr>
          <w:lang w:val="es-ES"/>
        </w:rPr>
      </w:pPr>
      <w:bookmarkStart w:id="4" w:name="_Toc161681971"/>
      <w:r w:rsidRPr="68468051">
        <w:rPr>
          <w:lang w:val="es-ES"/>
        </w:rPr>
        <w:t>Descripción del grupo de trabajo</w:t>
      </w:r>
      <w:bookmarkEnd w:id="4"/>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322"/>
        <w:gridCol w:w="4322"/>
      </w:tblGrid>
      <w:tr w:rsidR="00C17D8D" w14:paraId="4C322BEC" w14:textId="77777777" w:rsidTr="00317DE8">
        <w:tc>
          <w:tcPr>
            <w:tcW w:w="4322" w:type="dxa"/>
            <w:tcBorders>
              <w:top w:val="single" w:sz="4" w:space="0" w:color="000000"/>
              <w:left w:val="single" w:sz="4" w:space="0" w:color="000000"/>
              <w:bottom w:val="single" w:sz="4" w:space="0" w:color="000000"/>
              <w:right w:val="nil"/>
            </w:tcBorders>
            <w:shd w:val="clear" w:color="auto" w:fill="000000"/>
          </w:tcPr>
          <w:p w14:paraId="01881E28" w14:textId="77777777" w:rsidR="00C17D8D" w:rsidRDefault="00C17D8D" w:rsidP="00317DE8">
            <w:pPr>
              <w:rPr>
                <w:b/>
                <w:color w:val="FFFFFF"/>
                <w:lang w:val="es-ES_tradnl"/>
              </w:rPr>
            </w:pPr>
            <w:r>
              <w:rPr>
                <w:b/>
                <w:color w:val="FFFFFF"/>
                <w:lang w:val="es-ES_tradnl"/>
              </w:rPr>
              <w:t>Integrante</w:t>
            </w:r>
          </w:p>
        </w:tc>
        <w:tc>
          <w:tcPr>
            <w:tcW w:w="4322" w:type="dxa"/>
            <w:tcBorders>
              <w:top w:val="single" w:sz="4" w:space="0" w:color="000000"/>
              <w:left w:val="nil"/>
              <w:bottom w:val="single" w:sz="4" w:space="0" w:color="000000"/>
              <w:right w:val="single" w:sz="4" w:space="0" w:color="000000"/>
            </w:tcBorders>
            <w:shd w:val="clear" w:color="auto" w:fill="000000"/>
          </w:tcPr>
          <w:p w14:paraId="5DF99E13" w14:textId="77777777" w:rsidR="00C17D8D" w:rsidRDefault="00C17D8D" w:rsidP="00317DE8">
            <w:pPr>
              <w:rPr>
                <w:b/>
                <w:color w:val="FFFFFF"/>
                <w:lang w:val="es-ES_tradnl"/>
              </w:rPr>
            </w:pPr>
            <w:r>
              <w:rPr>
                <w:b/>
                <w:color w:val="FFFFFF"/>
                <w:lang w:val="es-ES_tradnl"/>
              </w:rPr>
              <w:t>Rol</w:t>
            </w:r>
          </w:p>
        </w:tc>
      </w:tr>
      <w:tr w:rsidR="00C17D8D" w14:paraId="777BA47D" w14:textId="77777777" w:rsidTr="00317DE8">
        <w:tc>
          <w:tcPr>
            <w:tcW w:w="4322" w:type="dxa"/>
            <w:shd w:val="clear" w:color="auto" w:fill="CCCCCC"/>
          </w:tcPr>
          <w:p w14:paraId="3BCBED0D" w14:textId="77777777" w:rsidR="00C17D8D" w:rsidRDefault="00C17D8D" w:rsidP="00317DE8">
            <w:pPr>
              <w:rPr>
                <w:b/>
                <w:lang w:val="es-ES_tradnl"/>
              </w:rPr>
            </w:pPr>
            <w:r>
              <w:rPr>
                <w:b/>
                <w:lang w:val="es-ES_tradnl"/>
              </w:rPr>
              <w:t>Nicolás Barcia Quintela</w:t>
            </w:r>
          </w:p>
        </w:tc>
        <w:tc>
          <w:tcPr>
            <w:tcW w:w="4322" w:type="dxa"/>
            <w:shd w:val="clear" w:color="auto" w:fill="CCCCCC"/>
          </w:tcPr>
          <w:p w14:paraId="1951F047" w14:textId="77777777" w:rsidR="00C17D8D" w:rsidRDefault="00C17D8D" w:rsidP="00317DE8">
            <w:pPr>
              <w:rPr>
                <w:lang w:val="es-ES_tradnl"/>
              </w:rPr>
            </w:pPr>
            <w:r>
              <w:rPr>
                <w:lang w:val="es-ES_tradnl"/>
              </w:rPr>
              <w:t>Gestor del cambio</w:t>
            </w:r>
          </w:p>
        </w:tc>
      </w:tr>
      <w:tr w:rsidR="00C17D8D" w14:paraId="6D65F706" w14:textId="77777777" w:rsidTr="00317DE8">
        <w:tc>
          <w:tcPr>
            <w:tcW w:w="4322" w:type="dxa"/>
            <w:shd w:val="clear" w:color="auto" w:fill="auto"/>
          </w:tcPr>
          <w:p w14:paraId="5D62414D" w14:textId="77777777" w:rsidR="00C17D8D" w:rsidRDefault="00C17D8D" w:rsidP="00317DE8">
            <w:pPr>
              <w:rPr>
                <w:b/>
                <w:lang w:val="es-ES_tradnl"/>
              </w:rPr>
            </w:pPr>
            <w:r>
              <w:rPr>
                <w:b/>
                <w:lang w:val="es-ES_tradnl"/>
              </w:rPr>
              <w:t>Jesús Campos Manjón</w:t>
            </w:r>
          </w:p>
        </w:tc>
        <w:tc>
          <w:tcPr>
            <w:tcW w:w="4322" w:type="dxa"/>
            <w:shd w:val="clear" w:color="auto" w:fill="auto"/>
          </w:tcPr>
          <w:p w14:paraId="1D700469" w14:textId="77777777" w:rsidR="00C17D8D" w:rsidRDefault="00C17D8D" w:rsidP="00317DE8">
            <w:pPr>
              <w:rPr>
                <w:lang w:val="es-ES_tradnl"/>
              </w:rPr>
            </w:pPr>
            <w:r>
              <w:rPr>
                <w:lang w:val="es-ES_tradnl"/>
              </w:rPr>
              <w:t>Gestor del cambio</w:t>
            </w:r>
          </w:p>
        </w:tc>
      </w:tr>
      <w:tr w:rsidR="00C17D8D" w14:paraId="7943EA2A" w14:textId="77777777" w:rsidTr="00317DE8">
        <w:tc>
          <w:tcPr>
            <w:tcW w:w="4322" w:type="dxa"/>
            <w:shd w:val="clear" w:color="auto" w:fill="CCCCCC"/>
          </w:tcPr>
          <w:p w14:paraId="7BC29AEF" w14:textId="77777777" w:rsidR="00C17D8D" w:rsidRDefault="00C17D8D" w:rsidP="00317DE8">
            <w:pPr>
              <w:rPr>
                <w:b/>
                <w:lang w:val="es-ES_tradnl"/>
              </w:rPr>
            </w:pPr>
            <w:r>
              <w:rPr>
                <w:b/>
                <w:lang w:val="es-ES_tradnl"/>
              </w:rPr>
              <w:t>Guillermo Madriñán González</w:t>
            </w:r>
          </w:p>
        </w:tc>
        <w:tc>
          <w:tcPr>
            <w:tcW w:w="4322" w:type="dxa"/>
            <w:shd w:val="clear" w:color="auto" w:fill="CCCCCC"/>
          </w:tcPr>
          <w:p w14:paraId="73BEC978" w14:textId="77777777" w:rsidR="00C17D8D" w:rsidRDefault="00C17D8D" w:rsidP="00317DE8">
            <w:pPr>
              <w:rPr>
                <w:lang w:val="es-ES_tradnl"/>
              </w:rPr>
            </w:pPr>
            <w:r>
              <w:rPr>
                <w:lang w:val="es-ES_tradnl"/>
              </w:rPr>
              <w:t>Gestor del cambio</w:t>
            </w:r>
          </w:p>
        </w:tc>
      </w:tr>
      <w:tr w:rsidR="00C17D8D" w:rsidRPr="00796575" w14:paraId="17874C1D" w14:textId="77777777" w:rsidTr="00317DE8">
        <w:tc>
          <w:tcPr>
            <w:tcW w:w="4322" w:type="dxa"/>
            <w:shd w:val="clear" w:color="auto" w:fill="auto"/>
          </w:tcPr>
          <w:p w14:paraId="3D7B4AEA" w14:textId="77777777" w:rsidR="00C17D8D" w:rsidRDefault="00C17D8D" w:rsidP="00317DE8">
            <w:pPr>
              <w:rPr>
                <w:b/>
                <w:lang w:val="es-ES_tradnl"/>
              </w:rPr>
            </w:pPr>
            <w:r>
              <w:rPr>
                <w:b/>
                <w:lang w:val="es-ES_tradnl"/>
              </w:rPr>
              <w:t>Roi Martínez Enríquez</w:t>
            </w:r>
          </w:p>
        </w:tc>
        <w:tc>
          <w:tcPr>
            <w:tcW w:w="4322" w:type="dxa"/>
            <w:shd w:val="clear" w:color="auto" w:fill="auto"/>
          </w:tcPr>
          <w:p w14:paraId="3DF5BE03" w14:textId="77777777" w:rsidR="00C17D8D" w:rsidRDefault="00C17D8D" w:rsidP="00317DE8">
            <w:pPr>
              <w:rPr>
                <w:lang w:val="es-ES_tradnl"/>
              </w:rPr>
            </w:pPr>
            <w:r>
              <w:rPr>
                <w:lang w:val="es-ES_tradnl"/>
              </w:rPr>
              <w:t>Jefe de proyecto, Gestor del cambio</w:t>
            </w:r>
          </w:p>
        </w:tc>
      </w:tr>
    </w:tbl>
    <w:p w14:paraId="3C7FB1E7" w14:textId="77777777" w:rsidR="00C17D8D" w:rsidRDefault="00C17D8D" w:rsidP="00C17D8D">
      <w:pPr>
        <w:rPr>
          <w:lang w:val="es-ES_tradnl"/>
        </w:rPr>
      </w:pPr>
    </w:p>
    <w:p w14:paraId="09D8BBB2" w14:textId="77777777" w:rsidR="00C17D8D" w:rsidRDefault="00C17D8D" w:rsidP="00C17D8D">
      <w:pPr>
        <w:rPr>
          <w:lang w:val="es-ES_tradnl"/>
        </w:rPr>
      </w:pPr>
    </w:p>
    <w:p w14:paraId="5AA547CC" w14:textId="77777777" w:rsidR="00C17D8D" w:rsidRDefault="00C17D8D" w:rsidP="68468051">
      <w:pPr>
        <w:pStyle w:val="Ttulo2"/>
        <w:numPr>
          <w:ilvl w:val="0"/>
          <w:numId w:val="0"/>
        </w:numPr>
        <w:rPr>
          <w:lang w:val="es-ES"/>
        </w:rPr>
      </w:pPr>
      <w:bookmarkStart w:id="5" w:name="_Toc161681972"/>
      <w:r w:rsidRPr="68468051">
        <w:rPr>
          <w:lang w:val="es-ES"/>
        </w:rPr>
        <w:t>Seguimiento de la práctica</w:t>
      </w:r>
      <w:bookmarkEnd w:id="5"/>
    </w:p>
    <w:p w14:paraId="11C0366D" w14:textId="77777777" w:rsidR="00C17D8D" w:rsidRDefault="00C17D8D" w:rsidP="00C17D8D">
      <w:pPr>
        <w:jc w:val="both"/>
        <w:rPr>
          <w:lang w:val="es-ES"/>
        </w:rPr>
      </w:pPr>
      <w:r w:rsidRPr="7052936B">
        <w:rPr>
          <w:lang w:val="es-ES"/>
        </w:rPr>
        <w:t xml:space="preserve">El seguimiento detallado de las tareas y tiempo dedicado por cada alumno en esta práctica se encuentra adjunto en un proyecto de </w:t>
      </w:r>
      <w:r w:rsidRPr="7052936B">
        <w:rPr>
          <w:i/>
          <w:iCs/>
          <w:lang w:val="es-ES"/>
        </w:rPr>
        <w:t>ProjectLibre</w:t>
      </w:r>
      <w:r w:rsidRPr="7052936B">
        <w:rPr>
          <w:lang w:val="es-ES"/>
        </w:rPr>
        <w:t>.</w:t>
      </w:r>
    </w:p>
    <w:p w14:paraId="15F4BADB" w14:textId="77777777" w:rsidR="00C17D8D" w:rsidRPr="003D4D84" w:rsidRDefault="00C17D8D" w:rsidP="68468051">
      <w:pPr>
        <w:pStyle w:val="Ttulo1"/>
        <w:numPr>
          <w:ilvl w:val="0"/>
          <w:numId w:val="0"/>
        </w:numPr>
        <w:rPr>
          <w:lang w:val="es-ES"/>
        </w:rPr>
      </w:pPr>
      <w:r w:rsidRPr="68468051">
        <w:rPr>
          <w:lang w:val="es-ES"/>
        </w:rPr>
        <w:br w:type="page"/>
      </w:r>
      <w:bookmarkStart w:id="6" w:name="_Toc161681973"/>
      <w:r w:rsidRPr="68468051">
        <w:rPr>
          <w:lang w:val="es-ES"/>
        </w:rPr>
        <w:lastRenderedPageBreak/>
        <w:t>DOCUMENTACIÓN DE LA PRÁCTICA</w:t>
      </w:r>
      <w:bookmarkEnd w:id="6"/>
    </w:p>
    <w:p w14:paraId="68B1336E" w14:textId="77777777" w:rsidR="00C17D8D" w:rsidRDefault="00C17D8D" w:rsidP="68468051">
      <w:pPr>
        <w:pStyle w:val="Ttulo2"/>
        <w:numPr>
          <w:ilvl w:val="0"/>
          <w:numId w:val="0"/>
        </w:numPr>
        <w:rPr>
          <w:lang w:val="es-ES"/>
        </w:rPr>
      </w:pPr>
      <w:bookmarkStart w:id="7" w:name="_Toc161681974"/>
      <w:r w:rsidRPr="68468051">
        <w:rPr>
          <w:lang w:val="es-ES"/>
        </w:rPr>
        <w:t>Descripción del proceso de control de cambios</w:t>
      </w:r>
      <w:bookmarkEnd w:id="7"/>
    </w:p>
    <w:p w14:paraId="710EF4ED" w14:textId="77777777" w:rsidR="00C17D8D" w:rsidRPr="004E78C4" w:rsidRDefault="00C17D8D" w:rsidP="00C17D8D">
      <w:pPr>
        <w:jc w:val="both"/>
        <w:rPr>
          <w:lang w:val="es-ES_tradnl"/>
        </w:rPr>
      </w:pPr>
      <w:r w:rsidRPr="004E78C4">
        <w:rPr>
          <w:lang w:val="es-ES_tradnl"/>
        </w:rPr>
        <w:t>La gestión de cambios constituye un procedimiento esencial para administrar las solicitudes de modificación en proyectos y otras iniciativas críticas. Integrada como parte fundamental de un plan de gestión de cambios, esta práctica establece roles específicos encargados de supervisar y gestionar las modificaciones dentro de un equipo o empresa.</w:t>
      </w:r>
    </w:p>
    <w:p w14:paraId="65D70C80" w14:textId="77777777" w:rsidR="00C17D8D" w:rsidRDefault="00C17D8D" w:rsidP="00C17D8D">
      <w:pPr>
        <w:jc w:val="both"/>
        <w:rPr>
          <w:lang w:val="es-ES_tradnl"/>
        </w:rPr>
      </w:pPr>
      <w:r w:rsidRPr="004E78C4">
        <w:rPr>
          <w:lang w:val="es-ES_tradnl"/>
        </w:rPr>
        <w:t>El proceso detallado en este documento abarca diversas actividades específicas diseñadas para supervisar detalladamente cada fase relacionada con la implementación de un cambio, independientemente de si este finalmente se lleva a cabo o no, en el contexto de un proyecto.</w:t>
      </w:r>
      <w:r>
        <w:rPr>
          <w:lang w:val="es-ES_tradnl"/>
        </w:rPr>
        <w:t xml:space="preserve"> </w:t>
      </w:r>
      <w:r w:rsidRPr="004E78C4">
        <w:rPr>
          <w:lang w:val="es-ES_tradnl"/>
        </w:rPr>
        <w:t xml:space="preserve">Hemos identificado </w:t>
      </w:r>
      <w:r>
        <w:rPr>
          <w:lang w:val="es-ES_tradnl"/>
        </w:rPr>
        <w:t>nueve</w:t>
      </w:r>
      <w:r w:rsidRPr="004E78C4">
        <w:rPr>
          <w:lang w:val="es-ES_tradnl"/>
        </w:rPr>
        <w:t xml:space="preserve"> actividades clave en nuestro proceso de control de cambios.</w:t>
      </w:r>
    </w:p>
    <w:p w14:paraId="060773A1" w14:textId="77777777" w:rsidR="00C17D8D" w:rsidRDefault="00C17D8D" w:rsidP="00C17D8D">
      <w:pPr>
        <w:jc w:val="both"/>
        <w:rPr>
          <w:lang w:val="es-ES_tradnl"/>
        </w:rPr>
      </w:pPr>
      <w:r w:rsidRPr="004E78C4">
        <w:rPr>
          <w:lang w:val="es-ES_tradnl"/>
        </w:rPr>
        <w:t>A continuación, en el desarrollo de cada actividad, exploraremos su propósito, los roles involucrados, las entradas necesarias, los criterios de entrada y salida, los productos de trabajo generados, así como cualquier subactividad relevante asociada. Este análisis detallado nos permitirá comprender a fondo el flujo y la estructura de nuestro proceso de gestión de cambios</w:t>
      </w:r>
      <w:r w:rsidRPr="00300CE6">
        <w:rPr>
          <w:lang w:val="es-ES_tradnl"/>
        </w:rPr>
        <w:t>.</w:t>
      </w:r>
    </w:p>
    <w:p w14:paraId="66EB94E5" w14:textId="77777777" w:rsidR="00C17D8D" w:rsidRDefault="00C17D8D" w:rsidP="00C17D8D">
      <w:pPr>
        <w:jc w:val="both"/>
        <w:rPr>
          <w:lang w:val="es-ES_tradnl"/>
        </w:rPr>
      </w:pPr>
    </w:p>
    <w:p w14:paraId="76BBF1E0" w14:textId="77777777" w:rsidR="00C17D8D" w:rsidRDefault="00C17D8D" w:rsidP="68468051">
      <w:pPr>
        <w:pStyle w:val="Ttulo2"/>
        <w:numPr>
          <w:ilvl w:val="0"/>
          <w:numId w:val="0"/>
        </w:numPr>
        <w:rPr>
          <w:lang w:val="es-ES"/>
        </w:rPr>
      </w:pPr>
      <w:bookmarkStart w:id="8" w:name="_Toc161681975"/>
      <w:r w:rsidRPr="68468051">
        <w:rPr>
          <w:lang w:val="es-ES"/>
        </w:rPr>
        <w:t>Descripción del proceso de control de versiones con Git</w:t>
      </w:r>
      <w:bookmarkEnd w:id="8"/>
    </w:p>
    <w:p w14:paraId="233B12AA" w14:textId="77777777" w:rsidR="00C17D8D" w:rsidRDefault="00C17D8D" w:rsidP="00C17D8D">
      <w:pPr>
        <w:jc w:val="both"/>
        <w:rPr>
          <w:lang w:val="es-ES_tradnl"/>
        </w:rPr>
      </w:pPr>
      <w:r w:rsidRPr="000936DB">
        <w:rPr>
          <w:lang w:val="es-ES_tradnl"/>
        </w:rPr>
        <w:t>Con el objetivo de reforzar la gestión de versiones en el proyecto, se realizará una reestructuración del proceso de control de cambios, asumiendo la adopción de Git en la definición de actividades. Esta revisión implica la incorporación de Git como herramienta central para gestionar las versiones de los archivos del proyecto. La redefinición de las actividades comprenderá la descripción detallada del repositorio Git, especificando quién tiene la autoridad para realizar cambios, cuándo y cómo se llevan a cabo, así como la implementación de etiquetado de estados del proyecto.</w:t>
      </w:r>
      <w:r>
        <w:rPr>
          <w:lang w:val="es-ES_tradnl"/>
        </w:rPr>
        <w:t xml:space="preserve"> </w:t>
      </w:r>
      <w:r w:rsidRPr="000936DB">
        <w:rPr>
          <w:lang w:val="es-ES_tradnl"/>
        </w:rPr>
        <w:t>Esta adaptación busca aprovechar las ventajas de Git para lograr un control más eficiente y detallado de las versiones, mejorando la trazabilidad y la calidad en el desarrollo del proyecto.</w:t>
      </w:r>
    </w:p>
    <w:p w14:paraId="2C47DA00" w14:textId="77777777" w:rsidR="00C17D8D" w:rsidRDefault="00C17D8D" w:rsidP="68468051">
      <w:pPr>
        <w:pStyle w:val="Ttulo3"/>
        <w:numPr>
          <w:ilvl w:val="0"/>
          <w:numId w:val="0"/>
        </w:numPr>
        <w:rPr>
          <w:lang w:val="es-ES"/>
        </w:rPr>
      </w:pPr>
      <w:bookmarkStart w:id="9" w:name="_Toc161681976"/>
      <w:r w:rsidRPr="68468051">
        <w:rPr>
          <w:lang w:val="es-ES"/>
        </w:rPr>
        <w:t>Descripción del repositorio</w:t>
      </w:r>
      <w:bookmarkEnd w:id="9"/>
    </w:p>
    <w:p w14:paraId="5B830E76" w14:textId="77777777" w:rsidR="00C17D8D" w:rsidRDefault="00C17D8D" w:rsidP="00C17D8D">
      <w:pPr>
        <w:jc w:val="both"/>
        <w:rPr>
          <w:lang w:val="es-ES_tradnl"/>
        </w:rPr>
      </w:pPr>
      <w:r w:rsidRPr="00E630E4">
        <w:rPr>
          <w:lang w:val="es-ES_tradnl"/>
        </w:rPr>
        <w:t>El repositorio</w:t>
      </w:r>
      <w:r>
        <w:rPr>
          <w:lang w:val="es-ES_tradnl"/>
        </w:rPr>
        <w:t xml:space="preserve"> de Git</w:t>
      </w:r>
      <w:r w:rsidRPr="00E630E4">
        <w:rPr>
          <w:lang w:val="es-ES_tradnl"/>
        </w:rPr>
        <w:t xml:space="preserve"> se erige como el punto central para almacenar y rastrear la evolución de los archivos vinculados a</w:t>
      </w:r>
      <w:r>
        <w:rPr>
          <w:lang w:val="es-ES_tradnl"/>
        </w:rPr>
        <w:t>l proceso de gestión de control de cambios</w:t>
      </w:r>
      <w:r w:rsidRPr="00E630E4">
        <w:rPr>
          <w:lang w:val="es-ES_tradnl"/>
        </w:rPr>
        <w:t>. Su estructura abarca una disposición cuidadosa de carpetas, no solo destinada a albergar los archivos inherentes al proceso, sino también a gestionar metadatos esenciales</w:t>
      </w:r>
      <w:r>
        <w:rPr>
          <w:lang w:val="es-ES_tradnl"/>
        </w:rPr>
        <w:t xml:space="preserve"> que posibiliten</w:t>
      </w:r>
      <w:r w:rsidRPr="00E630E4">
        <w:rPr>
          <w:lang w:val="es-ES_tradnl"/>
        </w:rPr>
        <w:t xml:space="preserve"> un control preciso de las versiones y cambios realizados a lo largo del tiempo</w:t>
      </w:r>
      <w:r>
        <w:rPr>
          <w:lang w:val="es-ES_tradnl"/>
        </w:rPr>
        <w:t xml:space="preserve">. </w:t>
      </w:r>
      <w:r w:rsidRPr="0028390D">
        <w:rPr>
          <w:lang w:val="es-ES_tradnl"/>
        </w:rPr>
        <w:t>Dentro del repositorio, la estructura se ajustará de manera específica para dar soporte a las nueve actividades del proces</w:t>
      </w:r>
      <w:r>
        <w:rPr>
          <w:lang w:val="es-ES_tradnl"/>
        </w:rPr>
        <w:t>o, ajustando l</w:t>
      </w:r>
      <w:r w:rsidRPr="0028390D">
        <w:rPr>
          <w:lang w:val="es-ES_tradnl"/>
        </w:rPr>
        <w:t xml:space="preserve">a disposición de carpetas de manera </w:t>
      </w:r>
      <w:r>
        <w:rPr>
          <w:lang w:val="es-ES_tradnl"/>
        </w:rPr>
        <w:t>en que refleje</w:t>
      </w:r>
      <w:r w:rsidRPr="0028390D">
        <w:rPr>
          <w:lang w:val="es-ES_tradnl"/>
        </w:rPr>
        <w:t xml:space="preserve"> la secuencia de estas actividades:</w:t>
      </w:r>
    </w:p>
    <w:p w14:paraId="4DCEA440" w14:textId="77777777" w:rsidR="00C17D8D" w:rsidRDefault="00C17D8D" w:rsidP="00C17D8D">
      <w:pPr>
        <w:jc w:val="both"/>
        <w:rPr>
          <w:lang w:val="es-ES_tradnl"/>
        </w:rPr>
      </w:pPr>
    </w:p>
    <w:p w14:paraId="0B800DDC" w14:textId="77777777" w:rsidR="00C17D8D" w:rsidRDefault="00C17D8D" w:rsidP="00C17D8D">
      <w:pPr>
        <w:numPr>
          <w:ilvl w:val="0"/>
          <w:numId w:val="43"/>
        </w:numPr>
        <w:jc w:val="both"/>
        <w:rPr>
          <w:lang w:val="es-ES_tradnl"/>
        </w:rPr>
      </w:pPr>
      <w:r>
        <w:rPr>
          <w:i/>
          <w:iCs/>
          <w:lang w:val="es-ES_tradnl"/>
        </w:rPr>
        <w:t>01_Identificacion_Solicitud_Cambio</w:t>
      </w:r>
      <w:r w:rsidRPr="0028390D">
        <w:rPr>
          <w:lang w:val="es-ES_tradnl"/>
        </w:rPr>
        <w:t>:</w:t>
      </w:r>
      <w:r>
        <w:rPr>
          <w:lang w:val="es-ES_tradnl"/>
        </w:rPr>
        <w:t xml:space="preserve"> </w:t>
      </w:r>
      <w:r w:rsidRPr="0014760F">
        <w:rPr>
          <w:lang w:val="es-ES_tradnl"/>
        </w:rPr>
        <w:t>Una carpeta dedicada para almacenar documentos relacionados con la identificación del problema y las solicitudes de cambio, facilitando la rápida recuperación de información inicial.</w:t>
      </w:r>
    </w:p>
    <w:p w14:paraId="4AA065E5" w14:textId="77777777" w:rsidR="00C17D8D" w:rsidRDefault="00C17D8D" w:rsidP="00C17D8D">
      <w:pPr>
        <w:numPr>
          <w:ilvl w:val="0"/>
          <w:numId w:val="43"/>
        </w:numPr>
        <w:jc w:val="both"/>
        <w:rPr>
          <w:lang w:val="es-ES_tradnl"/>
        </w:rPr>
      </w:pPr>
      <w:r w:rsidRPr="000A16AD">
        <w:rPr>
          <w:i/>
          <w:iCs/>
          <w:lang w:val="es-ES_tradnl"/>
        </w:rPr>
        <w:lastRenderedPageBreak/>
        <w:t>02_Evaluacion_Desarrollador</w:t>
      </w:r>
      <w:r w:rsidRPr="000A16AD">
        <w:rPr>
          <w:lang w:val="es-ES_tradnl"/>
        </w:rPr>
        <w:t>:</w:t>
      </w:r>
      <w:r>
        <w:rPr>
          <w:lang w:val="es-ES_tradnl"/>
        </w:rPr>
        <w:t xml:space="preserve"> </w:t>
      </w:r>
      <w:r w:rsidRPr="000A16AD">
        <w:rPr>
          <w:lang w:val="es-ES_tradnl"/>
        </w:rPr>
        <w:t>Una sección destinada a contener archivos relacionados con la evaluación realizada por los desarrolladores, incluyendo documentación y registros pertinentes.</w:t>
      </w:r>
    </w:p>
    <w:p w14:paraId="0671EC25" w14:textId="77777777" w:rsidR="00C17D8D" w:rsidRDefault="00C17D8D" w:rsidP="00C17D8D">
      <w:pPr>
        <w:numPr>
          <w:ilvl w:val="0"/>
          <w:numId w:val="43"/>
        </w:numPr>
        <w:jc w:val="both"/>
        <w:rPr>
          <w:lang w:val="es-ES_tradnl"/>
        </w:rPr>
      </w:pPr>
      <w:r w:rsidRPr="000A16AD">
        <w:rPr>
          <w:i/>
          <w:iCs/>
          <w:lang w:val="es-ES_tradnl"/>
        </w:rPr>
        <w:t>03_Evaluacion_CCB</w:t>
      </w:r>
      <w:r w:rsidRPr="000A16AD">
        <w:rPr>
          <w:lang w:val="es-ES_tradnl"/>
        </w:rPr>
        <w:t>:</w:t>
      </w:r>
      <w:r>
        <w:rPr>
          <w:lang w:val="es-ES_tradnl"/>
        </w:rPr>
        <w:t xml:space="preserve"> </w:t>
      </w:r>
      <w:r w:rsidRPr="000A16AD">
        <w:rPr>
          <w:lang w:val="es-ES_tradnl"/>
        </w:rPr>
        <w:t>Una carpeta específica para albergar documentos vinculados a la evaluación llevada a cabo por el CCB, proporcionando un espacio centralizado para estos registros.</w:t>
      </w:r>
    </w:p>
    <w:p w14:paraId="5B7CF4C6" w14:textId="77777777" w:rsidR="00C17D8D" w:rsidRDefault="00C17D8D" w:rsidP="00C17D8D">
      <w:pPr>
        <w:numPr>
          <w:ilvl w:val="0"/>
          <w:numId w:val="43"/>
        </w:numPr>
        <w:jc w:val="both"/>
        <w:rPr>
          <w:lang w:val="es-ES_tradnl"/>
        </w:rPr>
      </w:pPr>
      <w:r w:rsidRPr="000A16AD">
        <w:rPr>
          <w:i/>
          <w:iCs/>
          <w:lang w:val="es-ES_tradnl"/>
        </w:rPr>
        <w:t>04_Notificacion_Rechazo</w:t>
      </w:r>
      <w:r w:rsidRPr="000A16AD">
        <w:rPr>
          <w:lang w:val="es-ES_tradnl"/>
        </w:rPr>
        <w:t>:</w:t>
      </w:r>
      <w:r>
        <w:rPr>
          <w:lang w:val="es-ES_tradnl"/>
        </w:rPr>
        <w:t xml:space="preserve"> Un</w:t>
      </w:r>
      <w:r w:rsidRPr="000A16AD">
        <w:rPr>
          <w:lang w:val="es-ES_tradnl"/>
        </w:rPr>
        <w:t>a sección designada para almacenar documentos relacionados con notificaciones de rechazo, asegurando un acceso fácil y ordenado a esta información.</w:t>
      </w:r>
    </w:p>
    <w:p w14:paraId="63C725A5" w14:textId="77777777" w:rsidR="00C17D8D" w:rsidRDefault="00C17D8D" w:rsidP="00C17D8D">
      <w:pPr>
        <w:numPr>
          <w:ilvl w:val="0"/>
          <w:numId w:val="43"/>
        </w:numPr>
        <w:jc w:val="both"/>
        <w:rPr>
          <w:lang w:val="es-ES_tradnl"/>
        </w:rPr>
      </w:pPr>
      <w:r>
        <w:rPr>
          <w:i/>
          <w:iCs/>
          <w:lang w:val="es-ES_tradnl"/>
        </w:rPr>
        <w:t>05_Planificacion</w:t>
      </w:r>
      <w:r>
        <w:rPr>
          <w:lang w:val="es-ES_tradnl"/>
        </w:rPr>
        <w:t xml:space="preserve">: </w:t>
      </w:r>
      <w:r w:rsidRPr="00977243">
        <w:rPr>
          <w:lang w:val="es-ES_tradnl"/>
        </w:rPr>
        <w:t>Una carpeta dedicada para la planificación de cambios, con subcarpetas que contienen documentos detallados sobre la planificación de cada cambio propuesto.</w:t>
      </w:r>
    </w:p>
    <w:p w14:paraId="69FC2359" w14:textId="77777777" w:rsidR="00C17D8D" w:rsidRDefault="00C17D8D" w:rsidP="00C17D8D">
      <w:pPr>
        <w:numPr>
          <w:ilvl w:val="0"/>
          <w:numId w:val="43"/>
        </w:numPr>
        <w:jc w:val="both"/>
        <w:rPr>
          <w:lang w:val="es-ES_tradnl"/>
        </w:rPr>
      </w:pPr>
      <w:r>
        <w:rPr>
          <w:i/>
          <w:iCs/>
          <w:lang w:val="es-ES_tradnl"/>
        </w:rPr>
        <w:t>06_Implementacion</w:t>
      </w:r>
      <w:r w:rsidRPr="00977243">
        <w:rPr>
          <w:lang w:val="es-ES_tradnl"/>
        </w:rPr>
        <w:t>:</w:t>
      </w:r>
      <w:r>
        <w:rPr>
          <w:lang w:val="es-ES_tradnl"/>
        </w:rPr>
        <w:t xml:space="preserve"> Una s</w:t>
      </w:r>
      <w:r w:rsidRPr="0028390D">
        <w:rPr>
          <w:lang w:val="es-ES_tradnl"/>
        </w:rPr>
        <w:t>ección específica para albergar archivos relacionados con la implementación de cambios, asegurando una gestión clara de los recursos utilizados durante este proceso.</w:t>
      </w:r>
    </w:p>
    <w:p w14:paraId="08E50991" w14:textId="77777777" w:rsidR="00C17D8D" w:rsidRDefault="00C17D8D" w:rsidP="00C17D8D">
      <w:pPr>
        <w:numPr>
          <w:ilvl w:val="0"/>
          <w:numId w:val="43"/>
        </w:numPr>
        <w:jc w:val="both"/>
        <w:rPr>
          <w:lang w:val="es-ES_tradnl"/>
        </w:rPr>
      </w:pPr>
      <w:r>
        <w:rPr>
          <w:i/>
          <w:iCs/>
          <w:lang w:val="es-ES_tradnl"/>
        </w:rPr>
        <w:t>07_Pruebas</w:t>
      </w:r>
      <w:r>
        <w:rPr>
          <w:lang w:val="es-ES_tradnl"/>
        </w:rPr>
        <w:t>:</w:t>
      </w:r>
      <w:r w:rsidRPr="0028390D">
        <w:rPr>
          <w:lang w:val="es-ES_tradnl"/>
        </w:rPr>
        <w:t xml:space="preserve"> Una carpeta destinada a documentos relacionados con las pruebas realizadas durante el proceso de gestión de cambios, facilitando la revisión y evaluación de los resultados.</w:t>
      </w:r>
    </w:p>
    <w:p w14:paraId="55ACB94B" w14:textId="77777777" w:rsidR="00C17D8D" w:rsidRDefault="00C17D8D" w:rsidP="00C17D8D">
      <w:pPr>
        <w:numPr>
          <w:ilvl w:val="0"/>
          <w:numId w:val="43"/>
        </w:numPr>
        <w:jc w:val="both"/>
        <w:rPr>
          <w:lang w:val="es-ES_tradnl"/>
        </w:rPr>
      </w:pPr>
      <w:r w:rsidRPr="00977243">
        <w:rPr>
          <w:i/>
          <w:iCs/>
          <w:lang w:val="es-ES_tradnl"/>
        </w:rPr>
        <w:t>08_Revision</w:t>
      </w:r>
      <w:r w:rsidRPr="00977243">
        <w:rPr>
          <w:lang w:val="es-ES_tradnl"/>
        </w:rPr>
        <w:t>: Una sección dedicada para archivos relacionados con las revisiones realizadas durante el proceso, incluyendo informes y documentación asociada.</w:t>
      </w:r>
    </w:p>
    <w:p w14:paraId="5E4D663C" w14:textId="77777777" w:rsidR="00C17D8D" w:rsidRDefault="00C17D8D" w:rsidP="00C17D8D">
      <w:pPr>
        <w:numPr>
          <w:ilvl w:val="0"/>
          <w:numId w:val="43"/>
        </w:numPr>
        <w:jc w:val="both"/>
        <w:rPr>
          <w:lang w:val="es-ES_tradnl"/>
        </w:rPr>
      </w:pPr>
      <w:r>
        <w:rPr>
          <w:i/>
          <w:iCs/>
          <w:lang w:val="es-ES_tradnl"/>
        </w:rPr>
        <w:t>09_Cierre</w:t>
      </w:r>
      <w:r w:rsidRPr="00977243">
        <w:rPr>
          <w:lang w:val="es-ES_tradnl"/>
        </w:rPr>
        <w:t>:</w:t>
      </w:r>
      <w:r>
        <w:rPr>
          <w:lang w:val="es-ES_tradnl"/>
        </w:rPr>
        <w:t xml:space="preserve"> </w:t>
      </w:r>
      <w:r w:rsidRPr="00977243">
        <w:rPr>
          <w:lang w:val="es-ES_tradnl"/>
        </w:rPr>
        <w:t>Una carpeta específica para documentación y registros relacionados con la fase de cierre, proporcionando un lugar centralizado para la conclusión y seguimiento de cambios implementados.</w:t>
      </w:r>
    </w:p>
    <w:p w14:paraId="5A57EC87" w14:textId="77777777" w:rsidR="00C17D8D" w:rsidRDefault="00C17D8D" w:rsidP="00C17D8D">
      <w:pPr>
        <w:jc w:val="both"/>
        <w:rPr>
          <w:i/>
          <w:iCs/>
          <w:lang w:val="es-ES_tradnl"/>
        </w:rPr>
      </w:pPr>
    </w:p>
    <w:p w14:paraId="7A19E3FC" w14:textId="77777777" w:rsidR="00C17D8D" w:rsidRPr="009A2878" w:rsidRDefault="00C17D8D" w:rsidP="00C17D8D">
      <w:pPr>
        <w:jc w:val="both"/>
        <w:rPr>
          <w:lang w:val="es-ES_tradnl"/>
        </w:rPr>
      </w:pPr>
      <w:r w:rsidRPr="009A2878">
        <w:rPr>
          <w:lang w:val="es-ES_tradnl"/>
        </w:rPr>
        <w:t>Dentro del repositorio, cada carpeta mencionada previamente estará enriquecida con una subcarpeta específica denominada 'Plantillas', que actuará como un repositorio centralizado para albergar plantillas en blanco destinadas a los productos de trabajo generados durante cada actividad del proceso de gestión de cambios.</w:t>
      </w:r>
    </w:p>
    <w:p w14:paraId="4E4C3ECB" w14:textId="77777777" w:rsidR="00C17D8D" w:rsidRPr="009A2878" w:rsidRDefault="00C17D8D" w:rsidP="00C17D8D">
      <w:pPr>
        <w:jc w:val="both"/>
        <w:rPr>
          <w:lang w:val="es-ES_tradnl"/>
        </w:rPr>
      </w:pPr>
    </w:p>
    <w:p w14:paraId="5E11E283" w14:textId="77777777" w:rsidR="00C17D8D" w:rsidRDefault="00C17D8D" w:rsidP="00C17D8D">
      <w:pPr>
        <w:jc w:val="both"/>
        <w:rPr>
          <w:lang w:val="es-ES"/>
        </w:rPr>
      </w:pPr>
      <w:r w:rsidRPr="7052936B">
        <w:rPr>
          <w:lang w:val="es-ES"/>
        </w:rPr>
        <w:t>Cabe destacar que en cada carpeta se incorporará un documento de identificación de los involucrados en la respectiva actividad. Este documento asignará un identificador único a cada usuario con la capacidad de modificar la documentación almacenada en el repositorio Git. Dichos identificadores serán utilizados por los usuarios al realizar commits, garantizando la rastreabilidad y trazabilidad de los responsables de los cambios. De esta manera, la inclusión de identificadores en los mensajes de commit permitirá una gestión efectiva de la autoría de los cambios, facilitando la comprensión y seguimiento de las contribuciones de cada usuario en el proceso de gestión de cambios.</w:t>
      </w:r>
    </w:p>
    <w:p w14:paraId="6F2BA396" w14:textId="77777777" w:rsidR="00C17D8D" w:rsidRPr="0028390D" w:rsidRDefault="00C17D8D" w:rsidP="00C17D8D">
      <w:pPr>
        <w:jc w:val="both"/>
        <w:rPr>
          <w:lang w:val="es-ES_tradnl"/>
        </w:rPr>
      </w:pPr>
    </w:p>
    <w:p w14:paraId="782FB630" w14:textId="77777777" w:rsidR="00C17D8D" w:rsidRPr="00D41F9F" w:rsidRDefault="00C17D8D" w:rsidP="00C17D8D">
      <w:pPr>
        <w:jc w:val="both"/>
        <w:rPr>
          <w:lang w:val="es-ES_tradnl"/>
        </w:rPr>
      </w:pPr>
      <w:r w:rsidRPr="7052936B">
        <w:rPr>
          <w:lang w:val="es-ES"/>
        </w:rPr>
        <w:t>En las descripciones detalladas de cada actividad a lo largo del presente documento, se proporcionará información específica sobre el proceso de cambio en el repositorio, abordando quién tiene la autoridad para realizar cambios, cuándo se pueden llevar a cabo y cómo se ejecutan. Asimismo, se detallará el procedimiento para etiquetar un estado del proyecto, indicando quién tiene la responsabilidad de realizar esta acción, cuándo se lleva a cabo y cómo se implementa.</w:t>
      </w:r>
    </w:p>
    <w:p w14:paraId="596D43A6" w14:textId="77777777" w:rsidR="00C17D8D" w:rsidRDefault="00C17D8D" w:rsidP="00C17D8D">
      <w:pPr>
        <w:jc w:val="both"/>
        <w:rPr>
          <w:lang w:val="es-ES"/>
        </w:rPr>
      </w:pPr>
    </w:p>
    <w:p w14:paraId="4FC92D04" w14:textId="77777777" w:rsidR="00C17D8D" w:rsidRDefault="00C17D8D" w:rsidP="00C17D8D">
      <w:pPr>
        <w:jc w:val="both"/>
        <w:rPr>
          <w:lang w:val="es-ES"/>
        </w:rPr>
      </w:pPr>
    </w:p>
    <w:p w14:paraId="73D0DA00" w14:textId="77777777" w:rsidR="00C17D8D" w:rsidRDefault="00C17D8D" w:rsidP="68468051">
      <w:pPr>
        <w:pStyle w:val="Ttulo2"/>
        <w:numPr>
          <w:ilvl w:val="0"/>
          <w:numId w:val="0"/>
        </w:numPr>
        <w:rPr>
          <w:lang w:val="es-ES"/>
        </w:rPr>
      </w:pPr>
      <w:r w:rsidRPr="68468051">
        <w:rPr>
          <w:rStyle w:val="Ttulo2Car"/>
          <w:lang w:val="es-ES"/>
        </w:rPr>
        <w:br w:type="page"/>
      </w:r>
      <w:bookmarkStart w:id="10" w:name="_Toc161681977"/>
      <w:r w:rsidRPr="68468051">
        <w:rPr>
          <w:lang w:val="es-ES"/>
        </w:rPr>
        <w:lastRenderedPageBreak/>
        <w:t>Descripción de uso de Póker Scrum</w:t>
      </w:r>
      <w:bookmarkEnd w:id="10"/>
    </w:p>
    <w:p w14:paraId="2E483341" w14:textId="77777777" w:rsidR="00C17D8D" w:rsidRDefault="00C17D8D" w:rsidP="00C17D8D">
      <w:pPr>
        <w:jc w:val="both"/>
        <w:rPr>
          <w:lang w:val="es-ES"/>
        </w:rPr>
      </w:pPr>
      <w:r w:rsidRPr="7052936B">
        <w:rPr>
          <w:lang w:val="es-ES"/>
        </w:rPr>
        <w:t>Para abordar un ajuste necesario de manera colectiva, optaremos por el método Póker Scrum para evaluar tanto el esfuerzo requerido como la complejidad de este. El funcionamiento del proceso es el siguiente:</w:t>
      </w:r>
    </w:p>
    <w:p w14:paraId="22E304D4" w14:textId="77777777" w:rsidR="00C17D8D" w:rsidRDefault="00C17D8D" w:rsidP="00C17D8D">
      <w:pPr>
        <w:jc w:val="both"/>
        <w:rPr>
          <w:lang w:val="es-ES"/>
        </w:rPr>
      </w:pPr>
    </w:p>
    <w:p w14:paraId="7A3D060A" w14:textId="77777777" w:rsidR="00C17D8D" w:rsidRDefault="00C17D8D" w:rsidP="00C17D8D">
      <w:pPr>
        <w:jc w:val="both"/>
        <w:rPr>
          <w:lang w:val="es-ES"/>
        </w:rPr>
      </w:pPr>
      <w:r w:rsidRPr="7052936B">
        <w:rPr>
          <w:lang w:val="es-ES"/>
        </w:rPr>
        <w:t>Cada participante recibe un conjunto de cartas numeradas que representan diferentes niveles de esfuerzo, complejidad o tiempo requerido, para indicar la magnitud del esfuerzo. También se incluyen algunas cartas especiales, como puede ser una interrogación para indicar desconocimiento.</w:t>
      </w:r>
    </w:p>
    <w:p w14:paraId="121DA359" w14:textId="77777777" w:rsidR="00C17D8D" w:rsidRPr="00275B82" w:rsidRDefault="00C17D8D" w:rsidP="00C17D8D">
      <w:pPr>
        <w:jc w:val="both"/>
        <w:rPr>
          <w:lang w:val="es-ES"/>
        </w:rPr>
      </w:pPr>
      <w:r w:rsidRPr="7052936B">
        <w:rPr>
          <w:lang w:val="es-ES"/>
        </w:rPr>
        <w:t xml:space="preserve"> </w:t>
      </w:r>
    </w:p>
    <w:p w14:paraId="16104E99" w14:textId="77777777" w:rsidR="00C17D8D" w:rsidRDefault="00C17D8D" w:rsidP="00C17D8D">
      <w:pPr>
        <w:jc w:val="both"/>
        <w:rPr>
          <w:lang w:val="es-ES"/>
        </w:rPr>
      </w:pPr>
      <w:r w:rsidRPr="7052936B">
        <w:rPr>
          <w:lang w:val="es-ES"/>
        </w:rPr>
        <w:t>Después, se presenta una historia de usuario al equipo, explicando cual es el proceso que realizar sin detallar demasiado. Previo a comenzar con las votaciones, los integrantes del equipo plantean preguntas sobre la historia. El objetivo es asegurarse de que todos entiendan la tarea de la misma manera.</w:t>
      </w:r>
    </w:p>
    <w:p w14:paraId="0AA3FF14" w14:textId="77777777" w:rsidR="00C17D8D" w:rsidRPr="00275B82" w:rsidRDefault="00C17D8D" w:rsidP="00C17D8D">
      <w:pPr>
        <w:jc w:val="both"/>
        <w:rPr>
          <w:lang w:val="es-ES"/>
        </w:rPr>
      </w:pPr>
      <w:r w:rsidRPr="7052936B">
        <w:rPr>
          <w:lang w:val="es-ES"/>
        </w:rPr>
        <w:t xml:space="preserve"> </w:t>
      </w:r>
    </w:p>
    <w:p w14:paraId="507D5E48" w14:textId="77777777" w:rsidR="00C17D8D" w:rsidRDefault="00C17D8D" w:rsidP="00C17D8D">
      <w:pPr>
        <w:jc w:val="both"/>
        <w:rPr>
          <w:lang w:val="es-ES"/>
        </w:rPr>
      </w:pPr>
      <w:r w:rsidRPr="7052936B">
        <w:rPr>
          <w:lang w:val="es-ES"/>
        </w:rPr>
        <w:t>Después de la ronda de preguntas, cada miembro del equipo elige una de sus cartas para indicar el esfuerzo necesario que considera que llevará la propuesta. Las cartas de todos son reveladas de manera simultánea para evitar que las elecciones de unos influyan sobre las de otros.</w:t>
      </w:r>
    </w:p>
    <w:p w14:paraId="7496DCF3" w14:textId="77777777" w:rsidR="00C17D8D" w:rsidRPr="00275B82" w:rsidRDefault="00C17D8D" w:rsidP="00C17D8D">
      <w:pPr>
        <w:jc w:val="both"/>
        <w:rPr>
          <w:lang w:val="es-ES"/>
        </w:rPr>
      </w:pPr>
      <w:r w:rsidRPr="7052936B">
        <w:rPr>
          <w:lang w:val="es-ES"/>
        </w:rPr>
        <w:t xml:space="preserve"> </w:t>
      </w:r>
    </w:p>
    <w:p w14:paraId="5AA74C96" w14:textId="77777777" w:rsidR="00C17D8D" w:rsidRPr="00275B82" w:rsidRDefault="00C17D8D" w:rsidP="00C17D8D">
      <w:pPr>
        <w:jc w:val="both"/>
        <w:rPr>
          <w:lang w:val="es-ES"/>
        </w:rPr>
      </w:pPr>
      <w:r w:rsidRPr="7052936B">
        <w:rPr>
          <w:lang w:val="es-ES"/>
        </w:rPr>
        <w:t>Tras votar, los miembros del equipo con las estimaciones más altas y bajas explican su razonamiento. El objetivo de esto es llegar a un punto común y evitar que haya miembros con percepciones incorrectas que influyan en el resultado final.</w:t>
      </w:r>
    </w:p>
    <w:p w14:paraId="5F320F80" w14:textId="77777777" w:rsidR="00C17D8D" w:rsidRPr="00275B82" w:rsidRDefault="00C17D8D" w:rsidP="00C17D8D">
      <w:pPr>
        <w:jc w:val="both"/>
        <w:rPr>
          <w:lang w:val="es-ES"/>
        </w:rPr>
      </w:pPr>
      <w:r w:rsidRPr="7052936B">
        <w:rPr>
          <w:lang w:val="es-ES"/>
        </w:rPr>
        <w:t xml:space="preserve"> </w:t>
      </w:r>
    </w:p>
    <w:p w14:paraId="1E8988C1" w14:textId="77777777" w:rsidR="00C17D8D" w:rsidRDefault="00C17D8D" w:rsidP="00C17D8D">
      <w:pPr>
        <w:jc w:val="both"/>
        <w:rPr>
          <w:lang w:val="es-ES"/>
        </w:rPr>
      </w:pPr>
      <w:r w:rsidRPr="081814F5">
        <w:rPr>
          <w:lang w:val="es-ES"/>
        </w:rPr>
        <w:t>Finalmente, se hace una segunda ronda de votación. Esta repetición de la votación junto con el debate previo podría repetirse de forma indefinida hasta conseguir un punto lo más consensuado posible. Se considera que hay convergencia cuando todas las votaciones se corresponden con 3 cartas consecutivas.</w:t>
      </w:r>
    </w:p>
    <w:p w14:paraId="1D501321" w14:textId="77777777" w:rsidR="00C17D8D" w:rsidRPr="00275B82" w:rsidRDefault="00C17D8D" w:rsidP="00C17D8D">
      <w:pPr>
        <w:jc w:val="both"/>
        <w:rPr>
          <w:lang w:val="es-ES"/>
        </w:rPr>
      </w:pPr>
    </w:p>
    <w:p w14:paraId="23FAA99D" w14:textId="77777777" w:rsidR="00C17D8D" w:rsidRPr="00275B82" w:rsidRDefault="00C17D8D" w:rsidP="00C17D8D">
      <w:pPr>
        <w:jc w:val="both"/>
        <w:rPr>
          <w:lang w:val="es-ES"/>
        </w:rPr>
      </w:pPr>
      <w:r w:rsidRPr="081814F5">
        <w:rPr>
          <w:lang w:val="es-ES"/>
        </w:rPr>
        <w:t xml:space="preserve">Como tiempo final se propone el tiempo </w:t>
      </w:r>
      <w:r w:rsidRPr="009E063E">
        <w:rPr>
          <w:i/>
          <w:iCs/>
          <w:lang w:val="es-ES"/>
        </w:rPr>
        <w:t>Pert</w:t>
      </w:r>
      <w:r w:rsidRPr="081814F5">
        <w:rPr>
          <w:lang w:val="es-ES"/>
        </w:rPr>
        <w:t>.</w:t>
      </w:r>
    </w:p>
    <w:p w14:paraId="6249B098" w14:textId="77777777" w:rsidR="00C17D8D" w:rsidRPr="00275B82" w:rsidRDefault="00C17D8D" w:rsidP="00C17D8D">
      <w:pPr>
        <w:numPr>
          <w:ilvl w:val="0"/>
          <w:numId w:val="44"/>
        </w:numPr>
        <w:jc w:val="both"/>
        <w:rPr>
          <w:lang w:val="es-ES"/>
        </w:rPr>
      </w:pPr>
      <w:r w:rsidRPr="081814F5">
        <w:rPr>
          <w:lang w:val="es-ES"/>
        </w:rPr>
        <w:t>Tiempo pesimista (</w:t>
      </w:r>
      <w:r w:rsidRPr="009E063E">
        <w:rPr>
          <w:i/>
          <w:iCs/>
          <w:lang w:val="es-ES"/>
        </w:rPr>
        <w:t>Tp</w:t>
      </w:r>
      <w:r w:rsidRPr="081814F5">
        <w:rPr>
          <w:lang w:val="es-ES"/>
        </w:rPr>
        <w:t>): Tiempo pr</w:t>
      </w:r>
      <w:r>
        <w:rPr>
          <w:lang w:val="es-ES"/>
        </w:rPr>
        <w:t>op</w:t>
      </w:r>
      <w:r w:rsidRPr="081814F5">
        <w:rPr>
          <w:lang w:val="es-ES"/>
        </w:rPr>
        <w:t>uesto más largo</w:t>
      </w:r>
    </w:p>
    <w:p w14:paraId="400898C7" w14:textId="77777777" w:rsidR="00C17D8D" w:rsidRPr="00275B82" w:rsidRDefault="00C17D8D" w:rsidP="00C17D8D">
      <w:pPr>
        <w:numPr>
          <w:ilvl w:val="0"/>
          <w:numId w:val="44"/>
        </w:numPr>
        <w:jc w:val="both"/>
        <w:rPr>
          <w:lang w:val="es-ES"/>
        </w:rPr>
      </w:pPr>
      <w:r w:rsidRPr="081814F5">
        <w:rPr>
          <w:lang w:val="es-ES"/>
        </w:rPr>
        <w:t>Tiempo optimista (</w:t>
      </w:r>
      <w:r w:rsidRPr="009E063E">
        <w:rPr>
          <w:i/>
          <w:iCs/>
          <w:lang w:val="es-ES"/>
        </w:rPr>
        <w:t>To</w:t>
      </w:r>
      <w:r w:rsidRPr="081814F5">
        <w:rPr>
          <w:lang w:val="es-ES"/>
        </w:rPr>
        <w:t>): Tiempo propuesto más corto</w:t>
      </w:r>
    </w:p>
    <w:p w14:paraId="24D9D0CD" w14:textId="77777777" w:rsidR="00C17D8D" w:rsidRPr="00275B82" w:rsidRDefault="00C17D8D" w:rsidP="00C17D8D">
      <w:pPr>
        <w:numPr>
          <w:ilvl w:val="0"/>
          <w:numId w:val="44"/>
        </w:numPr>
        <w:jc w:val="both"/>
        <w:rPr>
          <w:lang w:val="es-ES"/>
        </w:rPr>
      </w:pPr>
      <w:r w:rsidRPr="081814F5">
        <w:rPr>
          <w:lang w:val="es-ES"/>
        </w:rPr>
        <w:t>Tiempo más probable (</w:t>
      </w:r>
      <w:r w:rsidRPr="009E063E">
        <w:rPr>
          <w:i/>
          <w:iCs/>
          <w:lang w:val="es-ES"/>
        </w:rPr>
        <w:t>Tmp</w:t>
      </w:r>
      <w:r w:rsidRPr="081814F5">
        <w:rPr>
          <w:lang w:val="es-ES"/>
        </w:rPr>
        <w:t>): Tiempo que más veces se repite</w:t>
      </w:r>
    </w:p>
    <w:p w14:paraId="532C1F63" w14:textId="77777777" w:rsidR="00C17D8D" w:rsidRPr="00275B82" w:rsidRDefault="00C17D8D" w:rsidP="00C17D8D">
      <w:pPr>
        <w:jc w:val="both"/>
        <w:rPr>
          <w:lang w:val="es-ES"/>
        </w:rPr>
      </w:pPr>
    </w:p>
    <w:p w14:paraId="5EBD0DC7" w14:textId="77777777" w:rsidR="00C17D8D" w:rsidRPr="00275B82" w:rsidRDefault="00C17D8D" w:rsidP="00C17D8D">
      <w:pPr>
        <w:jc w:val="both"/>
        <w:rPr>
          <w:lang w:val="es-ES"/>
        </w:rPr>
      </w:pPr>
      <w:r w:rsidRPr="081814F5">
        <w:rPr>
          <w:lang w:val="es-ES"/>
        </w:rPr>
        <w:t>Se aplica la fórmula:</w:t>
      </w:r>
    </w:p>
    <w:p w14:paraId="15C66BF4" w14:textId="77777777" w:rsidR="00C17D8D" w:rsidRPr="00275B82" w:rsidRDefault="00796575" w:rsidP="00C17D8D">
      <w:pPr>
        <w:jc w:val="center"/>
      </w:pPr>
      <w:r>
        <w:rPr>
          <w:noProof/>
        </w:rPr>
        <w:pict w14:anchorId="4C3E2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8848235" o:spid="_x0000_i1025" type="#_x0000_t75" style="width:160.5pt;height:54pt;visibility:visible">
            <v:imagedata r:id="rId15" o:title=""/>
          </v:shape>
        </w:pict>
      </w:r>
    </w:p>
    <w:p w14:paraId="78282F40" w14:textId="77777777" w:rsidR="00C17D8D" w:rsidRPr="00275B82" w:rsidRDefault="00C17D8D" w:rsidP="00C17D8D">
      <w:pPr>
        <w:jc w:val="both"/>
        <w:rPr>
          <w:lang w:val="es-ES"/>
        </w:rPr>
      </w:pPr>
    </w:p>
    <w:p w14:paraId="38A9B29F" w14:textId="77777777" w:rsidR="00C17D8D" w:rsidRPr="00275B82" w:rsidRDefault="00C17D8D" w:rsidP="00C17D8D">
      <w:pPr>
        <w:jc w:val="both"/>
        <w:rPr>
          <w:lang w:val="es-ES"/>
        </w:rPr>
      </w:pPr>
    </w:p>
    <w:p w14:paraId="613647B7" w14:textId="77777777" w:rsidR="00C17D8D" w:rsidRDefault="00C17D8D" w:rsidP="00C17D8D">
      <w:pPr>
        <w:jc w:val="both"/>
        <w:rPr>
          <w:lang w:val="es-ES"/>
        </w:rPr>
      </w:pPr>
      <w:r w:rsidRPr="7052936B">
        <w:rPr>
          <w:lang w:val="es-ES"/>
        </w:rPr>
        <w:t xml:space="preserve">El </w:t>
      </w:r>
      <w:r w:rsidRPr="009E063E">
        <w:rPr>
          <w:i/>
          <w:iCs/>
          <w:lang w:val="es-ES"/>
        </w:rPr>
        <w:t>PokerScrum</w:t>
      </w:r>
      <w:r w:rsidRPr="7052936B">
        <w:rPr>
          <w:lang w:val="es-ES"/>
        </w:rPr>
        <w:t xml:space="preserve"> fomenta el consenso, la colaboración, el debate y permite alcanzar estimaciones de esfuerzo más realistas.</w:t>
      </w:r>
    </w:p>
    <w:p w14:paraId="7A6A1C08" w14:textId="77777777" w:rsidR="00C17D8D" w:rsidRPr="00275B82" w:rsidRDefault="00C17D8D" w:rsidP="00C17D8D">
      <w:pPr>
        <w:jc w:val="both"/>
        <w:rPr>
          <w:lang w:val="es-ES"/>
        </w:rPr>
      </w:pPr>
      <w:r w:rsidRPr="7052936B">
        <w:rPr>
          <w:lang w:val="es-ES"/>
        </w:rPr>
        <w:t xml:space="preserve"> </w:t>
      </w:r>
    </w:p>
    <w:p w14:paraId="53C255F7" w14:textId="77777777" w:rsidR="00C17D8D" w:rsidRPr="00275B82" w:rsidRDefault="00C17D8D" w:rsidP="00C17D8D">
      <w:pPr>
        <w:jc w:val="both"/>
        <w:rPr>
          <w:lang w:val="es-ES"/>
        </w:rPr>
      </w:pPr>
      <w:r w:rsidRPr="7052936B">
        <w:rPr>
          <w:lang w:val="es-ES"/>
        </w:rPr>
        <w:t xml:space="preserve"> </w:t>
      </w:r>
    </w:p>
    <w:p w14:paraId="6168D6B2" w14:textId="77777777" w:rsidR="00C17D8D" w:rsidRPr="00275B82" w:rsidRDefault="00C17D8D" w:rsidP="00C17D8D">
      <w:pPr>
        <w:jc w:val="both"/>
        <w:rPr>
          <w:lang w:val="es-ES"/>
        </w:rPr>
      </w:pPr>
      <w:r w:rsidRPr="7052936B">
        <w:rPr>
          <w:lang w:val="es-ES"/>
        </w:rPr>
        <w:t xml:space="preserve"> </w:t>
      </w:r>
    </w:p>
    <w:p w14:paraId="0E014F12" w14:textId="77777777" w:rsidR="00C17D8D" w:rsidRDefault="00C17D8D" w:rsidP="00C17D8D">
      <w:pPr>
        <w:jc w:val="both"/>
        <w:rPr>
          <w:lang w:val="es-ES"/>
        </w:rPr>
      </w:pPr>
    </w:p>
    <w:p w14:paraId="6343284C" w14:textId="77777777" w:rsidR="00C17D8D" w:rsidRDefault="00C17D8D" w:rsidP="00C17D8D">
      <w:pPr>
        <w:jc w:val="both"/>
        <w:rPr>
          <w:lang w:val="es-ES"/>
        </w:rPr>
      </w:pPr>
      <w:r w:rsidRPr="7052936B">
        <w:rPr>
          <w:lang w:val="es-ES"/>
        </w:rPr>
        <w:t xml:space="preserve"> </w:t>
      </w:r>
    </w:p>
    <w:p w14:paraId="226DE5BF" w14:textId="77777777" w:rsidR="00C17D8D" w:rsidRDefault="00C17D8D" w:rsidP="68468051">
      <w:pPr>
        <w:pStyle w:val="Ttulo2"/>
        <w:numPr>
          <w:ilvl w:val="0"/>
          <w:numId w:val="0"/>
        </w:numPr>
        <w:rPr>
          <w:lang w:val="es-ES"/>
        </w:rPr>
      </w:pPr>
      <w:r w:rsidRPr="68468051">
        <w:rPr>
          <w:lang w:val="es-ES"/>
        </w:rPr>
        <w:lastRenderedPageBreak/>
        <w:t xml:space="preserve"> </w:t>
      </w:r>
      <w:bookmarkStart w:id="11" w:name="_Toc161681978"/>
      <w:r w:rsidRPr="68468051">
        <w:rPr>
          <w:lang w:val="es-ES"/>
        </w:rPr>
        <w:t>Diagrama de actividades</w:t>
      </w:r>
      <w:bookmarkEnd w:id="11"/>
    </w:p>
    <w:p w14:paraId="6D1386B5" w14:textId="77777777" w:rsidR="00C17D8D" w:rsidRPr="00275B82" w:rsidRDefault="00796575" w:rsidP="00C17D8D">
      <w:pPr>
        <w:jc w:val="center"/>
        <w:rPr>
          <w:highlight w:val="yellow"/>
          <w:lang w:val="es-ES"/>
        </w:rPr>
      </w:pPr>
      <w:r>
        <w:rPr>
          <w:noProof/>
        </w:rPr>
        <w:pict w14:anchorId="0891E118">
          <v:shape id="Picture 2043193623" o:spid="_x0000_i1026" type="#_x0000_t75" style="width:312pt;height:628.5pt;visibility:visible">
            <v:imagedata r:id="rId16" o:title=""/>
            <o:lock v:ext="edit" aspectratio="f"/>
          </v:shape>
        </w:pict>
      </w:r>
    </w:p>
    <w:p w14:paraId="2123C20B" w14:textId="77777777" w:rsidR="00C17D8D" w:rsidRPr="003D4D84" w:rsidRDefault="00C17D8D" w:rsidP="00C17D8D">
      <w:pPr>
        <w:rPr>
          <w:lang w:val="es-ES_tradnl"/>
        </w:rPr>
      </w:pPr>
    </w:p>
    <w:p w14:paraId="73D7F63C" w14:textId="77777777" w:rsidR="00C17D8D" w:rsidRDefault="00C17D8D" w:rsidP="68468051">
      <w:pPr>
        <w:pStyle w:val="Ttulo2"/>
        <w:numPr>
          <w:ilvl w:val="0"/>
          <w:numId w:val="0"/>
        </w:numPr>
        <w:rPr>
          <w:lang w:val="es-ES"/>
        </w:rPr>
      </w:pPr>
      <w:bookmarkStart w:id="12" w:name="_Toc161681979"/>
      <w:r w:rsidRPr="68468051">
        <w:rPr>
          <w:lang w:val="es-ES"/>
        </w:rPr>
        <w:lastRenderedPageBreak/>
        <w:t>Definición de Actividades</w:t>
      </w:r>
      <w:bookmarkEnd w:id="12"/>
    </w:p>
    <w:p w14:paraId="3F0E5E9F" w14:textId="77777777" w:rsidR="00C17D8D" w:rsidRDefault="00C17D8D" w:rsidP="68468051">
      <w:pPr>
        <w:pStyle w:val="Ttulo3"/>
        <w:numPr>
          <w:ilvl w:val="0"/>
          <w:numId w:val="0"/>
        </w:numPr>
        <w:rPr>
          <w:lang w:val="es-ES"/>
        </w:rPr>
      </w:pPr>
      <w:bookmarkStart w:id="13" w:name="_Toc161681980"/>
      <w:r w:rsidRPr="68468051">
        <w:rPr>
          <w:lang w:val="es-ES"/>
        </w:rPr>
        <w:t>Identificación del problema y solicitud de cambio</w:t>
      </w:r>
      <w:bookmarkEnd w:id="13"/>
    </w:p>
    <w:p w14:paraId="2550D94C" w14:textId="77777777" w:rsidR="00C17D8D" w:rsidRPr="00E360A4" w:rsidRDefault="00C17D8D" w:rsidP="00C17D8D">
      <w:pPr>
        <w:rPr>
          <w:rFonts w:ascii="Cambria" w:hAnsi="Cambria"/>
          <w:lang w:val="es-ES"/>
        </w:rPr>
      </w:pPr>
      <w:r w:rsidRPr="00E360A4">
        <w:rPr>
          <w:rFonts w:ascii="Cambria" w:hAnsi="Cambria"/>
          <w:lang w:val="es-ES"/>
        </w:rPr>
        <w:t>Descripción y propósito</w:t>
      </w:r>
    </w:p>
    <w:p w14:paraId="29AD02CA" w14:textId="77777777" w:rsidR="00C17D8D" w:rsidRPr="000A75A9" w:rsidRDefault="00C17D8D" w:rsidP="00C17D8D">
      <w:pPr>
        <w:spacing w:after="240"/>
        <w:jc w:val="both"/>
        <w:rPr>
          <w:lang w:val="es-ES"/>
        </w:rPr>
      </w:pPr>
      <w:r w:rsidRPr="000A75A9">
        <w:rPr>
          <w:lang w:val="es-ES"/>
        </w:rPr>
        <w:t>Esta actividad tiene como objetivo recopilar información sobre problemas identificados y formalizar solicitudes de cambio, siendo la identificación del problema y la solicitud de cambio un proceso integrado. Durante este proceso, los interesados en el proyecto, como usuarios finales y personal de atención al cliente, describen cualquier problema encontrado o sugieren cambios en el software. La actividad se inicia con la identificación del problema, y la solicitud de cambio se genera implícitamente en este proceso.</w:t>
      </w:r>
    </w:p>
    <w:p w14:paraId="6D50D27A" w14:textId="77777777" w:rsidR="00C17D8D" w:rsidRPr="00E360A4" w:rsidRDefault="00C17D8D" w:rsidP="00C17D8D">
      <w:pPr>
        <w:rPr>
          <w:rFonts w:ascii="Cambria" w:hAnsi="Cambria"/>
          <w:lang w:val="es-ES"/>
        </w:rPr>
      </w:pPr>
      <w:r w:rsidRPr="00E360A4">
        <w:rPr>
          <w:rFonts w:ascii="Cambria" w:hAnsi="Cambria"/>
          <w:lang w:val="es-ES"/>
        </w:rPr>
        <w:t>Involucrados</w:t>
      </w:r>
    </w:p>
    <w:p w14:paraId="50A77D04" w14:textId="77777777" w:rsidR="00C17D8D" w:rsidRPr="000A75A9" w:rsidRDefault="00C17D8D" w:rsidP="00C17D8D">
      <w:pPr>
        <w:jc w:val="both"/>
        <w:rPr>
          <w:lang w:val="es-ES"/>
        </w:rPr>
      </w:pPr>
      <w:r w:rsidRPr="000A75A9">
        <w:rPr>
          <w:lang w:val="es-ES"/>
        </w:rPr>
        <w:t>Todos los interesados en el proyecto, excluido el equipo de desarrollo. Incluye al personal del servicio de atención al cliente, usuarios finales y cualquier persona que identifique problemas o proponga cambios.</w:t>
      </w:r>
    </w:p>
    <w:p w14:paraId="4473F578" w14:textId="77777777" w:rsidR="00C17D8D" w:rsidRPr="000A75A9" w:rsidRDefault="00C17D8D" w:rsidP="00C17D8D">
      <w:pPr>
        <w:rPr>
          <w:lang w:val="es-ES"/>
        </w:rPr>
      </w:pPr>
    </w:p>
    <w:p w14:paraId="2F9CCF77" w14:textId="77777777" w:rsidR="00C17D8D" w:rsidRPr="00E360A4" w:rsidRDefault="00C17D8D" w:rsidP="00C17D8D">
      <w:pPr>
        <w:rPr>
          <w:rFonts w:ascii="Cambria" w:hAnsi="Cambria"/>
          <w:lang w:val="es-ES"/>
        </w:rPr>
      </w:pPr>
      <w:r w:rsidRPr="00E360A4">
        <w:rPr>
          <w:rFonts w:ascii="Cambria" w:hAnsi="Cambria"/>
          <w:lang w:val="es-ES"/>
        </w:rPr>
        <w:t>Entradas requeridas</w:t>
      </w:r>
    </w:p>
    <w:p w14:paraId="2DCFDE06" w14:textId="77777777" w:rsidR="00C17D8D" w:rsidRDefault="00C17D8D" w:rsidP="00C17D8D">
      <w:pPr>
        <w:numPr>
          <w:ilvl w:val="0"/>
          <w:numId w:val="39"/>
        </w:numPr>
        <w:jc w:val="both"/>
        <w:rPr>
          <w:lang w:val="es-ES"/>
        </w:rPr>
      </w:pPr>
      <w:r w:rsidRPr="000A75A9">
        <w:rPr>
          <w:lang w:val="es-ES"/>
        </w:rPr>
        <w:t>Observaciones de usuarios, informes de errores, comentarios, análisis de rendimiento u otros documentos que describan problemas o cambios potenciales.</w:t>
      </w:r>
    </w:p>
    <w:p w14:paraId="1A856532" w14:textId="77777777" w:rsidR="00C17D8D" w:rsidRPr="00D74907" w:rsidRDefault="00C17D8D" w:rsidP="00C17D8D">
      <w:pPr>
        <w:numPr>
          <w:ilvl w:val="0"/>
          <w:numId w:val="39"/>
        </w:numPr>
        <w:spacing w:after="240"/>
        <w:jc w:val="both"/>
        <w:rPr>
          <w:lang w:val="es-ES"/>
        </w:rPr>
      </w:pPr>
      <w:r w:rsidRPr="000A75A9">
        <w:rPr>
          <w:lang w:val="es-ES"/>
        </w:rPr>
        <w:t xml:space="preserve">Plantilla "Identificación del Problema" </w:t>
      </w:r>
      <w:r>
        <w:rPr>
          <w:lang w:val="es-ES"/>
        </w:rPr>
        <w:t xml:space="preserve">en blanco </w:t>
      </w:r>
      <w:r w:rsidRPr="000A75A9">
        <w:rPr>
          <w:lang w:val="es-ES"/>
        </w:rPr>
        <w:t xml:space="preserve">disponible en </w:t>
      </w:r>
      <w:r>
        <w:rPr>
          <w:lang w:val="es-ES"/>
        </w:rPr>
        <w:t xml:space="preserve">la ruta </w:t>
      </w:r>
      <w:r w:rsidRPr="00425349">
        <w:rPr>
          <w:i/>
          <w:iCs/>
          <w:lang w:val="es-ES"/>
        </w:rPr>
        <w:t>01_Identificacion_Solicitud/Plantillas/IdfSlc.xlsx</w:t>
      </w:r>
      <w:r>
        <w:rPr>
          <w:lang w:val="es-ES"/>
        </w:rPr>
        <w:t xml:space="preserve"> del repositorio Git.</w:t>
      </w:r>
    </w:p>
    <w:p w14:paraId="0A8800EA" w14:textId="77777777" w:rsidR="00C17D8D" w:rsidRPr="00E360A4" w:rsidRDefault="00C17D8D" w:rsidP="00C17D8D">
      <w:pPr>
        <w:rPr>
          <w:rFonts w:ascii="Cambria" w:hAnsi="Cambria"/>
          <w:lang w:val="es-ES"/>
        </w:rPr>
      </w:pPr>
      <w:r w:rsidRPr="00E360A4">
        <w:rPr>
          <w:rFonts w:ascii="Cambria" w:hAnsi="Cambria"/>
          <w:lang w:val="es-ES"/>
        </w:rPr>
        <w:t>Productos de trabajo creados</w:t>
      </w:r>
    </w:p>
    <w:p w14:paraId="1E97CB01" w14:textId="77777777" w:rsidR="00C17D8D" w:rsidRDefault="00C17D8D" w:rsidP="00C17D8D">
      <w:pPr>
        <w:jc w:val="both"/>
        <w:rPr>
          <w:lang w:val="es-ES"/>
        </w:rPr>
      </w:pPr>
      <w:r w:rsidRPr="000A75A9">
        <w:rPr>
          <w:lang w:val="es-ES"/>
        </w:rPr>
        <w:t xml:space="preserve">Documento combinado </w:t>
      </w:r>
      <w:r>
        <w:rPr>
          <w:lang w:val="es-ES"/>
        </w:rPr>
        <w:t xml:space="preserve">que surge de completar la plantilla “Identificación del problema” y </w:t>
      </w:r>
      <w:r w:rsidRPr="000A75A9">
        <w:rPr>
          <w:lang w:val="es-ES"/>
        </w:rPr>
        <w:t>que incluye la descripción del problema identificado y la formalización de la solicitud de cambio (RFC)</w:t>
      </w:r>
      <w:r>
        <w:rPr>
          <w:lang w:val="es-ES"/>
        </w:rPr>
        <w:t>.</w:t>
      </w:r>
    </w:p>
    <w:p w14:paraId="4053AF78" w14:textId="77777777" w:rsidR="00C17D8D" w:rsidRDefault="00C17D8D" w:rsidP="00C17D8D">
      <w:pPr>
        <w:jc w:val="both"/>
        <w:rPr>
          <w:lang w:val="es-ES"/>
        </w:rPr>
      </w:pPr>
      <w:r>
        <w:rPr>
          <w:lang w:val="es-ES"/>
        </w:rPr>
        <w:t xml:space="preserve">Se almacenará como hoja exportada de Excel en formato </w:t>
      </w:r>
      <w:r w:rsidRPr="00431D31">
        <w:rPr>
          <w:i/>
          <w:iCs/>
          <w:lang w:val="es-ES"/>
        </w:rPr>
        <w:t>pdf</w:t>
      </w:r>
      <w:r>
        <w:rPr>
          <w:lang w:val="es-ES"/>
        </w:rPr>
        <w:t xml:space="preserve"> en la ruta </w:t>
      </w:r>
      <w:r w:rsidRPr="00425349">
        <w:rPr>
          <w:i/>
          <w:iCs/>
          <w:lang w:val="es-ES"/>
        </w:rPr>
        <w:t>01_Identificacion_Solicitud/</w:t>
      </w:r>
      <w:r>
        <w:rPr>
          <w:i/>
          <w:iCs/>
          <w:lang w:val="es-ES"/>
        </w:rPr>
        <w:t xml:space="preserve">Solicitudes </w:t>
      </w:r>
      <w:r>
        <w:rPr>
          <w:lang w:val="es-ES"/>
        </w:rPr>
        <w:t xml:space="preserve">del repositorio Git, nombrándolo como </w:t>
      </w:r>
      <w:r w:rsidRPr="00CB26CC">
        <w:rPr>
          <w:i/>
          <w:iCs/>
          <w:lang w:val="es-ES"/>
        </w:rPr>
        <w:t>[</w:t>
      </w:r>
      <w:r>
        <w:rPr>
          <w:i/>
          <w:iCs/>
          <w:lang w:val="es-ES"/>
        </w:rPr>
        <w:t>Num</w:t>
      </w:r>
      <w:r w:rsidRPr="00CB26CC">
        <w:rPr>
          <w:i/>
          <w:iCs/>
          <w:lang w:val="es-ES"/>
        </w:rPr>
        <w:t>]</w:t>
      </w:r>
      <w:r>
        <w:rPr>
          <w:lang w:val="es-ES"/>
        </w:rPr>
        <w:t xml:space="preserve">.pdf siendo </w:t>
      </w:r>
      <w:r>
        <w:rPr>
          <w:i/>
          <w:iCs/>
          <w:lang w:val="es-ES"/>
        </w:rPr>
        <w:t>Num</w:t>
      </w:r>
      <w:r>
        <w:rPr>
          <w:lang w:val="es-ES"/>
        </w:rPr>
        <w:t xml:space="preserve"> el número de identificación correlativo indicado en la plantilla.</w:t>
      </w:r>
    </w:p>
    <w:p w14:paraId="657F5AB8" w14:textId="77777777" w:rsidR="00C17D8D" w:rsidRDefault="00C17D8D" w:rsidP="00C17D8D">
      <w:pPr>
        <w:jc w:val="both"/>
        <w:rPr>
          <w:lang w:val="es-ES"/>
        </w:rPr>
      </w:pPr>
      <w:r w:rsidRPr="009B6911">
        <w:rPr>
          <w:lang w:val="es-ES"/>
        </w:rPr>
        <w:t>El personal de servicio de atención al cliente será responsable de completar la plantilla y de subir el documento al repositorio Git al concluir las subactividades correspondientes. Estos cambios se registrarán mediante commits en Git, identificando al personal de atención al cliente según el documento de identificación en la carpeta y proporcionando un mensaje breve que describa la acción realizada.</w:t>
      </w:r>
    </w:p>
    <w:p w14:paraId="61C833A9" w14:textId="77777777" w:rsidR="00C17D8D" w:rsidRPr="000A75A9" w:rsidRDefault="00C17D8D" w:rsidP="00C17D8D">
      <w:pPr>
        <w:rPr>
          <w:lang w:val="es-ES"/>
        </w:rPr>
      </w:pPr>
    </w:p>
    <w:p w14:paraId="5872CD09" w14:textId="77777777" w:rsidR="00C17D8D" w:rsidRPr="00E360A4" w:rsidRDefault="00C17D8D" w:rsidP="00C17D8D">
      <w:pPr>
        <w:rPr>
          <w:rFonts w:ascii="Cambria" w:hAnsi="Cambria"/>
          <w:lang w:val="es-ES"/>
        </w:rPr>
      </w:pPr>
      <w:r w:rsidRPr="00E360A4">
        <w:rPr>
          <w:rFonts w:ascii="Cambria" w:hAnsi="Cambria"/>
          <w:lang w:val="es-ES"/>
        </w:rPr>
        <w:t>Criterios de entrada</w:t>
      </w:r>
    </w:p>
    <w:p w14:paraId="4730A8A9" w14:textId="77777777" w:rsidR="00C17D8D" w:rsidRDefault="00C17D8D" w:rsidP="00C17D8D">
      <w:pPr>
        <w:jc w:val="both"/>
        <w:rPr>
          <w:lang w:val="es-ES"/>
        </w:rPr>
      </w:pPr>
      <w:r w:rsidRPr="001C38FC">
        <w:rPr>
          <w:lang w:val="es-ES"/>
        </w:rPr>
        <w:t>Recepción de una llamada, FAX o correo electrónico que aún no ha sido procesado y requiere atención.</w:t>
      </w:r>
    </w:p>
    <w:p w14:paraId="30C345CB" w14:textId="77777777" w:rsidR="00C17D8D" w:rsidRPr="000A75A9" w:rsidRDefault="00C17D8D" w:rsidP="00C17D8D">
      <w:pPr>
        <w:rPr>
          <w:lang w:val="es-ES"/>
        </w:rPr>
      </w:pPr>
    </w:p>
    <w:p w14:paraId="4E5953E3" w14:textId="77777777" w:rsidR="00C17D8D" w:rsidRPr="00E360A4" w:rsidRDefault="00C17D8D" w:rsidP="00C17D8D">
      <w:pPr>
        <w:rPr>
          <w:rFonts w:ascii="Cambria" w:hAnsi="Cambria"/>
          <w:lang w:val="es-ES"/>
        </w:rPr>
      </w:pPr>
      <w:r w:rsidRPr="00E360A4">
        <w:rPr>
          <w:rFonts w:ascii="Cambria" w:hAnsi="Cambria"/>
          <w:lang w:val="es-ES"/>
        </w:rPr>
        <w:t>Criterios de salida</w:t>
      </w:r>
    </w:p>
    <w:p w14:paraId="53F40ED2" w14:textId="77777777" w:rsidR="00C17D8D" w:rsidRDefault="00C17D8D" w:rsidP="00C17D8D">
      <w:pPr>
        <w:spacing w:after="240"/>
        <w:jc w:val="both"/>
        <w:rPr>
          <w:lang w:val="es-ES"/>
        </w:rPr>
      </w:pPr>
      <w:r w:rsidRPr="000A75A9">
        <w:rPr>
          <w:lang w:val="es-ES"/>
        </w:rPr>
        <w:t>La tarea se considera completada cuando se ha generado un documento combinado que incluye la descripción del problema identificado y la solicitud de cambio</w:t>
      </w:r>
      <w:r>
        <w:rPr>
          <w:lang w:val="es-ES"/>
        </w:rPr>
        <w:t xml:space="preserve"> y ha sido subido al repositorio Git</w:t>
      </w:r>
      <w:r w:rsidRPr="000A75A9">
        <w:rPr>
          <w:lang w:val="es-ES"/>
        </w:rPr>
        <w:t>. Este documento sirve como punto de partida para la revisión técnica y la toma de decisiones posteriores.</w:t>
      </w:r>
    </w:p>
    <w:p w14:paraId="54E96295" w14:textId="77777777" w:rsidR="00C17D8D" w:rsidRPr="000A75A9" w:rsidRDefault="00C17D8D" w:rsidP="00C17D8D">
      <w:pPr>
        <w:spacing w:after="240"/>
        <w:jc w:val="both"/>
        <w:rPr>
          <w:lang w:val="es-ES"/>
        </w:rPr>
      </w:pPr>
    </w:p>
    <w:p w14:paraId="1877D53C" w14:textId="77777777" w:rsidR="00C17D8D" w:rsidRPr="003D4D84" w:rsidRDefault="00C17D8D" w:rsidP="00C17D8D">
      <w:pPr>
        <w:rPr>
          <w:lang w:val="es-ES_tradnl"/>
        </w:rPr>
      </w:pPr>
      <w:r w:rsidRPr="00E360A4">
        <w:rPr>
          <w:rFonts w:ascii="Cambria" w:hAnsi="Cambria"/>
          <w:lang w:val="es-ES"/>
        </w:rPr>
        <w:lastRenderedPageBreak/>
        <w:t>Subactividades</w:t>
      </w:r>
    </w:p>
    <w:p w14:paraId="483C0FE0" w14:textId="77777777" w:rsidR="00C17D8D" w:rsidRDefault="00C17D8D" w:rsidP="00C17D8D">
      <w:pPr>
        <w:pStyle w:val="Ttulo4"/>
        <w:rPr>
          <w:lang w:val="es-ES_tradnl"/>
        </w:rPr>
      </w:pPr>
      <w:r>
        <w:rPr>
          <w:lang w:val="es-ES_tradnl"/>
        </w:rPr>
        <w:t>Revisar identificación</w:t>
      </w:r>
    </w:p>
    <w:p w14:paraId="4339DD3D" w14:textId="77777777" w:rsidR="00C17D8D" w:rsidRDefault="00C17D8D" w:rsidP="00C17D8D">
      <w:pPr>
        <w:jc w:val="both"/>
        <w:rPr>
          <w:lang w:val="es-ES"/>
        </w:rPr>
      </w:pPr>
      <w:r w:rsidRPr="003C7391">
        <w:rPr>
          <w:lang w:val="es-ES"/>
        </w:rPr>
        <w:t>Antes de</w:t>
      </w:r>
      <w:r>
        <w:rPr>
          <w:lang w:val="es-ES"/>
        </w:rPr>
        <w:t xml:space="preserve"> registrar la solicitud</w:t>
      </w:r>
      <w:r w:rsidRPr="003C7391">
        <w:rPr>
          <w:lang w:val="es-ES"/>
        </w:rPr>
        <w:t xml:space="preserve">, se realiza una revisión preliminar de la </w:t>
      </w:r>
      <w:r>
        <w:rPr>
          <w:lang w:val="es-ES"/>
        </w:rPr>
        <w:t>identificación del problema</w:t>
      </w:r>
      <w:r w:rsidRPr="003C7391">
        <w:rPr>
          <w:lang w:val="es-ES"/>
        </w:rPr>
        <w:t xml:space="preserve"> para asegurar su integridad y </w:t>
      </w:r>
      <w:r>
        <w:rPr>
          <w:lang w:val="es-ES"/>
        </w:rPr>
        <w:t>completitud</w:t>
      </w:r>
      <w:r w:rsidRPr="003C7391">
        <w:rPr>
          <w:lang w:val="es-ES"/>
        </w:rPr>
        <w:t xml:space="preserve">. En caso de identificar información faltante o insuficiente, se solicita al remitente que </w:t>
      </w:r>
      <w:r>
        <w:rPr>
          <w:lang w:val="es-ES"/>
        </w:rPr>
        <w:t xml:space="preserve">proporcione la información necesaria para </w:t>
      </w:r>
      <w:r w:rsidRPr="003C7391">
        <w:rPr>
          <w:lang w:val="es-ES"/>
        </w:rPr>
        <w:t>complet</w:t>
      </w:r>
      <w:r>
        <w:rPr>
          <w:lang w:val="es-ES"/>
        </w:rPr>
        <w:t>ar</w:t>
      </w:r>
      <w:r w:rsidRPr="003C7391">
        <w:rPr>
          <w:lang w:val="es-ES"/>
        </w:rPr>
        <w:t xml:space="preserve"> la solicitud </w:t>
      </w:r>
      <w:r>
        <w:rPr>
          <w:lang w:val="es-ES"/>
        </w:rPr>
        <w:t>y</w:t>
      </w:r>
      <w:r w:rsidRPr="003C7391">
        <w:rPr>
          <w:lang w:val="es-ES"/>
        </w:rPr>
        <w:t xml:space="preserve"> garantizar una evaluación completa y precisa</w:t>
      </w:r>
      <w:r w:rsidRPr="000A75A9">
        <w:rPr>
          <w:lang w:val="es-ES"/>
        </w:rPr>
        <w:t>.</w:t>
      </w:r>
    </w:p>
    <w:p w14:paraId="1DE95756" w14:textId="77777777" w:rsidR="00C17D8D" w:rsidRPr="000A75A9" w:rsidRDefault="00C17D8D" w:rsidP="00C17D8D">
      <w:pPr>
        <w:pStyle w:val="Ttulo4"/>
        <w:rPr>
          <w:lang w:val="es-ES"/>
        </w:rPr>
      </w:pPr>
      <w:r>
        <w:rPr>
          <w:lang w:val="es-ES"/>
        </w:rPr>
        <w:t>Registrar la solicitud en el sistema</w:t>
      </w:r>
    </w:p>
    <w:p w14:paraId="1BC8407B" w14:textId="77777777" w:rsidR="00C17D8D" w:rsidRDefault="00C17D8D" w:rsidP="00C17D8D">
      <w:pPr>
        <w:jc w:val="both"/>
        <w:rPr>
          <w:lang w:val="es-ES"/>
        </w:rPr>
      </w:pPr>
      <w:r w:rsidRPr="000A75A9">
        <w:rPr>
          <w:lang w:val="es-ES"/>
        </w:rPr>
        <w:t xml:space="preserve">La solicitud de cambio se registra en un sistema de seguimiento para facilitar el monitoreo del estado y la asignación a los evaluadores. </w:t>
      </w:r>
      <w:r>
        <w:rPr>
          <w:lang w:val="es-ES"/>
        </w:rPr>
        <w:t>Además, una</w:t>
      </w:r>
      <w:r w:rsidRPr="00D2749B">
        <w:rPr>
          <w:lang w:val="es-ES"/>
        </w:rPr>
        <w:t xml:space="preserve"> integración con el repositorio Git asegura que cada solicitud sea rastreable y gestionada eficientemente a lo largo del proceso de control de cambio.</w:t>
      </w:r>
    </w:p>
    <w:p w14:paraId="6C5E7809" w14:textId="77777777" w:rsidR="00C17D8D" w:rsidRDefault="00C17D8D" w:rsidP="00C17D8D">
      <w:pPr>
        <w:jc w:val="both"/>
        <w:rPr>
          <w:lang w:val="es-ES"/>
        </w:rPr>
      </w:pPr>
    </w:p>
    <w:p w14:paraId="7F2FEACD" w14:textId="77777777" w:rsidR="00C17D8D" w:rsidRPr="000A75A9" w:rsidRDefault="00C17D8D" w:rsidP="68468051">
      <w:pPr>
        <w:pStyle w:val="Ttulo3"/>
        <w:numPr>
          <w:ilvl w:val="0"/>
          <w:numId w:val="0"/>
        </w:numPr>
        <w:rPr>
          <w:lang w:val="es-ES"/>
        </w:rPr>
      </w:pPr>
      <w:bookmarkStart w:id="14" w:name="_Toc161681981"/>
      <w:r w:rsidRPr="68468051">
        <w:rPr>
          <w:lang w:val="es-ES"/>
        </w:rPr>
        <w:t>Evaluación del desarrollador</w:t>
      </w:r>
      <w:bookmarkEnd w:id="14"/>
    </w:p>
    <w:p w14:paraId="6C4FAC49" w14:textId="77777777" w:rsidR="00C17D8D" w:rsidRPr="00E360A4" w:rsidRDefault="00C17D8D" w:rsidP="00C17D8D">
      <w:pPr>
        <w:jc w:val="both"/>
        <w:rPr>
          <w:rFonts w:ascii="Cambria" w:hAnsi="Cambria"/>
          <w:lang w:val="es-ES"/>
        </w:rPr>
      </w:pPr>
      <w:r w:rsidRPr="00E360A4">
        <w:rPr>
          <w:rFonts w:ascii="Cambria" w:hAnsi="Cambria"/>
          <w:lang w:val="es-ES"/>
        </w:rPr>
        <w:t>Descripción y propósito</w:t>
      </w:r>
    </w:p>
    <w:p w14:paraId="4791696D" w14:textId="77777777" w:rsidR="00C17D8D" w:rsidRPr="000A75A9" w:rsidRDefault="00C17D8D" w:rsidP="00C17D8D">
      <w:pPr>
        <w:jc w:val="both"/>
        <w:rPr>
          <w:lang w:val="es-ES"/>
        </w:rPr>
      </w:pPr>
      <w:r w:rsidRPr="000A75A9">
        <w:rPr>
          <w:lang w:val="es-ES"/>
        </w:rPr>
        <w:t>Esta actividad tiene como objetivo evaluar la viabilidad técnica de la solicitud de cambio, así como estimar el esfuerzo y los recursos necesarios para su implementación. El desarrollador asignado revisa la solicitud y proporciona una evaluación preliminar.</w:t>
      </w:r>
    </w:p>
    <w:p w14:paraId="30864CA5" w14:textId="77777777" w:rsidR="00C17D8D" w:rsidRPr="000A75A9" w:rsidRDefault="00C17D8D" w:rsidP="00C17D8D">
      <w:pPr>
        <w:jc w:val="both"/>
        <w:rPr>
          <w:lang w:val="es-ES"/>
        </w:rPr>
      </w:pPr>
    </w:p>
    <w:p w14:paraId="2B372BD0" w14:textId="77777777" w:rsidR="00C17D8D" w:rsidRPr="00E360A4" w:rsidRDefault="00C17D8D" w:rsidP="00C17D8D">
      <w:pPr>
        <w:jc w:val="both"/>
        <w:rPr>
          <w:rFonts w:ascii="Cambria" w:hAnsi="Cambria"/>
          <w:lang w:val="es-ES"/>
        </w:rPr>
      </w:pPr>
      <w:r w:rsidRPr="00E360A4">
        <w:rPr>
          <w:rFonts w:ascii="Cambria" w:hAnsi="Cambria"/>
          <w:lang w:val="es-ES"/>
        </w:rPr>
        <w:t>Involucrados</w:t>
      </w:r>
    </w:p>
    <w:p w14:paraId="7E98842E" w14:textId="77777777" w:rsidR="00C17D8D" w:rsidRPr="000A75A9" w:rsidRDefault="00C17D8D" w:rsidP="00C17D8D">
      <w:pPr>
        <w:jc w:val="both"/>
        <w:rPr>
          <w:lang w:val="es-ES"/>
        </w:rPr>
      </w:pPr>
      <w:r w:rsidRPr="000A75A9">
        <w:rPr>
          <w:lang w:val="es-ES"/>
        </w:rPr>
        <w:t>Desarrolladores asignados.</w:t>
      </w:r>
    </w:p>
    <w:p w14:paraId="3C13CCB3" w14:textId="77777777" w:rsidR="00C17D8D" w:rsidRPr="000A75A9" w:rsidRDefault="00C17D8D" w:rsidP="00C17D8D">
      <w:pPr>
        <w:jc w:val="both"/>
        <w:rPr>
          <w:lang w:val="es-ES"/>
        </w:rPr>
      </w:pPr>
    </w:p>
    <w:p w14:paraId="5EA0CFC2" w14:textId="77777777" w:rsidR="00C17D8D" w:rsidRPr="00E360A4" w:rsidRDefault="00C17D8D" w:rsidP="00C17D8D">
      <w:pPr>
        <w:jc w:val="both"/>
        <w:rPr>
          <w:rFonts w:ascii="Cambria" w:hAnsi="Cambria"/>
          <w:lang w:val="es-ES"/>
        </w:rPr>
      </w:pPr>
      <w:r w:rsidRPr="00E360A4">
        <w:rPr>
          <w:rFonts w:ascii="Cambria" w:hAnsi="Cambria"/>
          <w:lang w:val="es-ES"/>
        </w:rPr>
        <w:t>Entradas requeridas</w:t>
      </w:r>
    </w:p>
    <w:p w14:paraId="5A4F326C" w14:textId="77777777" w:rsidR="00C17D8D" w:rsidRDefault="00C17D8D" w:rsidP="00C17D8D">
      <w:pPr>
        <w:numPr>
          <w:ilvl w:val="0"/>
          <w:numId w:val="39"/>
        </w:numPr>
        <w:jc w:val="both"/>
        <w:rPr>
          <w:lang w:val="es-ES"/>
        </w:rPr>
      </w:pPr>
      <w:r w:rsidRPr="000A75A9">
        <w:rPr>
          <w:lang w:val="es-ES"/>
        </w:rPr>
        <w:t xml:space="preserve">Documento formal de solicitud de cambio </w:t>
      </w:r>
      <w:r>
        <w:rPr>
          <w:lang w:val="es-ES"/>
        </w:rPr>
        <w:t xml:space="preserve">en estado pendiente </w:t>
      </w:r>
      <w:r w:rsidRPr="000A75A9">
        <w:rPr>
          <w:lang w:val="es-ES"/>
        </w:rPr>
        <w:t>proveniente de la actividad anterior</w:t>
      </w:r>
      <w:r>
        <w:rPr>
          <w:lang w:val="es-ES"/>
        </w:rPr>
        <w:t>.</w:t>
      </w:r>
    </w:p>
    <w:p w14:paraId="2B4E371F" w14:textId="77777777" w:rsidR="00C17D8D" w:rsidRPr="005867BC" w:rsidRDefault="00C17D8D" w:rsidP="00C17D8D">
      <w:pPr>
        <w:numPr>
          <w:ilvl w:val="0"/>
          <w:numId w:val="39"/>
        </w:numPr>
        <w:spacing w:after="240"/>
        <w:jc w:val="both"/>
        <w:rPr>
          <w:lang w:val="es-ES"/>
        </w:rPr>
      </w:pPr>
      <w:r w:rsidRPr="000A75A9">
        <w:rPr>
          <w:lang w:val="es-ES"/>
        </w:rPr>
        <w:t>Plantilla "</w:t>
      </w:r>
      <w:r>
        <w:rPr>
          <w:lang w:val="es-ES"/>
        </w:rPr>
        <w:t>Evaluación del desarrollador</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2</w:t>
      </w:r>
      <w:r w:rsidRPr="00425349">
        <w:rPr>
          <w:i/>
          <w:iCs/>
          <w:lang w:val="es-ES"/>
        </w:rPr>
        <w:t>_</w:t>
      </w:r>
      <w:r>
        <w:rPr>
          <w:i/>
          <w:iCs/>
          <w:lang w:val="es-ES"/>
        </w:rPr>
        <w:t>Evaluacion_Desarrollador</w:t>
      </w:r>
      <w:r w:rsidRPr="00425349">
        <w:rPr>
          <w:i/>
          <w:iCs/>
          <w:lang w:val="es-ES"/>
        </w:rPr>
        <w:t>/Plantillas/</w:t>
      </w:r>
      <w:r>
        <w:rPr>
          <w:i/>
          <w:iCs/>
          <w:lang w:val="es-ES"/>
        </w:rPr>
        <w:t>EvalDes</w:t>
      </w:r>
      <w:r w:rsidRPr="00425349">
        <w:rPr>
          <w:i/>
          <w:iCs/>
          <w:lang w:val="es-ES"/>
        </w:rPr>
        <w:t>.xlsx</w:t>
      </w:r>
      <w:r>
        <w:rPr>
          <w:lang w:val="es-ES"/>
        </w:rPr>
        <w:t xml:space="preserve"> del repositorio Git.</w:t>
      </w:r>
    </w:p>
    <w:p w14:paraId="72A56A96" w14:textId="77777777" w:rsidR="00C17D8D" w:rsidRPr="00E360A4" w:rsidRDefault="00C17D8D" w:rsidP="00C17D8D">
      <w:pPr>
        <w:jc w:val="both"/>
        <w:rPr>
          <w:rFonts w:ascii="Cambria" w:hAnsi="Cambria"/>
          <w:lang w:val="es-ES"/>
        </w:rPr>
      </w:pPr>
      <w:r w:rsidRPr="00E360A4">
        <w:rPr>
          <w:rFonts w:ascii="Cambria" w:hAnsi="Cambria"/>
          <w:lang w:val="es-ES"/>
        </w:rPr>
        <w:t>Productos de trabajo creados</w:t>
      </w:r>
    </w:p>
    <w:p w14:paraId="4EF703E3" w14:textId="77777777" w:rsidR="00C17D8D" w:rsidRDefault="00C17D8D" w:rsidP="00C17D8D">
      <w:pPr>
        <w:jc w:val="both"/>
        <w:rPr>
          <w:lang w:val="es-ES"/>
        </w:rPr>
      </w:pPr>
      <w:r>
        <w:rPr>
          <w:lang w:val="es-ES"/>
        </w:rPr>
        <w:t>Documento sobre la e</w:t>
      </w:r>
      <w:r w:rsidRPr="000A75A9">
        <w:rPr>
          <w:lang w:val="es-ES"/>
        </w:rPr>
        <w:t xml:space="preserve">valuación </w:t>
      </w:r>
      <w:r>
        <w:rPr>
          <w:lang w:val="es-ES"/>
        </w:rPr>
        <w:t>realizada por el</w:t>
      </w:r>
      <w:r w:rsidRPr="000A75A9">
        <w:rPr>
          <w:lang w:val="es-ES"/>
        </w:rPr>
        <w:t xml:space="preserve"> desarrollador</w:t>
      </w:r>
      <w:r>
        <w:rPr>
          <w:lang w:val="es-ES"/>
        </w:rPr>
        <w:t xml:space="preserve">, </w:t>
      </w:r>
      <w:r w:rsidRPr="000A75A9">
        <w:rPr>
          <w:lang w:val="es-ES"/>
        </w:rPr>
        <w:t xml:space="preserve">que </w:t>
      </w:r>
      <w:r>
        <w:rPr>
          <w:lang w:val="es-ES"/>
        </w:rPr>
        <w:t xml:space="preserve">surge de completar la plantilla “Evaluación del desarrollador” e </w:t>
      </w:r>
      <w:r w:rsidRPr="000A75A9">
        <w:rPr>
          <w:lang w:val="es-ES"/>
        </w:rPr>
        <w:t>incluye la viabilidad técnica, estimación del esfuerzo y recursos necesarios.</w:t>
      </w:r>
    </w:p>
    <w:p w14:paraId="755CFDFE" w14:textId="77777777" w:rsidR="00C17D8D" w:rsidRDefault="00C17D8D" w:rsidP="00C17D8D">
      <w:pPr>
        <w:jc w:val="both"/>
        <w:rPr>
          <w:lang w:val="es-ES"/>
        </w:rPr>
      </w:pPr>
      <w:r>
        <w:rPr>
          <w:lang w:val="es-ES"/>
        </w:rPr>
        <w:t xml:space="preserve">Se almacenará como hoja exportada de Excel en formato </w:t>
      </w:r>
      <w:r w:rsidRPr="00431D31">
        <w:rPr>
          <w:i/>
          <w:iCs/>
          <w:lang w:val="es-ES"/>
        </w:rPr>
        <w:t>pdf</w:t>
      </w:r>
      <w:r>
        <w:rPr>
          <w:lang w:val="es-ES"/>
        </w:rPr>
        <w:t xml:space="preserve"> en la carpeta </w:t>
      </w:r>
      <w:r w:rsidRPr="00BE7021">
        <w:rPr>
          <w:i/>
          <w:iCs/>
          <w:lang w:val="es-ES"/>
        </w:rPr>
        <w:t>Aceptadas</w:t>
      </w:r>
      <w:r>
        <w:rPr>
          <w:i/>
          <w:iCs/>
          <w:lang w:val="es-ES"/>
        </w:rPr>
        <w:t xml:space="preserve"> </w:t>
      </w:r>
      <w:r>
        <w:rPr>
          <w:lang w:val="es-ES"/>
        </w:rPr>
        <w:t xml:space="preserve">o </w:t>
      </w:r>
      <w:r w:rsidRPr="00BE7021">
        <w:rPr>
          <w:i/>
          <w:iCs/>
          <w:lang w:val="es-ES"/>
        </w:rPr>
        <w:t>Rechazadas</w:t>
      </w:r>
      <w:r>
        <w:rPr>
          <w:i/>
          <w:iCs/>
          <w:lang w:val="es-ES"/>
        </w:rPr>
        <w:t>,</w:t>
      </w:r>
      <w:r>
        <w:rPr>
          <w:lang w:val="es-ES"/>
        </w:rPr>
        <w:t xml:space="preserve"> según la decisión tomada, en la ruta </w:t>
      </w:r>
      <w:r w:rsidRPr="00425349">
        <w:rPr>
          <w:i/>
          <w:iCs/>
          <w:lang w:val="es-ES"/>
        </w:rPr>
        <w:t>0</w:t>
      </w:r>
      <w:r>
        <w:rPr>
          <w:i/>
          <w:iCs/>
          <w:lang w:val="es-ES"/>
        </w:rPr>
        <w:t>2</w:t>
      </w:r>
      <w:r w:rsidRPr="00425349">
        <w:rPr>
          <w:i/>
          <w:iCs/>
          <w:lang w:val="es-ES"/>
        </w:rPr>
        <w:t>_</w:t>
      </w:r>
      <w:r>
        <w:rPr>
          <w:i/>
          <w:iCs/>
          <w:lang w:val="es-ES"/>
        </w:rPr>
        <w:t>Evaluacion</w:t>
      </w:r>
      <w:r w:rsidRPr="00425349">
        <w:rPr>
          <w:i/>
          <w:iCs/>
          <w:lang w:val="es-ES"/>
        </w:rPr>
        <w:t>_</w:t>
      </w:r>
      <w:r>
        <w:rPr>
          <w:i/>
          <w:iCs/>
          <w:lang w:val="es-ES"/>
        </w:rPr>
        <w:t>Desarrollador</w:t>
      </w:r>
      <w:r>
        <w:rPr>
          <w:lang w:val="es-ES"/>
        </w:rPr>
        <w:t xml:space="preserve">, nombrándolo como </w:t>
      </w:r>
      <w:r w:rsidRPr="00CB26CC">
        <w:rPr>
          <w:i/>
          <w:iCs/>
          <w:lang w:val="es-ES"/>
        </w:rPr>
        <w:t>[</w:t>
      </w:r>
      <w:r>
        <w:rPr>
          <w:i/>
          <w:iCs/>
          <w:lang w:val="es-ES"/>
        </w:rPr>
        <w:t>Num</w:t>
      </w:r>
      <w:r w:rsidRPr="00CB26CC">
        <w:rPr>
          <w:i/>
          <w:iCs/>
          <w:lang w:val="es-ES"/>
        </w:rPr>
        <w:t>]</w:t>
      </w:r>
      <w:r>
        <w:rPr>
          <w:lang w:val="es-ES"/>
        </w:rPr>
        <w:t xml:space="preserve">.pdf siendo </w:t>
      </w:r>
      <w:r>
        <w:rPr>
          <w:i/>
          <w:iCs/>
          <w:lang w:val="es-ES"/>
        </w:rPr>
        <w:t>Num</w:t>
      </w:r>
      <w:r>
        <w:rPr>
          <w:lang w:val="es-ES"/>
        </w:rPr>
        <w:t xml:space="preserve"> el número de identificación correlativo indicado en la plantilla.</w:t>
      </w:r>
    </w:p>
    <w:p w14:paraId="0B88F402" w14:textId="77777777" w:rsidR="00C17D8D" w:rsidRPr="000A75A9" w:rsidRDefault="00C17D8D" w:rsidP="00C17D8D">
      <w:pPr>
        <w:jc w:val="both"/>
        <w:rPr>
          <w:lang w:val="es-ES"/>
        </w:rPr>
      </w:pPr>
      <w:r w:rsidRPr="003F286A">
        <w:rPr>
          <w:lang w:val="es-ES"/>
        </w:rPr>
        <w:t>El desarrollador responsable de la evaluación será encargado de completar la plantilla y cargar el documento al repositorio Git al concluir las subactividades correspondientes. Los cambios se registrarán mediante commits en Git, identificando al desarrollador según el documento de identificación de la carpeta y proporcionando un mensaje breve que describa la acción realizada.</w:t>
      </w:r>
    </w:p>
    <w:p w14:paraId="2005B896" w14:textId="77777777" w:rsidR="00C17D8D" w:rsidRPr="000A75A9" w:rsidRDefault="00C17D8D" w:rsidP="00C17D8D">
      <w:pPr>
        <w:jc w:val="both"/>
        <w:rPr>
          <w:lang w:val="es-ES"/>
        </w:rPr>
      </w:pPr>
    </w:p>
    <w:p w14:paraId="16870D64" w14:textId="77777777" w:rsidR="00C17D8D" w:rsidRPr="00E360A4" w:rsidRDefault="00C17D8D" w:rsidP="00C17D8D">
      <w:pPr>
        <w:jc w:val="both"/>
        <w:rPr>
          <w:rFonts w:ascii="Cambria" w:hAnsi="Cambria"/>
          <w:lang w:val="es-ES"/>
        </w:rPr>
      </w:pPr>
      <w:r w:rsidRPr="00E360A4">
        <w:rPr>
          <w:rFonts w:ascii="Cambria" w:hAnsi="Cambria"/>
          <w:lang w:val="es-ES"/>
        </w:rPr>
        <w:t>Criterios de entrada</w:t>
      </w:r>
    </w:p>
    <w:p w14:paraId="56195FF6" w14:textId="77777777" w:rsidR="00C17D8D" w:rsidRPr="000A75A9" w:rsidRDefault="00C17D8D" w:rsidP="00C17D8D">
      <w:pPr>
        <w:jc w:val="both"/>
        <w:rPr>
          <w:lang w:val="es-ES"/>
        </w:rPr>
      </w:pPr>
      <w:r w:rsidRPr="000A75A9">
        <w:rPr>
          <w:lang w:val="es-ES"/>
        </w:rPr>
        <w:t>La actividad puede comenzar cuando se recibe la solicitud formal de cambio</w:t>
      </w:r>
      <w:r>
        <w:rPr>
          <w:lang w:val="es-ES"/>
        </w:rPr>
        <w:t>.</w:t>
      </w:r>
    </w:p>
    <w:p w14:paraId="268347C5" w14:textId="77777777" w:rsidR="00C17D8D" w:rsidRPr="000A75A9" w:rsidRDefault="00C17D8D" w:rsidP="00C17D8D">
      <w:pPr>
        <w:jc w:val="both"/>
        <w:rPr>
          <w:lang w:val="es-ES"/>
        </w:rPr>
      </w:pPr>
    </w:p>
    <w:p w14:paraId="15651D85" w14:textId="77777777" w:rsidR="00C17D8D" w:rsidRPr="00E360A4" w:rsidRDefault="00C17D8D" w:rsidP="00C17D8D">
      <w:pPr>
        <w:jc w:val="both"/>
        <w:rPr>
          <w:rFonts w:ascii="Cambria" w:hAnsi="Cambria"/>
          <w:lang w:val="es-ES"/>
        </w:rPr>
      </w:pPr>
      <w:r w:rsidRPr="00E360A4">
        <w:rPr>
          <w:rFonts w:ascii="Cambria" w:hAnsi="Cambria"/>
          <w:lang w:val="es-ES"/>
        </w:rPr>
        <w:t>Criterios de salida</w:t>
      </w:r>
    </w:p>
    <w:p w14:paraId="632A3FB2" w14:textId="77777777" w:rsidR="00C17D8D" w:rsidRPr="000A75A9" w:rsidRDefault="00C17D8D" w:rsidP="00C17D8D">
      <w:pPr>
        <w:jc w:val="both"/>
        <w:rPr>
          <w:lang w:val="es-ES"/>
        </w:rPr>
      </w:pPr>
      <w:r w:rsidRPr="740CD7CE">
        <w:rPr>
          <w:lang w:val="es-ES"/>
        </w:rPr>
        <w:lastRenderedPageBreak/>
        <w:t>La tarea se considera completada cuando se ha realizado una evaluación técnica de la solicitud de cambio, que incluye la viabilidad técnica y una estimación del esfuerzo y recursos requeridos</w:t>
      </w:r>
      <w:r>
        <w:rPr>
          <w:lang w:val="es-ES"/>
        </w:rPr>
        <w:t>, la plantilla ha sido cubierta con éxito y subida al repositorio Git. Además, la etiqueta de la solicitud de cambio implicada debe modificarse a “En proceso”.</w:t>
      </w:r>
    </w:p>
    <w:p w14:paraId="66DA7B55" w14:textId="77777777" w:rsidR="00C17D8D" w:rsidRDefault="00C17D8D" w:rsidP="00C17D8D">
      <w:pPr>
        <w:jc w:val="both"/>
        <w:rPr>
          <w:lang w:val="es-ES"/>
        </w:rPr>
      </w:pPr>
    </w:p>
    <w:p w14:paraId="66BA6CC1" w14:textId="77777777" w:rsidR="00C17D8D" w:rsidRPr="00E360A4" w:rsidRDefault="00C17D8D" w:rsidP="00C17D8D">
      <w:pPr>
        <w:jc w:val="both"/>
        <w:rPr>
          <w:rFonts w:ascii="Cambria" w:hAnsi="Cambria"/>
          <w:lang w:val="es-ES"/>
        </w:rPr>
      </w:pPr>
      <w:r w:rsidRPr="00E360A4">
        <w:rPr>
          <w:rFonts w:ascii="Cambria" w:hAnsi="Cambria"/>
          <w:lang w:val="es-ES"/>
        </w:rPr>
        <w:t>Subactividades</w:t>
      </w:r>
    </w:p>
    <w:p w14:paraId="18EB1224" w14:textId="77777777" w:rsidR="00C17D8D" w:rsidRPr="000A75A9" w:rsidRDefault="00C17D8D" w:rsidP="00C17D8D">
      <w:pPr>
        <w:pStyle w:val="Ttulo4"/>
        <w:rPr>
          <w:lang w:val="es-ES"/>
        </w:rPr>
      </w:pPr>
      <w:r w:rsidRPr="000A75A9">
        <w:rPr>
          <w:lang w:val="es-ES"/>
        </w:rPr>
        <w:t>Revisión técnica</w:t>
      </w:r>
    </w:p>
    <w:p w14:paraId="0D23A362" w14:textId="77777777" w:rsidR="00C17D8D" w:rsidRPr="000A75A9" w:rsidRDefault="00C17D8D" w:rsidP="00C17D8D">
      <w:pPr>
        <w:jc w:val="both"/>
        <w:rPr>
          <w:lang w:val="es-ES"/>
        </w:rPr>
      </w:pPr>
      <w:r w:rsidRPr="000A75A9">
        <w:rPr>
          <w:lang w:val="es-ES"/>
        </w:rPr>
        <w:t>El desarrollador revisa la solicitud de cambio para evaluar su factibilidad técnica, considerando la arquitectura existente, las dependencias y la complejidad técnica.</w:t>
      </w:r>
    </w:p>
    <w:p w14:paraId="2B3F91D6" w14:textId="77777777" w:rsidR="00C17D8D" w:rsidRPr="000A75A9" w:rsidRDefault="00C17D8D" w:rsidP="00C17D8D">
      <w:pPr>
        <w:pStyle w:val="Ttulo4"/>
        <w:rPr>
          <w:lang w:val="es-ES"/>
        </w:rPr>
      </w:pPr>
      <w:r w:rsidRPr="000A75A9">
        <w:rPr>
          <w:lang w:val="es-ES"/>
        </w:rPr>
        <w:t>Estimación de esfuerzo</w:t>
      </w:r>
    </w:p>
    <w:p w14:paraId="40CA912A" w14:textId="77777777" w:rsidR="00C17D8D" w:rsidRPr="000A75A9" w:rsidRDefault="00C17D8D" w:rsidP="00C17D8D">
      <w:pPr>
        <w:jc w:val="both"/>
        <w:rPr>
          <w:lang w:val="es-ES"/>
        </w:rPr>
      </w:pPr>
      <w:r w:rsidRPr="000A75A9">
        <w:rPr>
          <w:lang w:val="es-ES"/>
        </w:rPr>
        <w:t>El desarrollador proporciona una estimación del esfuerzo necesario para implementar el cambio. Esto incluye el tiempo estimado y cualquier recurso adicional necesario.</w:t>
      </w:r>
    </w:p>
    <w:p w14:paraId="362FCA9B" w14:textId="77777777" w:rsidR="00C17D8D" w:rsidRPr="000A75A9" w:rsidRDefault="00C17D8D" w:rsidP="00C17D8D">
      <w:pPr>
        <w:pStyle w:val="Ttulo4"/>
        <w:rPr>
          <w:lang w:val="es-ES"/>
        </w:rPr>
      </w:pPr>
      <w:r w:rsidRPr="000A75A9">
        <w:rPr>
          <w:lang w:val="es-ES"/>
        </w:rPr>
        <w:t>Identificación de riesgos</w:t>
      </w:r>
    </w:p>
    <w:p w14:paraId="627C67AF" w14:textId="77777777" w:rsidR="00C17D8D" w:rsidRDefault="00C17D8D" w:rsidP="00C17D8D">
      <w:pPr>
        <w:jc w:val="both"/>
        <w:rPr>
          <w:lang w:val="es-ES"/>
        </w:rPr>
      </w:pPr>
      <w:r w:rsidRPr="000A75A9">
        <w:rPr>
          <w:lang w:val="es-ES"/>
        </w:rPr>
        <w:t>Se identifican posibles riesgos técnicos asociados con la implementación del cambio. Estos riesgos se documentan para su consideración en etapas posteriores del proceso.</w:t>
      </w:r>
    </w:p>
    <w:p w14:paraId="59A29A6F" w14:textId="77777777" w:rsidR="00C17D8D" w:rsidRDefault="00C17D8D" w:rsidP="00C17D8D">
      <w:pPr>
        <w:jc w:val="both"/>
        <w:rPr>
          <w:lang w:val="es-ES"/>
        </w:rPr>
      </w:pPr>
    </w:p>
    <w:p w14:paraId="4E0B89D0" w14:textId="77777777" w:rsidR="00C17D8D" w:rsidRPr="000A75A9" w:rsidRDefault="00C17D8D" w:rsidP="68468051">
      <w:pPr>
        <w:pStyle w:val="Ttulo3"/>
        <w:numPr>
          <w:ilvl w:val="0"/>
          <w:numId w:val="0"/>
        </w:numPr>
        <w:rPr>
          <w:lang w:val="es-ES"/>
        </w:rPr>
      </w:pPr>
      <w:bookmarkStart w:id="15" w:name="_Toc161681982"/>
      <w:r w:rsidRPr="68468051">
        <w:rPr>
          <w:lang w:val="es-ES"/>
        </w:rPr>
        <w:t>Evaluación del CCB</w:t>
      </w:r>
      <w:bookmarkEnd w:id="15"/>
    </w:p>
    <w:p w14:paraId="2BB2C336" w14:textId="77777777" w:rsidR="00C17D8D" w:rsidRPr="00E360A4" w:rsidRDefault="00C17D8D" w:rsidP="00C17D8D">
      <w:pPr>
        <w:rPr>
          <w:rFonts w:ascii="Cambria" w:hAnsi="Cambria"/>
          <w:lang w:val="es-ES"/>
        </w:rPr>
      </w:pPr>
      <w:r w:rsidRPr="00E360A4">
        <w:rPr>
          <w:rFonts w:ascii="Cambria" w:hAnsi="Cambria"/>
          <w:lang w:val="es-ES"/>
        </w:rPr>
        <w:t>Descripción y propósito</w:t>
      </w:r>
    </w:p>
    <w:p w14:paraId="03F7AF82" w14:textId="77777777" w:rsidR="00C17D8D" w:rsidRPr="000A75A9" w:rsidRDefault="00C17D8D" w:rsidP="00C17D8D">
      <w:pPr>
        <w:spacing w:after="240"/>
        <w:jc w:val="both"/>
        <w:rPr>
          <w:lang w:val="es-ES"/>
        </w:rPr>
      </w:pPr>
      <w:r w:rsidRPr="00184B2B">
        <w:rPr>
          <w:lang w:val="es-ES"/>
        </w:rPr>
        <w:t>El objetivo fundamental de esta actividad es revisar las solicitudes de cambio que surgieron durante la identificación del problema y</w:t>
      </w:r>
      <w:r>
        <w:rPr>
          <w:lang w:val="es-ES"/>
        </w:rPr>
        <w:t xml:space="preserve"> fueron aceptadas por uno de los desarrolladores evaluadores</w:t>
      </w:r>
      <w:r w:rsidRPr="00184B2B">
        <w:rPr>
          <w:lang w:val="es-ES"/>
        </w:rPr>
        <w:t>. El CCB (</w:t>
      </w:r>
      <w:r w:rsidRPr="00184B2B">
        <w:rPr>
          <w:i/>
          <w:iCs/>
          <w:lang w:val="es-ES"/>
        </w:rPr>
        <w:t>Change Control Board</w:t>
      </w:r>
      <w:r w:rsidRPr="00184B2B">
        <w:rPr>
          <w:lang w:val="es-ES"/>
        </w:rPr>
        <w:t>), conformado por expertos con amplia experiencia y conocimiento integral del proyecto, lleva a cabo un análisis detallado para tomar decisiones informadas sobre la aprobación o rechazo de cada solicitud. Es crucial destacar que la toma de decisiones del CCB se basa en las anotaciones y evaluaciones realizadas por los desarrolladores durante la fase previa. Estas evaluaciones actúan como un vínculo crucial entre el problema identificado por los usuarios y la información presentada al CCB, garantizando que las decisiones estén respaldadas por una comprensión profunda de la viabilidad técnica y los recursos necesarios.</w:t>
      </w:r>
    </w:p>
    <w:p w14:paraId="5014CD3E" w14:textId="77777777" w:rsidR="00C17D8D" w:rsidRPr="00E360A4" w:rsidRDefault="00C17D8D" w:rsidP="00C17D8D">
      <w:pPr>
        <w:rPr>
          <w:rFonts w:ascii="Cambria" w:hAnsi="Cambria"/>
          <w:lang w:val="es-ES"/>
        </w:rPr>
      </w:pPr>
      <w:r w:rsidRPr="00E360A4">
        <w:rPr>
          <w:rFonts w:ascii="Cambria" w:hAnsi="Cambria"/>
          <w:lang w:val="es-ES"/>
        </w:rPr>
        <w:t>Involucrados</w:t>
      </w:r>
    </w:p>
    <w:p w14:paraId="49129425" w14:textId="77777777" w:rsidR="00C17D8D" w:rsidRPr="000A75A9" w:rsidRDefault="00C17D8D" w:rsidP="00C17D8D">
      <w:pPr>
        <w:spacing w:after="240"/>
        <w:jc w:val="both"/>
        <w:rPr>
          <w:lang w:val="es-ES"/>
        </w:rPr>
      </w:pPr>
      <w:r w:rsidRPr="000A75A9">
        <w:rPr>
          <w:lang w:val="es-ES"/>
        </w:rPr>
        <w:t xml:space="preserve">Miembros del </w:t>
      </w:r>
      <w:r>
        <w:rPr>
          <w:i/>
          <w:iCs/>
          <w:lang w:val="es-ES"/>
        </w:rPr>
        <w:t>CCB</w:t>
      </w:r>
      <w:r w:rsidRPr="000A75A9">
        <w:rPr>
          <w:lang w:val="es-ES"/>
        </w:rPr>
        <w:t>, que pueden incluir líderes de proyecto, desarrolladores senior y representantes de diferentes áreas del proyecto.</w:t>
      </w:r>
    </w:p>
    <w:p w14:paraId="68CA3A5D" w14:textId="77777777" w:rsidR="00C17D8D" w:rsidRPr="00E360A4" w:rsidRDefault="00C17D8D" w:rsidP="00C17D8D">
      <w:pPr>
        <w:rPr>
          <w:rFonts w:ascii="Cambria" w:hAnsi="Cambria"/>
          <w:lang w:val="es-ES"/>
        </w:rPr>
      </w:pPr>
      <w:r w:rsidRPr="00E360A4">
        <w:rPr>
          <w:rFonts w:ascii="Cambria" w:hAnsi="Cambria"/>
          <w:lang w:val="es-ES"/>
        </w:rPr>
        <w:t>Entradas requeridas</w:t>
      </w:r>
    </w:p>
    <w:p w14:paraId="312DE358" w14:textId="77777777" w:rsidR="00C17D8D" w:rsidRDefault="00C17D8D" w:rsidP="00C17D8D">
      <w:pPr>
        <w:numPr>
          <w:ilvl w:val="0"/>
          <w:numId w:val="39"/>
        </w:numPr>
        <w:jc w:val="both"/>
        <w:rPr>
          <w:lang w:val="es-ES"/>
        </w:rPr>
      </w:pPr>
      <w:r w:rsidRPr="740CD7CE">
        <w:rPr>
          <w:lang w:val="es-ES"/>
        </w:rPr>
        <w:t>Documento combinado que incluye la descripción del problema identificado y la solicitud de cambio proveniente de la actividad inicial</w:t>
      </w:r>
      <w:r>
        <w:rPr>
          <w:lang w:val="es-ES"/>
        </w:rPr>
        <w:t>, etiquetado “En proceso”.</w:t>
      </w:r>
    </w:p>
    <w:p w14:paraId="48776D7A" w14:textId="77777777" w:rsidR="00C17D8D" w:rsidRDefault="00C17D8D" w:rsidP="00C17D8D">
      <w:pPr>
        <w:numPr>
          <w:ilvl w:val="0"/>
          <w:numId w:val="39"/>
        </w:numPr>
        <w:jc w:val="both"/>
        <w:rPr>
          <w:lang w:val="es-ES"/>
        </w:rPr>
      </w:pPr>
      <w:r w:rsidRPr="7052936B">
        <w:rPr>
          <w:lang w:val="es-ES"/>
        </w:rPr>
        <w:t xml:space="preserve">Documento resultante de la evaluación previa del desarrollador, disponible en la ruta </w:t>
      </w:r>
      <w:r w:rsidRPr="7052936B">
        <w:rPr>
          <w:i/>
          <w:iCs/>
          <w:lang w:val="es-ES"/>
        </w:rPr>
        <w:t xml:space="preserve">02_Evaluacion_Desarrollador/Aceptadas </w:t>
      </w:r>
      <w:r w:rsidRPr="7052936B">
        <w:rPr>
          <w:lang w:val="es-ES"/>
        </w:rPr>
        <w:t>del repositorio Git.</w:t>
      </w:r>
    </w:p>
    <w:p w14:paraId="28AFB83D" w14:textId="77777777" w:rsidR="00C17D8D" w:rsidRPr="00A67EEC" w:rsidRDefault="00C17D8D" w:rsidP="00C17D8D">
      <w:pPr>
        <w:numPr>
          <w:ilvl w:val="0"/>
          <w:numId w:val="39"/>
        </w:numPr>
        <w:spacing w:after="240"/>
        <w:jc w:val="both"/>
        <w:rPr>
          <w:lang w:val="es-ES"/>
        </w:rPr>
      </w:pPr>
      <w:r w:rsidRPr="000A75A9">
        <w:rPr>
          <w:lang w:val="es-ES"/>
        </w:rPr>
        <w:t>Plantilla "</w:t>
      </w:r>
      <w:r>
        <w:rPr>
          <w:lang w:val="es-ES"/>
        </w:rPr>
        <w:t>Evaluación del CCB</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3</w:t>
      </w:r>
      <w:r w:rsidRPr="00425349">
        <w:rPr>
          <w:i/>
          <w:iCs/>
          <w:lang w:val="es-ES"/>
        </w:rPr>
        <w:t>_</w:t>
      </w:r>
      <w:r>
        <w:rPr>
          <w:i/>
          <w:iCs/>
          <w:lang w:val="es-ES"/>
        </w:rPr>
        <w:t>Evaluacion_CCB</w:t>
      </w:r>
      <w:r w:rsidRPr="00425349">
        <w:rPr>
          <w:i/>
          <w:iCs/>
          <w:lang w:val="es-ES"/>
        </w:rPr>
        <w:t>/Plantillas/</w:t>
      </w:r>
      <w:r>
        <w:rPr>
          <w:i/>
          <w:iCs/>
          <w:lang w:val="es-ES"/>
        </w:rPr>
        <w:t>EvalCCB</w:t>
      </w:r>
      <w:r w:rsidRPr="00425349">
        <w:rPr>
          <w:i/>
          <w:iCs/>
          <w:lang w:val="es-ES"/>
        </w:rPr>
        <w:t>.xlsx</w:t>
      </w:r>
      <w:r>
        <w:rPr>
          <w:lang w:val="es-ES"/>
        </w:rPr>
        <w:t xml:space="preserve"> del repositorio Git.</w:t>
      </w:r>
    </w:p>
    <w:p w14:paraId="783BCA9B" w14:textId="77777777" w:rsidR="00C17D8D" w:rsidRPr="00E360A4" w:rsidRDefault="00C17D8D" w:rsidP="00C17D8D">
      <w:pPr>
        <w:rPr>
          <w:rFonts w:ascii="Cambria" w:hAnsi="Cambria"/>
          <w:lang w:val="es-ES"/>
        </w:rPr>
      </w:pPr>
      <w:r w:rsidRPr="00E360A4">
        <w:rPr>
          <w:rFonts w:ascii="Cambria" w:hAnsi="Cambria"/>
          <w:lang w:val="es-ES"/>
        </w:rPr>
        <w:t>Productos de trabajo creados</w:t>
      </w:r>
    </w:p>
    <w:p w14:paraId="28D8A355" w14:textId="77777777" w:rsidR="00C17D8D" w:rsidRDefault="00C17D8D" w:rsidP="00C17D8D">
      <w:pPr>
        <w:jc w:val="both"/>
        <w:rPr>
          <w:lang w:val="es-ES"/>
        </w:rPr>
      </w:pPr>
      <w:r w:rsidRPr="000A75A9">
        <w:rPr>
          <w:lang w:val="es-ES"/>
        </w:rPr>
        <w:lastRenderedPageBreak/>
        <w:t>Documento de la reunión del CCB sobre cada cambio propuesto, que reflejará la decisión del comité, el nivel de prioridad asignado y otros datos relevantes surgidos durante la evaluación.</w:t>
      </w:r>
    </w:p>
    <w:p w14:paraId="19FEB3A5" w14:textId="77777777" w:rsidR="00C17D8D" w:rsidRDefault="00C17D8D" w:rsidP="00C17D8D">
      <w:pPr>
        <w:jc w:val="both"/>
        <w:rPr>
          <w:lang w:val="es-ES"/>
        </w:rPr>
      </w:pPr>
      <w:r>
        <w:rPr>
          <w:lang w:val="es-ES"/>
        </w:rPr>
        <w:t xml:space="preserve">Se almacenará como hoja exportada de Excel en formato </w:t>
      </w:r>
      <w:r w:rsidRPr="00431D31">
        <w:rPr>
          <w:i/>
          <w:iCs/>
          <w:lang w:val="es-ES"/>
        </w:rPr>
        <w:t>pdf</w:t>
      </w:r>
      <w:r>
        <w:rPr>
          <w:lang w:val="es-ES"/>
        </w:rPr>
        <w:t xml:space="preserve"> en la carpeta </w:t>
      </w:r>
      <w:r w:rsidRPr="00BE7021">
        <w:rPr>
          <w:i/>
          <w:iCs/>
          <w:lang w:val="es-ES"/>
        </w:rPr>
        <w:t>Aceptadas</w:t>
      </w:r>
      <w:r>
        <w:rPr>
          <w:i/>
          <w:iCs/>
          <w:lang w:val="es-ES"/>
        </w:rPr>
        <w:t xml:space="preserve"> </w:t>
      </w:r>
      <w:r>
        <w:rPr>
          <w:lang w:val="es-ES"/>
        </w:rPr>
        <w:t xml:space="preserve">o </w:t>
      </w:r>
      <w:r w:rsidRPr="00BE7021">
        <w:rPr>
          <w:i/>
          <w:iCs/>
          <w:lang w:val="es-ES"/>
        </w:rPr>
        <w:t>Rechazadas</w:t>
      </w:r>
      <w:r>
        <w:rPr>
          <w:i/>
          <w:iCs/>
          <w:lang w:val="es-ES"/>
        </w:rPr>
        <w:t>,</w:t>
      </w:r>
      <w:r>
        <w:rPr>
          <w:lang w:val="es-ES"/>
        </w:rPr>
        <w:t xml:space="preserve"> según la decisión tomada, de la ruta </w:t>
      </w:r>
      <w:r w:rsidRPr="00BE7021">
        <w:rPr>
          <w:i/>
          <w:iCs/>
          <w:lang w:val="es-ES"/>
        </w:rPr>
        <w:t>03</w:t>
      </w:r>
      <w:r>
        <w:rPr>
          <w:i/>
          <w:iCs/>
          <w:lang w:val="es-ES"/>
        </w:rPr>
        <w:t xml:space="preserve">_Evaluacion_CCB </w:t>
      </w:r>
      <w:r>
        <w:rPr>
          <w:lang w:val="es-ES"/>
        </w:rPr>
        <w:t>del repositorio</w:t>
      </w:r>
      <w:r>
        <w:rPr>
          <w:i/>
          <w:iCs/>
          <w:lang w:val="es-ES"/>
        </w:rPr>
        <w:t>,</w:t>
      </w:r>
      <w:r>
        <w:rPr>
          <w:lang w:val="es-ES"/>
        </w:rPr>
        <w:t xml:space="preserve"> nombrándolo como </w:t>
      </w:r>
      <w:r w:rsidRPr="00CB26CC">
        <w:rPr>
          <w:i/>
          <w:iCs/>
          <w:lang w:val="es-ES"/>
        </w:rPr>
        <w:t>[</w:t>
      </w:r>
      <w:r>
        <w:rPr>
          <w:i/>
          <w:iCs/>
          <w:lang w:val="es-ES"/>
        </w:rPr>
        <w:t>Num</w:t>
      </w:r>
      <w:r w:rsidRPr="00CB26CC">
        <w:rPr>
          <w:i/>
          <w:iCs/>
          <w:lang w:val="es-ES"/>
        </w:rPr>
        <w:t>]</w:t>
      </w:r>
      <w:r>
        <w:rPr>
          <w:lang w:val="es-ES"/>
        </w:rPr>
        <w:t xml:space="preserve">.pdf siendo </w:t>
      </w:r>
      <w:r>
        <w:rPr>
          <w:i/>
          <w:iCs/>
          <w:lang w:val="es-ES"/>
        </w:rPr>
        <w:t>Num</w:t>
      </w:r>
      <w:r>
        <w:rPr>
          <w:lang w:val="es-ES"/>
        </w:rPr>
        <w:t xml:space="preserve"> el número de identificación correlativo indicado en la plantilla.</w:t>
      </w:r>
    </w:p>
    <w:p w14:paraId="5B3E8A85" w14:textId="77777777" w:rsidR="00C17D8D" w:rsidRDefault="00C17D8D" w:rsidP="00C17D8D">
      <w:pPr>
        <w:jc w:val="both"/>
        <w:rPr>
          <w:lang w:val="es-ES"/>
        </w:rPr>
      </w:pPr>
      <w:r w:rsidRPr="00A71CA4">
        <w:rPr>
          <w:lang w:val="es-ES"/>
        </w:rPr>
        <w:t xml:space="preserve">La responsabilidad de completar la plantilla y cargar el documento al repositorio Git recae en el jefe del comité de control de cambios al concluir las subactividades pertinentes. Los cambios se registrarán mediante commits en Git, identificando al </w:t>
      </w:r>
      <w:r>
        <w:rPr>
          <w:lang w:val="es-ES"/>
        </w:rPr>
        <w:t>jefe</w:t>
      </w:r>
      <w:r w:rsidRPr="00A71CA4">
        <w:rPr>
          <w:lang w:val="es-ES"/>
        </w:rPr>
        <w:t xml:space="preserve"> según el documento de identificación de la carpeta y proporcionando un mensaje breve que describa la acción realizada.</w:t>
      </w:r>
    </w:p>
    <w:p w14:paraId="0954F865" w14:textId="77777777" w:rsidR="00C17D8D" w:rsidRPr="000A75A9" w:rsidRDefault="00C17D8D" w:rsidP="00C17D8D">
      <w:pPr>
        <w:jc w:val="both"/>
        <w:rPr>
          <w:lang w:val="es-ES"/>
        </w:rPr>
      </w:pPr>
    </w:p>
    <w:p w14:paraId="1BC9F9A2" w14:textId="77777777" w:rsidR="00C17D8D" w:rsidRPr="00E360A4" w:rsidRDefault="00C17D8D" w:rsidP="00C17D8D">
      <w:pPr>
        <w:rPr>
          <w:rFonts w:ascii="Cambria" w:hAnsi="Cambria"/>
          <w:lang w:val="es-ES"/>
        </w:rPr>
      </w:pPr>
      <w:r w:rsidRPr="00E360A4">
        <w:rPr>
          <w:rFonts w:ascii="Cambria" w:hAnsi="Cambria"/>
          <w:lang w:val="es-ES"/>
        </w:rPr>
        <w:t>Criterios de entrada</w:t>
      </w:r>
    </w:p>
    <w:p w14:paraId="2E7A8582" w14:textId="77777777" w:rsidR="00C17D8D" w:rsidRDefault="00C17D8D" w:rsidP="00C17D8D">
      <w:pPr>
        <w:jc w:val="both"/>
        <w:rPr>
          <w:lang w:val="es-ES"/>
        </w:rPr>
      </w:pPr>
      <w:r w:rsidRPr="00041B5F">
        <w:rPr>
          <w:lang w:val="es-ES"/>
        </w:rPr>
        <w:t>La actividad comienza con la programación de una reunión del CCB, la cual se llevará a cabo cuando se reciban las solicitudes de cambio evaluadas por los desarrolladores. Durante el proceso de evaluación, se asignará un valor de "urgencia" a cada solicitud en una escala definida. Por ejemplo, se utilizarán los valores de urgencia 1, 3, 5 y 10. Se programará la reunión del CCB cuando el valor total acumulado de urgencia entre todas las solicitudes alcance el umbral predeterminado de 10. Este enfoque asegura que se realice una revisión oportuna por parte del CCB, adaptándose a situaciones donde puede haber una única solicitud con una urgencia significativa que requiere evaluación inmediata.</w:t>
      </w:r>
    </w:p>
    <w:p w14:paraId="2D6094E9" w14:textId="77777777" w:rsidR="00C17D8D" w:rsidRDefault="00C17D8D" w:rsidP="00C17D8D">
      <w:pPr>
        <w:rPr>
          <w:lang w:val="es-ES"/>
        </w:rPr>
      </w:pPr>
    </w:p>
    <w:p w14:paraId="6D3D6976" w14:textId="77777777" w:rsidR="00C17D8D" w:rsidRPr="00E360A4" w:rsidRDefault="00C17D8D" w:rsidP="00C17D8D">
      <w:pPr>
        <w:rPr>
          <w:rFonts w:ascii="Cambria" w:hAnsi="Cambria"/>
          <w:lang w:val="es-ES"/>
        </w:rPr>
      </w:pPr>
      <w:r w:rsidRPr="00E360A4">
        <w:rPr>
          <w:rFonts w:ascii="Cambria" w:hAnsi="Cambria"/>
          <w:lang w:val="es-ES"/>
        </w:rPr>
        <w:t>Criterios de salida</w:t>
      </w:r>
    </w:p>
    <w:p w14:paraId="6803C442" w14:textId="77777777" w:rsidR="00C17D8D" w:rsidRPr="000A75A9" w:rsidRDefault="00C17D8D" w:rsidP="00C17D8D">
      <w:pPr>
        <w:jc w:val="both"/>
        <w:rPr>
          <w:lang w:val="es-ES"/>
        </w:rPr>
      </w:pPr>
      <w:r w:rsidRPr="000A75A9">
        <w:rPr>
          <w:lang w:val="es-ES"/>
        </w:rPr>
        <w:t>La tarea se considera completada cuando el CCB ha tomado decisiones informadas sobre la aprobación o rechazo de cada solicitud de cambio planteada en la reunión</w:t>
      </w:r>
      <w:r>
        <w:rPr>
          <w:lang w:val="es-ES"/>
        </w:rPr>
        <w:t>, y completa correctamente la plantilla “Evaluación del CCB”, que es subida al repositorio Git.</w:t>
      </w:r>
    </w:p>
    <w:p w14:paraId="738D037F" w14:textId="77777777" w:rsidR="00C17D8D" w:rsidRPr="000A75A9" w:rsidRDefault="00C17D8D" w:rsidP="00C17D8D">
      <w:pPr>
        <w:jc w:val="both"/>
        <w:rPr>
          <w:lang w:val="es-ES"/>
        </w:rPr>
      </w:pPr>
    </w:p>
    <w:p w14:paraId="03CC1215" w14:textId="77777777" w:rsidR="00C17D8D" w:rsidRPr="00E360A4" w:rsidRDefault="00C17D8D" w:rsidP="00C17D8D">
      <w:pPr>
        <w:rPr>
          <w:rFonts w:ascii="Cambria" w:hAnsi="Cambria"/>
          <w:lang w:val="es-ES"/>
        </w:rPr>
      </w:pPr>
      <w:r w:rsidRPr="00E360A4">
        <w:rPr>
          <w:rFonts w:ascii="Cambria" w:hAnsi="Cambria"/>
          <w:lang w:val="es-ES"/>
        </w:rPr>
        <w:t>Subactividades</w:t>
      </w:r>
    </w:p>
    <w:p w14:paraId="46DE5551" w14:textId="77777777" w:rsidR="00C17D8D" w:rsidRPr="000A75A9" w:rsidRDefault="00C17D8D" w:rsidP="00C17D8D">
      <w:pPr>
        <w:pStyle w:val="Ttulo4"/>
        <w:rPr>
          <w:lang w:val="es-ES"/>
        </w:rPr>
      </w:pPr>
      <w:r w:rsidRPr="000A75A9">
        <w:rPr>
          <w:lang w:val="es-ES"/>
        </w:rPr>
        <w:t>Revisión del documento de entrada</w:t>
      </w:r>
    </w:p>
    <w:p w14:paraId="5A7BEC46" w14:textId="77777777" w:rsidR="00C17D8D" w:rsidRPr="000A75A9" w:rsidRDefault="00C17D8D" w:rsidP="00C17D8D">
      <w:pPr>
        <w:jc w:val="both"/>
        <w:rPr>
          <w:lang w:val="es-ES"/>
        </w:rPr>
      </w:pPr>
      <w:r w:rsidRPr="000A75A9">
        <w:rPr>
          <w:lang w:val="es-ES"/>
        </w:rPr>
        <w:t>Durante esta fase, los miembros del CCB llevan a cabo una revisión meticulosa del documento combinado, enfocándose en la coherencia de cada solicitud con los objetivos del proyecto.</w:t>
      </w:r>
    </w:p>
    <w:p w14:paraId="5F243030" w14:textId="77777777" w:rsidR="00C17D8D" w:rsidRPr="000A75A9" w:rsidRDefault="00C17D8D" w:rsidP="00C17D8D">
      <w:pPr>
        <w:pStyle w:val="Ttulo4"/>
        <w:rPr>
          <w:lang w:val="es-ES"/>
        </w:rPr>
      </w:pPr>
      <w:r w:rsidRPr="000A75A9">
        <w:rPr>
          <w:lang w:val="es-ES"/>
        </w:rPr>
        <w:t>Análisis de prioridades y riesgos</w:t>
      </w:r>
    </w:p>
    <w:p w14:paraId="0A599DD2" w14:textId="77777777" w:rsidR="00C17D8D" w:rsidRPr="000A75A9" w:rsidRDefault="00C17D8D" w:rsidP="00C17D8D">
      <w:pPr>
        <w:jc w:val="both"/>
        <w:rPr>
          <w:lang w:val="es-ES"/>
        </w:rPr>
      </w:pPr>
      <w:r w:rsidRPr="000A75A9">
        <w:rPr>
          <w:lang w:val="es-ES"/>
        </w:rPr>
        <w:t>La priorización de solicitudes se realiza considerando su contribución a los objetivos del proyecto, el nivel de riesgo asociado y la urgencia. Se lleva a cabo un análisis detenido del impacto potencial en los objetivos del proyecto y se identifican los riesgos vinculados a la implementación de cada cambio, garantizando una toma de decisiones fundamentada.</w:t>
      </w:r>
    </w:p>
    <w:p w14:paraId="2B0848D9" w14:textId="77777777" w:rsidR="00C17D8D" w:rsidRPr="000A75A9" w:rsidRDefault="00C17D8D" w:rsidP="00C17D8D">
      <w:pPr>
        <w:pStyle w:val="Ttulo4"/>
        <w:rPr>
          <w:lang w:val="es-ES"/>
        </w:rPr>
      </w:pPr>
      <w:r w:rsidRPr="000A75A9">
        <w:rPr>
          <w:lang w:val="es-ES"/>
        </w:rPr>
        <w:t>Toma y comunicación de decisiones</w:t>
      </w:r>
    </w:p>
    <w:p w14:paraId="77DF7236" w14:textId="77777777" w:rsidR="00C17D8D" w:rsidRDefault="00C17D8D" w:rsidP="00C17D8D">
      <w:pPr>
        <w:jc w:val="both"/>
        <w:rPr>
          <w:lang w:val="es-ES"/>
        </w:rPr>
      </w:pPr>
      <w:r w:rsidRPr="000A75A9">
        <w:rPr>
          <w:lang w:val="es-ES"/>
        </w:rPr>
        <w:t xml:space="preserve">Se evalúa exhaustivamente el beneficio de cada solicitud para el proyecto, garantizando alineación con la estrategia a largo plazo y considerando la viabilidad técnica y disponibilidad de recursos. La toma de decisiones se comunica de manera transparente, </w:t>
      </w:r>
      <w:r w:rsidRPr="000A75A9">
        <w:rPr>
          <w:lang w:val="es-ES"/>
        </w:rPr>
        <w:lastRenderedPageBreak/>
        <w:t>proporcionando información clara sobre las razones de aprobación o rechazo. Se establece un canal efectivo de retroalimentación para comunicar a los solicitantes las razones detrás de las decisiones, fomentando comprensión y aceptación.</w:t>
      </w:r>
    </w:p>
    <w:p w14:paraId="522D8976" w14:textId="77777777" w:rsidR="00C17D8D" w:rsidRDefault="00C17D8D" w:rsidP="00C17D8D">
      <w:pPr>
        <w:jc w:val="both"/>
        <w:rPr>
          <w:lang w:val="es-ES"/>
        </w:rPr>
      </w:pPr>
    </w:p>
    <w:p w14:paraId="37FF59D8" w14:textId="77777777" w:rsidR="00C17D8D" w:rsidRDefault="00C17D8D" w:rsidP="00C17D8D">
      <w:pPr>
        <w:jc w:val="both"/>
        <w:rPr>
          <w:lang w:val="es-ES"/>
        </w:rPr>
      </w:pPr>
    </w:p>
    <w:p w14:paraId="5A269579" w14:textId="77777777" w:rsidR="00C17D8D" w:rsidRDefault="00C17D8D" w:rsidP="68468051">
      <w:pPr>
        <w:pStyle w:val="Ttulo3"/>
        <w:numPr>
          <w:ilvl w:val="0"/>
          <w:numId w:val="0"/>
        </w:numPr>
        <w:rPr>
          <w:lang w:val="es-ES"/>
        </w:rPr>
      </w:pPr>
      <w:bookmarkStart w:id="16" w:name="_Toc161681983"/>
      <w:r w:rsidRPr="68468051">
        <w:rPr>
          <w:lang w:val="es-ES"/>
        </w:rPr>
        <w:t>Notificación de rechazo</w:t>
      </w:r>
      <w:bookmarkEnd w:id="16"/>
    </w:p>
    <w:p w14:paraId="15413347" w14:textId="77777777" w:rsidR="00C17D8D" w:rsidRPr="00E360A4" w:rsidRDefault="00C17D8D" w:rsidP="00C17D8D">
      <w:pPr>
        <w:rPr>
          <w:rFonts w:ascii="Cambria" w:hAnsi="Cambria"/>
          <w:lang w:val="es-ES"/>
        </w:rPr>
      </w:pPr>
      <w:r w:rsidRPr="00E360A4">
        <w:rPr>
          <w:rFonts w:ascii="Cambria" w:hAnsi="Cambria"/>
          <w:lang w:val="es-ES"/>
        </w:rPr>
        <w:t>Descripción y propósito</w:t>
      </w:r>
    </w:p>
    <w:p w14:paraId="0158E8FD" w14:textId="77777777" w:rsidR="00C17D8D" w:rsidRDefault="00C17D8D" w:rsidP="00C17D8D">
      <w:pPr>
        <w:jc w:val="both"/>
        <w:rPr>
          <w:lang w:val="es-ES"/>
        </w:rPr>
      </w:pPr>
      <w:r w:rsidRPr="00FD0E21">
        <w:rPr>
          <w:lang w:val="es-ES"/>
        </w:rPr>
        <w:t>Esta actividad se enfoca en notificar al cliente sobre el rechazo de la solicitud de cambio propuesta. Su propósito principal es mantener una comunicación transparente y efectiva con el cliente, proporcionando una explicación clara y fundamentada sobre la decisión de no implementar el cambio en el proyecto.</w:t>
      </w:r>
    </w:p>
    <w:p w14:paraId="4AEEDC3F" w14:textId="77777777" w:rsidR="00C17D8D" w:rsidRDefault="00C17D8D" w:rsidP="00C17D8D">
      <w:pPr>
        <w:rPr>
          <w:lang w:val="es-ES"/>
        </w:rPr>
      </w:pPr>
    </w:p>
    <w:p w14:paraId="4884286A" w14:textId="77777777" w:rsidR="00C17D8D" w:rsidRPr="00E360A4" w:rsidRDefault="00C17D8D" w:rsidP="00C17D8D">
      <w:pPr>
        <w:rPr>
          <w:rFonts w:ascii="Cambria" w:hAnsi="Cambria"/>
          <w:lang w:val="es-ES"/>
        </w:rPr>
      </w:pPr>
      <w:r w:rsidRPr="00E360A4">
        <w:rPr>
          <w:rFonts w:ascii="Cambria" w:hAnsi="Cambria"/>
          <w:lang w:val="es-ES"/>
        </w:rPr>
        <w:t>Involucrados</w:t>
      </w:r>
    </w:p>
    <w:p w14:paraId="110F5369" w14:textId="77777777" w:rsidR="00C17D8D" w:rsidRDefault="00C17D8D" w:rsidP="00C17D8D">
      <w:pPr>
        <w:spacing w:after="240"/>
        <w:jc w:val="both"/>
        <w:rPr>
          <w:lang w:val="es-ES"/>
        </w:rPr>
      </w:pPr>
      <w:r>
        <w:rPr>
          <w:lang w:val="es-ES"/>
        </w:rPr>
        <w:t>Miembros del equipo de comunicación con el cliente, además del cliente que identificó y propuso el cambio, posteriormente rechazado.</w:t>
      </w:r>
    </w:p>
    <w:p w14:paraId="13FFA203" w14:textId="77777777" w:rsidR="00C17D8D" w:rsidRPr="00E360A4" w:rsidRDefault="00C17D8D" w:rsidP="00C17D8D">
      <w:pPr>
        <w:rPr>
          <w:rFonts w:ascii="Cambria" w:hAnsi="Cambria"/>
          <w:lang w:val="es-ES"/>
        </w:rPr>
      </w:pPr>
      <w:r w:rsidRPr="00E360A4">
        <w:rPr>
          <w:rFonts w:ascii="Cambria" w:hAnsi="Cambria"/>
          <w:lang w:val="es-ES"/>
        </w:rPr>
        <w:t>Entradas requeridas</w:t>
      </w:r>
    </w:p>
    <w:p w14:paraId="50F70FC6" w14:textId="77777777" w:rsidR="00C17D8D" w:rsidRDefault="00C17D8D" w:rsidP="00C17D8D">
      <w:pPr>
        <w:numPr>
          <w:ilvl w:val="0"/>
          <w:numId w:val="39"/>
        </w:numPr>
        <w:jc w:val="both"/>
        <w:rPr>
          <w:lang w:val="es-ES"/>
        </w:rPr>
      </w:pPr>
      <w:r w:rsidRPr="740CD7CE">
        <w:rPr>
          <w:lang w:val="es-ES"/>
        </w:rPr>
        <w:t>Documento combinado que incluye la descripción del problema identificado y la solicitud de cambio proveniente de la actividad inicial</w:t>
      </w:r>
      <w:r>
        <w:rPr>
          <w:lang w:val="es-ES"/>
        </w:rPr>
        <w:t>, etiquetado “En proceso”.</w:t>
      </w:r>
    </w:p>
    <w:p w14:paraId="31251218" w14:textId="77777777" w:rsidR="00C17D8D" w:rsidRDefault="00C17D8D" w:rsidP="00C17D8D">
      <w:pPr>
        <w:numPr>
          <w:ilvl w:val="0"/>
          <w:numId w:val="39"/>
        </w:numPr>
        <w:jc w:val="both"/>
        <w:rPr>
          <w:lang w:val="es-ES"/>
        </w:rPr>
      </w:pPr>
      <w:r>
        <w:rPr>
          <w:lang w:val="es-ES"/>
        </w:rPr>
        <w:t xml:space="preserve">Documento </w:t>
      </w:r>
      <w:r w:rsidRPr="00443379">
        <w:rPr>
          <w:lang w:val="es-ES"/>
        </w:rPr>
        <w:t xml:space="preserve">resultante de la evaluación </w:t>
      </w:r>
      <w:r>
        <w:rPr>
          <w:lang w:val="es-ES"/>
        </w:rPr>
        <w:t xml:space="preserve">previa </w:t>
      </w:r>
      <w:r w:rsidRPr="00443379">
        <w:rPr>
          <w:lang w:val="es-ES"/>
        </w:rPr>
        <w:t>del desarrollador</w:t>
      </w:r>
      <w:r>
        <w:rPr>
          <w:lang w:val="es-ES"/>
        </w:rPr>
        <w:t xml:space="preserve">, disponible en la ruta </w:t>
      </w:r>
      <w:r w:rsidRPr="00F560B4">
        <w:rPr>
          <w:i/>
          <w:iCs/>
          <w:lang w:val="es-ES"/>
        </w:rPr>
        <w:t>0</w:t>
      </w:r>
      <w:r>
        <w:rPr>
          <w:i/>
          <w:iCs/>
          <w:lang w:val="es-ES"/>
        </w:rPr>
        <w:t>2</w:t>
      </w:r>
      <w:r w:rsidRPr="00F560B4">
        <w:rPr>
          <w:i/>
          <w:iCs/>
          <w:lang w:val="es-ES"/>
        </w:rPr>
        <w:t>_Evaluacion_</w:t>
      </w:r>
      <w:r>
        <w:rPr>
          <w:i/>
          <w:iCs/>
          <w:lang w:val="es-ES"/>
        </w:rPr>
        <w:t>Desarrollador</w:t>
      </w:r>
      <w:r w:rsidRPr="00F560B4">
        <w:rPr>
          <w:i/>
          <w:iCs/>
          <w:lang w:val="es-ES"/>
        </w:rPr>
        <w:t>/Rechazadas</w:t>
      </w:r>
      <w:r>
        <w:rPr>
          <w:i/>
          <w:iCs/>
          <w:lang w:val="es-ES"/>
        </w:rPr>
        <w:t xml:space="preserve"> </w:t>
      </w:r>
      <w:r>
        <w:rPr>
          <w:lang w:val="es-ES"/>
        </w:rPr>
        <w:t>del repositorio Git.</w:t>
      </w:r>
    </w:p>
    <w:p w14:paraId="76340386" w14:textId="77777777" w:rsidR="00C17D8D" w:rsidRPr="000F6CD4" w:rsidRDefault="00C17D8D" w:rsidP="00C17D8D">
      <w:pPr>
        <w:numPr>
          <w:ilvl w:val="0"/>
          <w:numId w:val="39"/>
        </w:numPr>
        <w:jc w:val="both"/>
        <w:rPr>
          <w:lang w:val="es-ES"/>
        </w:rPr>
      </w:pPr>
      <w:r>
        <w:rPr>
          <w:lang w:val="es-ES"/>
        </w:rPr>
        <w:t xml:space="preserve">Además, si el rechazo es por parte del CCB, el documento resultante de la evaluación de este equipo, disponible en la ruta </w:t>
      </w:r>
      <w:r w:rsidRPr="00F560B4">
        <w:rPr>
          <w:i/>
          <w:iCs/>
          <w:lang w:val="es-ES"/>
        </w:rPr>
        <w:t>03_Evaluacion_CCB/ Rechazadas</w:t>
      </w:r>
      <w:r>
        <w:rPr>
          <w:i/>
          <w:iCs/>
          <w:lang w:val="es-ES"/>
        </w:rPr>
        <w:t xml:space="preserve"> </w:t>
      </w:r>
      <w:r>
        <w:rPr>
          <w:lang w:val="es-ES"/>
        </w:rPr>
        <w:t>del repositorio Git.</w:t>
      </w:r>
    </w:p>
    <w:p w14:paraId="44781F98" w14:textId="77777777" w:rsidR="00C17D8D" w:rsidRPr="00B74506" w:rsidRDefault="00C17D8D" w:rsidP="00C17D8D">
      <w:pPr>
        <w:numPr>
          <w:ilvl w:val="0"/>
          <w:numId w:val="39"/>
        </w:numPr>
        <w:spacing w:after="240"/>
        <w:jc w:val="both"/>
        <w:rPr>
          <w:lang w:val="es-ES"/>
        </w:rPr>
      </w:pPr>
      <w:r w:rsidRPr="000A75A9">
        <w:rPr>
          <w:lang w:val="es-ES"/>
        </w:rPr>
        <w:t>Plantilla "</w:t>
      </w:r>
      <w:r>
        <w:rPr>
          <w:lang w:val="es-ES"/>
        </w:rPr>
        <w:t>Notificación</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4</w:t>
      </w:r>
      <w:r w:rsidRPr="00425349">
        <w:rPr>
          <w:i/>
          <w:iCs/>
          <w:lang w:val="es-ES"/>
        </w:rPr>
        <w:t>_</w:t>
      </w:r>
      <w:r>
        <w:rPr>
          <w:i/>
          <w:iCs/>
          <w:lang w:val="es-ES"/>
        </w:rPr>
        <w:t>Notificacion_Rechazo</w:t>
      </w:r>
      <w:r w:rsidRPr="00425349">
        <w:rPr>
          <w:i/>
          <w:iCs/>
          <w:lang w:val="es-ES"/>
        </w:rPr>
        <w:t>/Plantillas/</w:t>
      </w:r>
      <w:r>
        <w:rPr>
          <w:i/>
          <w:iCs/>
          <w:lang w:val="es-ES"/>
        </w:rPr>
        <w:t>Rechazo</w:t>
      </w:r>
      <w:r w:rsidRPr="00425349">
        <w:rPr>
          <w:i/>
          <w:iCs/>
          <w:lang w:val="es-ES"/>
        </w:rPr>
        <w:t>.xlsx</w:t>
      </w:r>
      <w:r>
        <w:rPr>
          <w:lang w:val="es-ES"/>
        </w:rPr>
        <w:t xml:space="preserve"> del repositorio Git.</w:t>
      </w:r>
    </w:p>
    <w:p w14:paraId="4F60E40F" w14:textId="77777777" w:rsidR="00C17D8D" w:rsidRDefault="00C17D8D" w:rsidP="00C17D8D">
      <w:pPr>
        <w:jc w:val="both"/>
        <w:rPr>
          <w:rFonts w:ascii="Cambria" w:hAnsi="Cambria"/>
          <w:lang w:val="es-ES"/>
        </w:rPr>
      </w:pPr>
      <w:r w:rsidRPr="00D72B67">
        <w:rPr>
          <w:rFonts w:ascii="Cambria" w:hAnsi="Cambria"/>
          <w:lang w:val="es-ES"/>
        </w:rPr>
        <w:t>Productos de trabajo</w:t>
      </w:r>
    </w:p>
    <w:p w14:paraId="5319E51F" w14:textId="77777777" w:rsidR="00C17D8D" w:rsidRDefault="00C17D8D" w:rsidP="00C17D8D">
      <w:pPr>
        <w:jc w:val="both"/>
        <w:rPr>
          <w:lang w:val="es-ES"/>
        </w:rPr>
      </w:pPr>
      <w:r w:rsidRPr="00A7545C">
        <w:rPr>
          <w:lang w:val="es-ES"/>
        </w:rPr>
        <w:t xml:space="preserve">El producto principal de esta actividad es </w:t>
      </w:r>
      <w:r>
        <w:rPr>
          <w:lang w:val="es-ES"/>
        </w:rPr>
        <w:t>la</w:t>
      </w:r>
      <w:r w:rsidRPr="00A7545C">
        <w:rPr>
          <w:lang w:val="es-ES"/>
        </w:rPr>
        <w:t xml:space="preserve"> notificación formal de rechazo al cliente, detallando claramente las razones del rechazo de la solicitud de cambio.</w:t>
      </w:r>
    </w:p>
    <w:p w14:paraId="2377AFA7" w14:textId="77777777" w:rsidR="00C17D8D" w:rsidRDefault="00C17D8D" w:rsidP="00C17D8D">
      <w:pPr>
        <w:jc w:val="both"/>
        <w:rPr>
          <w:color w:val="000000"/>
          <w:lang w:val="es-ES"/>
        </w:rPr>
      </w:pPr>
      <w:r w:rsidRPr="00706EA5">
        <w:rPr>
          <w:color w:val="000000"/>
          <w:lang w:val="es-ES"/>
        </w:rPr>
        <w:t xml:space="preserve">Se almacenará como hoja exportada de Excel en formato </w:t>
      </w:r>
      <w:r w:rsidRPr="00706EA5">
        <w:rPr>
          <w:i/>
          <w:iCs/>
          <w:color w:val="000000"/>
          <w:lang w:val="es-ES"/>
        </w:rPr>
        <w:t>pdf</w:t>
      </w:r>
      <w:r w:rsidRPr="00706EA5">
        <w:rPr>
          <w:color w:val="000000"/>
          <w:lang w:val="es-ES"/>
        </w:rPr>
        <w:t xml:space="preserve"> en la </w:t>
      </w:r>
      <w:r>
        <w:rPr>
          <w:color w:val="000000"/>
          <w:lang w:val="es-ES"/>
        </w:rPr>
        <w:t>ruta</w:t>
      </w:r>
      <w:r w:rsidRPr="00706EA5">
        <w:rPr>
          <w:color w:val="000000"/>
          <w:lang w:val="es-ES"/>
        </w:rPr>
        <w:t xml:space="preserve"> </w:t>
      </w:r>
      <w:r w:rsidRPr="00425349">
        <w:rPr>
          <w:i/>
          <w:iCs/>
          <w:lang w:val="es-ES"/>
        </w:rPr>
        <w:t>0</w:t>
      </w:r>
      <w:r>
        <w:rPr>
          <w:i/>
          <w:iCs/>
          <w:lang w:val="es-ES"/>
        </w:rPr>
        <w:t>4</w:t>
      </w:r>
      <w:r w:rsidRPr="00425349">
        <w:rPr>
          <w:i/>
          <w:iCs/>
          <w:lang w:val="es-ES"/>
        </w:rPr>
        <w:t>_</w:t>
      </w:r>
      <w:r>
        <w:rPr>
          <w:i/>
          <w:iCs/>
          <w:lang w:val="es-ES"/>
        </w:rPr>
        <w:t xml:space="preserve">Notificacion_Rechazo </w:t>
      </w:r>
      <w:r>
        <w:rPr>
          <w:lang w:val="es-ES"/>
        </w:rPr>
        <w:t>del repositorio Git</w:t>
      </w:r>
      <w:r w:rsidRPr="00706EA5">
        <w:rPr>
          <w:color w:val="000000"/>
          <w:lang w:val="es-ES"/>
        </w:rPr>
        <w:t xml:space="preserve">, nombrándolo como </w:t>
      </w:r>
      <w:r w:rsidRPr="00706EA5">
        <w:rPr>
          <w:i/>
          <w:iCs/>
          <w:color w:val="000000"/>
          <w:lang w:val="es-ES"/>
        </w:rPr>
        <w:t>[Num]</w:t>
      </w:r>
      <w:r w:rsidRPr="00706EA5">
        <w:rPr>
          <w:color w:val="000000"/>
          <w:lang w:val="es-ES"/>
        </w:rPr>
        <w:t xml:space="preserve">.pdf siendo </w:t>
      </w:r>
      <w:r w:rsidRPr="00706EA5">
        <w:rPr>
          <w:i/>
          <w:iCs/>
          <w:color w:val="000000"/>
          <w:lang w:val="es-ES"/>
        </w:rPr>
        <w:t>Num</w:t>
      </w:r>
      <w:r w:rsidRPr="00706EA5">
        <w:rPr>
          <w:color w:val="000000"/>
          <w:lang w:val="es-ES"/>
        </w:rPr>
        <w:t xml:space="preserve"> el número de identificación correlativo indicado en la plantilla</w:t>
      </w:r>
      <w:r>
        <w:rPr>
          <w:color w:val="000000"/>
          <w:lang w:val="es-ES"/>
        </w:rPr>
        <w:t xml:space="preserve"> y etiquetando como “CCB” o “Desarrollador” según quién hubiese tomado la decisión.</w:t>
      </w:r>
    </w:p>
    <w:p w14:paraId="419A67E5" w14:textId="77777777" w:rsidR="00C17D8D" w:rsidRDefault="00C17D8D" w:rsidP="00C17D8D">
      <w:pPr>
        <w:jc w:val="both"/>
        <w:rPr>
          <w:lang w:val="es-ES"/>
        </w:rPr>
      </w:pPr>
      <w:r w:rsidRPr="00FF608F">
        <w:rPr>
          <w:lang w:val="es-ES"/>
        </w:rPr>
        <w:t>La responsabilidad de completar la plantilla y cargar el documento al repositorio Git recae en el miembro del equipo de comunicación con el cliente encargado</w:t>
      </w:r>
      <w:r>
        <w:rPr>
          <w:lang w:val="es-ES"/>
        </w:rPr>
        <w:t xml:space="preserve">, </w:t>
      </w:r>
      <w:r w:rsidRPr="00FF608F">
        <w:rPr>
          <w:lang w:val="es-ES"/>
        </w:rPr>
        <w:t>al concluir las subactividades pertinentes. Los cambios se registrarán mediante commits en Git, identificando al responsable según el documento de identificación de la carpeta y proporcionando un mensaje breve que describa la acción realizada.</w:t>
      </w:r>
    </w:p>
    <w:p w14:paraId="5B9087F1" w14:textId="77777777" w:rsidR="00C17D8D" w:rsidRPr="00767CEB" w:rsidRDefault="00C17D8D" w:rsidP="00C17D8D">
      <w:pPr>
        <w:rPr>
          <w:lang w:val="es-ES"/>
        </w:rPr>
      </w:pPr>
    </w:p>
    <w:p w14:paraId="52BC1AE4" w14:textId="77777777" w:rsidR="00C17D8D" w:rsidRPr="00E360A4" w:rsidRDefault="00C17D8D" w:rsidP="00C17D8D">
      <w:pPr>
        <w:rPr>
          <w:rFonts w:ascii="Cambria" w:hAnsi="Cambria"/>
          <w:lang w:val="es-ES"/>
        </w:rPr>
      </w:pPr>
      <w:r w:rsidRPr="00E360A4">
        <w:rPr>
          <w:rFonts w:ascii="Cambria" w:hAnsi="Cambria"/>
          <w:lang w:val="es-ES"/>
        </w:rPr>
        <w:t>Criterios de entrada</w:t>
      </w:r>
    </w:p>
    <w:p w14:paraId="15607DB7" w14:textId="77777777" w:rsidR="00C17D8D" w:rsidRDefault="00C17D8D" w:rsidP="00C17D8D">
      <w:pPr>
        <w:jc w:val="both"/>
        <w:rPr>
          <w:lang w:val="es-ES"/>
        </w:rPr>
      </w:pPr>
      <w:r w:rsidRPr="00857BD7">
        <w:rPr>
          <w:lang w:val="es-ES"/>
        </w:rPr>
        <w:t xml:space="preserve">La actividad </w:t>
      </w:r>
      <w:r>
        <w:rPr>
          <w:lang w:val="es-ES"/>
        </w:rPr>
        <w:t>inicia</w:t>
      </w:r>
      <w:r w:rsidRPr="00857BD7">
        <w:rPr>
          <w:lang w:val="es-ES"/>
        </w:rPr>
        <w:t xml:space="preserve"> cuando se ha completado la evaluación del desarrollador o la revisión del CCB, resultando en la decisión de rechazar la solicitud de cambio propuesta</w:t>
      </w:r>
      <w:r>
        <w:rPr>
          <w:lang w:val="es-ES"/>
        </w:rPr>
        <w:t xml:space="preserve">, y por tanto se genera un nuevo documento en una de las carpetas </w:t>
      </w:r>
      <w:r w:rsidRPr="00366BFE">
        <w:rPr>
          <w:i/>
          <w:iCs/>
          <w:lang w:val="es-ES"/>
        </w:rPr>
        <w:t>Rechazadas</w:t>
      </w:r>
      <w:r>
        <w:rPr>
          <w:i/>
          <w:iCs/>
          <w:lang w:val="es-ES"/>
        </w:rPr>
        <w:t xml:space="preserve"> </w:t>
      </w:r>
      <w:r>
        <w:rPr>
          <w:lang w:val="es-ES"/>
        </w:rPr>
        <w:t>de las carpetas del repositorio asociadas a ambas evaluaciones.</w:t>
      </w:r>
      <w:r w:rsidRPr="00857BD7">
        <w:rPr>
          <w:lang w:val="es-ES"/>
        </w:rPr>
        <w:t xml:space="preserve"> En este punto, se deben haber identificado claramente las razones para el rechazo, proporcionando la base necesaria para comunicar de manera efectiva esta decisión al cliente.</w:t>
      </w:r>
    </w:p>
    <w:p w14:paraId="31C383A3" w14:textId="77777777" w:rsidR="00C17D8D" w:rsidRDefault="00C17D8D" w:rsidP="00C17D8D">
      <w:pPr>
        <w:jc w:val="both"/>
        <w:rPr>
          <w:lang w:val="es-ES"/>
        </w:rPr>
      </w:pPr>
    </w:p>
    <w:p w14:paraId="349DD9DC" w14:textId="77777777" w:rsidR="00C17D8D" w:rsidRDefault="00C17D8D" w:rsidP="00C17D8D">
      <w:pPr>
        <w:jc w:val="both"/>
        <w:rPr>
          <w:rFonts w:ascii="Cambria" w:hAnsi="Cambria"/>
          <w:lang w:val="es-ES"/>
        </w:rPr>
      </w:pPr>
      <w:r w:rsidRPr="00E360A4">
        <w:rPr>
          <w:rFonts w:ascii="Cambria" w:hAnsi="Cambria"/>
          <w:lang w:val="es-ES"/>
        </w:rPr>
        <w:lastRenderedPageBreak/>
        <w:t>Criterios de salida</w:t>
      </w:r>
    </w:p>
    <w:p w14:paraId="26BB9800" w14:textId="77777777" w:rsidR="00C17D8D" w:rsidRDefault="00C17D8D" w:rsidP="00C17D8D">
      <w:pPr>
        <w:jc w:val="both"/>
        <w:rPr>
          <w:lang w:val="es-ES"/>
        </w:rPr>
      </w:pPr>
      <w:r w:rsidRPr="7052936B">
        <w:rPr>
          <w:lang w:val="es-ES"/>
        </w:rPr>
        <w:t>La actividad se considera completada una vez que se ha completado la plantilla, subido al repositorio y enviado al cliente la notificación formal que detalla las razones del rechazo de la solicitud de cambio. La comunicación debe ser clara y comprensible, brindando al cliente información detallada sobre las razones detrás de la decisión. La notificación deberá ser archivada adecuadamente para mantener un registro transparente del proceso de gestión de cambios. Además, la etiqueta asociada a la solicitud de cambio original debe cambiarse de “</w:t>
      </w:r>
      <w:r>
        <w:rPr>
          <w:lang w:val="es-ES"/>
        </w:rPr>
        <w:t>En proceso</w:t>
      </w:r>
      <w:r w:rsidRPr="7052936B">
        <w:rPr>
          <w:lang w:val="es-ES"/>
        </w:rPr>
        <w:t>” a “Finalizado”, y será el miembro de comunicación quien se encargue de realizarlo.</w:t>
      </w:r>
    </w:p>
    <w:p w14:paraId="05C311FE" w14:textId="77777777" w:rsidR="00C17D8D" w:rsidRDefault="00C17D8D" w:rsidP="00C17D8D">
      <w:pPr>
        <w:jc w:val="both"/>
        <w:rPr>
          <w:lang w:val="es-ES"/>
        </w:rPr>
      </w:pPr>
    </w:p>
    <w:p w14:paraId="2795F685" w14:textId="77777777" w:rsidR="00C17D8D" w:rsidRPr="00E360A4" w:rsidRDefault="00C17D8D" w:rsidP="00C17D8D">
      <w:pPr>
        <w:jc w:val="both"/>
        <w:rPr>
          <w:rFonts w:ascii="Cambria" w:hAnsi="Cambria"/>
          <w:lang w:val="es-ES"/>
        </w:rPr>
      </w:pPr>
      <w:r w:rsidRPr="00E360A4">
        <w:rPr>
          <w:rFonts w:ascii="Cambria" w:hAnsi="Cambria"/>
          <w:lang w:val="es-ES"/>
        </w:rPr>
        <w:t>Subactividades</w:t>
      </w:r>
    </w:p>
    <w:p w14:paraId="3F1F1D77" w14:textId="77777777" w:rsidR="00C17D8D" w:rsidRPr="000A75A9" w:rsidRDefault="00C17D8D" w:rsidP="00C17D8D">
      <w:pPr>
        <w:pStyle w:val="Ttulo4"/>
        <w:rPr>
          <w:lang w:val="es-ES"/>
        </w:rPr>
      </w:pPr>
      <w:r>
        <w:rPr>
          <w:lang w:val="es-ES"/>
        </w:rPr>
        <w:t>Preparación de la notificación</w:t>
      </w:r>
    </w:p>
    <w:p w14:paraId="27BA2D35" w14:textId="77777777" w:rsidR="00C17D8D" w:rsidRPr="000A75A9" w:rsidRDefault="00C17D8D" w:rsidP="00C17D8D">
      <w:pPr>
        <w:jc w:val="both"/>
        <w:rPr>
          <w:lang w:val="es-ES"/>
        </w:rPr>
      </w:pPr>
      <w:r w:rsidRPr="000A75A9">
        <w:rPr>
          <w:lang w:val="es-ES"/>
        </w:rPr>
        <w:t xml:space="preserve">El </w:t>
      </w:r>
      <w:r>
        <w:rPr>
          <w:lang w:val="es-ES"/>
        </w:rPr>
        <w:t xml:space="preserve">responsable de comunicación con el cliente </w:t>
      </w:r>
      <w:r w:rsidRPr="00BA4C53">
        <w:rPr>
          <w:lang w:val="es-ES"/>
        </w:rPr>
        <w:t>recopilará información detallada sobre las razones del rechazo</w:t>
      </w:r>
      <w:r>
        <w:rPr>
          <w:lang w:val="es-ES"/>
        </w:rPr>
        <w:t xml:space="preserve">, indicadas en los productos de trabajo de las actividades previas, </w:t>
      </w:r>
      <w:r w:rsidRPr="00BA4C53">
        <w:rPr>
          <w:lang w:val="es-ES"/>
        </w:rPr>
        <w:t>y redactará un mensaje claro y conciso</w:t>
      </w:r>
      <w:r>
        <w:rPr>
          <w:lang w:val="es-ES"/>
        </w:rPr>
        <w:t xml:space="preserve"> para que el cliente comprenda las razones de la decisión.</w:t>
      </w:r>
    </w:p>
    <w:p w14:paraId="2C650EF7" w14:textId="77777777" w:rsidR="00C17D8D" w:rsidRPr="000A75A9" w:rsidRDefault="00C17D8D" w:rsidP="00C17D8D">
      <w:pPr>
        <w:pStyle w:val="Ttulo4"/>
        <w:rPr>
          <w:lang w:val="es-ES"/>
        </w:rPr>
      </w:pPr>
      <w:r w:rsidRPr="081814F5">
        <w:rPr>
          <w:lang w:val="es-ES"/>
        </w:rPr>
        <w:t>Envío de la notificación</w:t>
      </w:r>
    </w:p>
    <w:p w14:paraId="3BFBE2DC" w14:textId="77777777" w:rsidR="00C17D8D" w:rsidRDefault="00C17D8D" w:rsidP="00C17D8D">
      <w:pPr>
        <w:jc w:val="both"/>
        <w:rPr>
          <w:lang w:val="es-ES"/>
        </w:rPr>
      </w:pPr>
      <w:r w:rsidRPr="00F4462A">
        <w:rPr>
          <w:lang w:val="es-ES"/>
        </w:rPr>
        <w:t>El responsable comunicará de manera efectiva y oportuna al cliente, estableciendo canales para discusiones o aclaraciones si es necesario.</w:t>
      </w:r>
    </w:p>
    <w:p w14:paraId="493AF68D" w14:textId="77777777" w:rsidR="00C17D8D" w:rsidRDefault="00C17D8D" w:rsidP="00C17D8D">
      <w:pPr>
        <w:jc w:val="both"/>
        <w:rPr>
          <w:lang w:val="es-ES"/>
        </w:rPr>
      </w:pPr>
    </w:p>
    <w:p w14:paraId="761156E3" w14:textId="77777777" w:rsidR="00C17D8D" w:rsidRDefault="00C17D8D" w:rsidP="00C17D8D">
      <w:pPr>
        <w:jc w:val="both"/>
        <w:rPr>
          <w:lang w:val="es-ES"/>
        </w:rPr>
      </w:pPr>
    </w:p>
    <w:p w14:paraId="123F303D" w14:textId="77777777" w:rsidR="00C17D8D" w:rsidRDefault="00C17D8D" w:rsidP="68468051">
      <w:pPr>
        <w:pStyle w:val="Ttulo3"/>
        <w:numPr>
          <w:ilvl w:val="0"/>
          <w:numId w:val="0"/>
        </w:numPr>
        <w:jc w:val="both"/>
        <w:rPr>
          <w:lang w:val="es-ES"/>
        </w:rPr>
      </w:pPr>
      <w:bookmarkStart w:id="17" w:name="_Toc161681984"/>
      <w:r w:rsidRPr="68468051">
        <w:rPr>
          <w:lang w:val="es-ES"/>
        </w:rPr>
        <w:t>Planificación</w:t>
      </w:r>
      <w:bookmarkEnd w:id="17"/>
    </w:p>
    <w:p w14:paraId="1D2A4BAF" w14:textId="77777777" w:rsidR="00C17D8D" w:rsidRDefault="00C17D8D" w:rsidP="00C17D8D">
      <w:pPr>
        <w:jc w:val="both"/>
        <w:rPr>
          <w:rFonts w:ascii="Cambria" w:hAnsi="Cambria"/>
          <w:lang w:val="es-ES"/>
        </w:rPr>
      </w:pPr>
      <w:r w:rsidRPr="00D72B67">
        <w:rPr>
          <w:rFonts w:ascii="Cambria" w:hAnsi="Cambria"/>
          <w:lang w:val="es-ES"/>
        </w:rPr>
        <w:t>Descripción y propósito</w:t>
      </w:r>
    </w:p>
    <w:p w14:paraId="7AA642E6" w14:textId="77777777" w:rsidR="00C17D8D" w:rsidRPr="000A75A9" w:rsidRDefault="00C17D8D" w:rsidP="00C17D8D">
      <w:pPr>
        <w:spacing w:line="259" w:lineRule="auto"/>
        <w:jc w:val="both"/>
        <w:rPr>
          <w:lang w:val="es-ES"/>
        </w:rPr>
      </w:pPr>
      <w:r w:rsidRPr="7052936B">
        <w:rPr>
          <w:lang w:val="es-ES"/>
        </w:rPr>
        <w:t>La actividad de planificación tiene como objetivo principal definir de manera detallada todas las fases y aspectos relacionados con la implementación del cambio propuesto. Esto implica la creación de un plan que aborde aspectos técnicos, temporales y de recursos, garantizando una ejecución eficiente y controlada. Durante esta fase, se identifican y resuelven posibles problemas y se establecen las bases para el éxito del cambio, brindando una visión clara y completa de cómo se llevará a cabo la transición.</w:t>
      </w:r>
      <w:r w:rsidRPr="000830E8">
        <w:rPr>
          <w:lang w:val="es-ES"/>
        </w:rPr>
        <w:br/>
      </w:r>
    </w:p>
    <w:p w14:paraId="576178F3" w14:textId="77777777" w:rsidR="00C17D8D" w:rsidRDefault="00C17D8D" w:rsidP="00C17D8D">
      <w:pPr>
        <w:jc w:val="both"/>
        <w:rPr>
          <w:lang w:val="es-ES"/>
        </w:rPr>
      </w:pPr>
      <w:r w:rsidRPr="7052936B">
        <w:rPr>
          <w:rFonts w:ascii="Cambria" w:hAnsi="Cambria"/>
          <w:lang w:val="es-ES"/>
        </w:rPr>
        <w:t>Involucrados</w:t>
      </w:r>
      <w:r w:rsidRPr="00275B82">
        <w:rPr>
          <w:lang w:val="es-ES"/>
        </w:rPr>
        <w:br/>
      </w:r>
      <w:r w:rsidRPr="7052936B">
        <w:rPr>
          <w:lang w:val="es-ES"/>
        </w:rPr>
        <w:t>Gerente del proyecto de cambio y equipo de desarrollo.</w:t>
      </w:r>
    </w:p>
    <w:p w14:paraId="5169E4CF" w14:textId="77777777" w:rsidR="00C17D8D" w:rsidRDefault="00C17D8D" w:rsidP="00C17D8D">
      <w:pPr>
        <w:jc w:val="both"/>
        <w:rPr>
          <w:lang w:val="es-ES"/>
        </w:rPr>
      </w:pPr>
    </w:p>
    <w:p w14:paraId="667BAD91" w14:textId="77777777" w:rsidR="00C17D8D" w:rsidRDefault="00C17D8D" w:rsidP="00C17D8D">
      <w:pPr>
        <w:spacing w:line="259" w:lineRule="auto"/>
        <w:jc w:val="both"/>
        <w:rPr>
          <w:rFonts w:ascii="Cambria" w:hAnsi="Cambria"/>
          <w:lang w:val="es-ES"/>
        </w:rPr>
      </w:pPr>
      <w:r w:rsidRPr="740CD7CE">
        <w:rPr>
          <w:rFonts w:ascii="Cambria" w:hAnsi="Cambria"/>
          <w:lang w:val="es-ES"/>
        </w:rPr>
        <w:t>Entradas requeridas</w:t>
      </w:r>
    </w:p>
    <w:p w14:paraId="31BE81BF" w14:textId="77777777" w:rsidR="00C17D8D" w:rsidRPr="0063659D" w:rsidRDefault="00C17D8D" w:rsidP="00C17D8D">
      <w:pPr>
        <w:pStyle w:val="Prrafodelista"/>
        <w:numPr>
          <w:ilvl w:val="0"/>
          <w:numId w:val="21"/>
        </w:numPr>
        <w:spacing w:line="259" w:lineRule="auto"/>
        <w:jc w:val="both"/>
        <w:rPr>
          <w:lang w:val="es-ES"/>
        </w:rPr>
      </w:pPr>
      <w:r w:rsidRPr="7052936B">
        <w:rPr>
          <w:lang w:val="es-ES"/>
        </w:rPr>
        <w:t xml:space="preserve">Documento de la reunión del CCB en el que se refleje la aprobación de los cambios, proveniente de la actividad anterior, disponible en la ruta </w:t>
      </w:r>
      <w:r w:rsidRPr="7052936B">
        <w:rPr>
          <w:i/>
          <w:iCs/>
          <w:lang w:val="es-ES"/>
        </w:rPr>
        <w:t>03_Evaluacion_CCB/Aceptadas</w:t>
      </w:r>
      <w:r w:rsidRPr="7052936B">
        <w:rPr>
          <w:lang w:val="es-ES"/>
        </w:rPr>
        <w:t xml:space="preserve"> del repositorio Git. O el documento procedente de la actividad de Revisión con resultados no satisfactorios</w:t>
      </w:r>
      <w:r w:rsidRPr="4D1F9A83">
        <w:rPr>
          <w:lang w:val="es-ES"/>
        </w:rPr>
        <w:t xml:space="preserve">, disponible en </w:t>
      </w:r>
      <w:r w:rsidRPr="00A5C20F">
        <w:rPr>
          <w:lang w:val="es-ES"/>
        </w:rPr>
        <w:t xml:space="preserve">la </w:t>
      </w:r>
      <w:r w:rsidRPr="77DADB24">
        <w:rPr>
          <w:lang w:val="es-ES"/>
        </w:rPr>
        <w:t>ruta</w:t>
      </w:r>
      <w:r w:rsidRPr="00A5C20F">
        <w:rPr>
          <w:lang w:val="es-ES"/>
        </w:rPr>
        <w:t xml:space="preserve"> </w:t>
      </w:r>
      <w:r w:rsidRPr="00A5C20F">
        <w:rPr>
          <w:i/>
          <w:lang w:val="es-ES"/>
        </w:rPr>
        <w:t>08_Revisión</w:t>
      </w:r>
      <w:r w:rsidRPr="00A5C20F">
        <w:rPr>
          <w:i/>
          <w:iCs/>
          <w:lang w:val="es-ES"/>
        </w:rPr>
        <w:t>/Rechazadas</w:t>
      </w:r>
      <w:r w:rsidRPr="00A5C20F">
        <w:rPr>
          <w:lang w:val="es-ES"/>
        </w:rPr>
        <w:t>.</w:t>
      </w:r>
    </w:p>
    <w:p w14:paraId="74844FB4" w14:textId="77777777" w:rsidR="00C17D8D" w:rsidRPr="00EC505C" w:rsidRDefault="00C17D8D" w:rsidP="00C17D8D">
      <w:pPr>
        <w:pStyle w:val="Prrafodelista"/>
        <w:numPr>
          <w:ilvl w:val="0"/>
          <w:numId w:val="21"/>
        </w:numPr>
        <w:spacing w:line="259" w:lineRule="auto"/>
        <w:jc w:val="both"/>
        <w:rPr>
          <w:lang w:val="es-ES"/>
        </w:rPr>
      </w:pPr>
      <w:r w:rsidRPr="740CD7CE">
        <w:rPr>
          <w:lang w:val="es-ES"/>
        </w:rPr>
        <w:t>Documentación de recursos disponibles y posibles restricciones de tiempo.</w:t>
      </w:r>
    </w:p>
    <w:p w14:paraId="12F2ABFF" w14:textId="77777777" w:rsidR="00C17D8D" w:rsidRDefault="00C17D8D" w:rsidP="00C17D8D">
      <w:pPr>
        <w:pStyle w:val="Prrafodelista"/>
        <w:numPr>
          <w:ilvl w:val="0"/>
          <w:numId w:val="21"/>
        </w:numPr>
        <w:spacing w:line="259" w:lineRule="auto"/>
        <w:jc w:val="both"/>
        <w:rPr>
          <w:color w:val="000000"/>
          <w:lang w:val="es-ES"/>
        </w:rPr>
      </w:pPr>
      <w:r>
        <w:rPr>
          <w:color w:val="000000"/>
          <w:lang w:val="es-ES"/>
        </w:rPr>
        <w:t xml:space="preserve">Plantilla "Planificación" en blanco disponible </w:t>
      </w:r>
      <w:r w:rsidRPr="7052936B">
        <w:rPr>
          <w:lang w:val="es-ES"/>
        </w:rPr>
        <w:t xml:space="preserve">en la ruta </w:t>
      </w:r>
      <w:r w:rsidRPr="7052936B">
        <w:rPr>
          <w:i/>
          <w:iCs/>
          <w:lang w:val="es-ES"/>
        </w:rPr>
        <w:t>05_Planificación/Plantillas/Plan.xlsx</w:t>
      </w:r>
      <w:r w:rsidRPr="7052936B">
        <w:rPr>
          <w:lang w:val="es-ES"/>
        </w:rPr>
        <w:t xml:space="preserve"> del repositorio Git.</w:t>
      </w:r>
    </w:p>
    <w:p w14:paraId="02BD1601" w14:textId="77777777" w:rsidR="00C17D8D" w:rsidRDefault="00C17D8D" w:rsidP="00C17D8D">
      <w:pPr>
        <w:pStyle w:val="Prrafodelista"/>
        <w:spacing w:line="259" w:lineRule="auto"/>
        <w:ind w:left="0"/>
        <w:jc w:val="both"/>
        <w:rPr>
          <w:i/>
          <w:color w:val="000000"/>
          <w:sz w:val="22"/>
          <w:szCs w:val="22"/>
          <w:lang w:val="es-ES"/>
        </w:rPr>
      </w:pPr>
      <w:r>
        <w:rPr>
          <w:i/>
          <w:color w:val="000000"/>
          <w:sz w:val="22"/>
          <w:szCs w:val="22"/>
          <w:lang w:val="es-ES"/>
        </w:rPr>
        <w:t>[Se asume que la trazabilidad de las plantillas permite acceder a información en actividades previas, en caso de ser necesario.]</w:t>
      </w:r>
    </w:p>
    <w:p w14:paraId="2B01D8F7" w14:textId="77777777" w:rsidR="00C17D8D" w:rsidRPr="00B47E8C" w:rsidRDefault="00C17D8D" w:rsidP="00C17D8D">
      <w:pPr>
        <w:pStyle w:val="Prrafodelista"/>
        <w:spacing w:line="259" w:lineRule="auto"/>
        <w:ind w:left="0"/>
        <w:jc w:val="both"/>
        <w:rPr>
          <w:i/>
          <w:color w:val="000000"/>
          <w:sz w:val="22"/>
          <w:szCs w:val="22"/>
          <w:lang w:val="es-ES"/>
        </w:rPr>
      </w:pPr>
    </w:p>
    <w:p w14:paraId="00ED42D8" w14:textId="77777777" w:rsidR="00C17D8D" w:rsidRDefault="00C17D8D" w:rsidP="00C17D8D">
      <w:pPr>
        <w:jc w:val="both"/>
        <w:rPr>
          <w:rFonts w:ascii="Cambria" w:hAnsi="Cambria"/>
          <w:lang w:val="es-ES"/>
        </w:rPr>
      </w:pPr>
      <w:r w:rsidRPr="00D72B67">
        <w:rPr>
          <w:rFonts w:ascii="Cambria" w:hAnsi="Cambria"/>
          <w:lang w:val="es-ES"/>
        </w:rPr>
        <w:t>Productos de trabajo</w:t>
      </w:r>
    </w:p>
    <w:p w14:paraId="292A0B0C" w14:textId="77777777" w:rsidR="00C17D8D" w:rsidRPr="00435066" w:rsidRDefault="00C17D8D" w:rsidP="00C17D8D">
      <w:pPr>
        <w:jc w:val="both"/>
        <w:rPr>
          <w:lang w:val="es-ES"/>
        </w:rPr>
      </w:pPr>
      <w:r w:rsidRPr="7052936B">
        <w:rPr>
          <w:lang w:val="es-ES"/>
        </w:rPr>
        <w:t>Plan detallado de implementación del cambio, incluyendo cronograma, asignación de recursos, lista de tareas y actividades, identificación de riesgos y medidas de mitigación.</w:t>
      </w:r>
    </w:p>
    <w:p w14:paraId="4CF69623" w14:textId="77777777" w:rsidR="00C17D8D" w:rsidRDefault="00C17D8D" w:rsidP="00C17D8D">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Pr="7052936B">
        <w:rPr>
          <w:i/>
          <w:iCs/>
          <w:lang w:val="es-ES"/>
        </w:rPr>
        <w:t xml:space="preserve">05_Planificación </w:t>
      </w:r>
      <w:r w:rsidRPr="7052936B">
        <w:rPr>
          <w:lang w:val="es-ES"/>
        </w:rPr>
        <w:t>del repositorio</w:t>
      </w:r>
      <w:r w:rsidRPr="7052936B">
        <w:rPr>
          <w:i/>
          <w:iCs/>
          <w:lang w:val="es-ES"/>
        </w:rPr>
        <w:t>,</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2AEAACB2" w14:textId="77777777" w:rsidR="00C17D8D" w:rsidRDefault="00C17D8D" w:rsidP="00C17D8D">
      <w:pPr>
        <w:jc w:val="both"/>
        <w:rPr>
          <w:lang w:val="es-ES"/>
        </w:rPr>
      </w:pPr>
      <w:r w:rsidRPr="7052936B">
        <w:rPr>
          <w:lang w:val="es-ES"/>
        </w:rPr>
        <w:t>La responsabilidad de completar la plantilla y cargar el documento al repositorio Git recae en el jefe del comité de control de cambios al concluir las subactividades pertinentes. Los cambios se registrarán mediante commits en Git, identificando al jefe según el documento de identificación de la carpeta y proporcionando un mensaje breve que describa la acción realizada.</w:t>
      </w:r>
    </w:p>
    <w:p w14:paraId="07F00115" w14:textId="77777777" w:rsidR="00C17D8D" w:rsidRDefault="00C17D8D" w:rsidP="00C17D8D">
      <w:pPr>
        <w:jc w:val="both"/>
        <w:rPr>
          <w:rFonts w:ascii="Cambria" w:hAnsi="Cambria"/>
          <w:lang w:val="es-ES"/>
        </w:rPr>
      </w:pPr>
      <w:r w:rsidRPr="00D72B67">
        <w:rPr>
          <w:rFonts w:ascii="Cambria" w:hAnsi="Cambria"/>
          <w:lang w:val="es-ES"/>
        </w:rPr>
        <w:t>Criterios de entrada</w:t>
      </w:r>
    </w:p>
    <w:p w14:paraId="1D6642FF" w14:textId="77777777" w:rsidR="00C17D8D" w:rsidRDefault="00C17D8D" w:rsidP="00C17D8D">
      <w:pPr>
        <w:jc w:val="both"/>
        <w:rPr>
          <w:lang w:val="es-ES"/>
        </w:rPr>
      </w:pPr>
      <w:r w:rsidRPr="7052936B">
        <w:rPr>
          <w:lang w:val="es-ES"/>
        </w:rPr>
        <w:t xml:space="preserve">La actividad de planificación comienza después de que la CCB revise y apruebe los cambios propuestos, asegurándose de contar con todos los detalles técnicos, informes de impacto, y recursos necesarios para proceder con la planificación detallada. La aceptación de la CCB genera un nuevo documento en la carpeta </w:t>
      </w:r>
      <w:r w:rsidRPr="7052936B">
        <w:rPr>
          <w:i/>
          <w:iCs/>
          <w:lang w:val="es-ES"/>
        </w:rPr>
        <w:t xml:space="preserve">Aceptadas, </w:t>
      </w:r>
      <w:r w:rsidRPr="7052936B">
        <w:rPr>
          <w:lang w:val="es-ES"/>
        </w:rPr>
        <w:t>dentro de carpeta del repositorio asociada a la evaluación del CCB, “</w:t>
      </w:r>
      <w:r w:rsidRPr="7052936B">
        <w:rPr>
          <w:i/>
          <w:iCs/>
          <w:lang w:val="es-ES"/>
        </w:rPr>
        <w:t>03_Evaluacion_CCB”.</w:t>
      </w:r>
    </w:p>
    <w:p w14:paraId="7724E53C" w14:textId="77777777" w:rsidR="00C17D8D" w:rsidRPr="000A75A9" w:rsidRDefault="00C17D8D" w:rsidP="00C17D8D">
      <w:pPr>
        <w:jc w:val="both"/>
        <w:rPr>
          <w:lang w:val="es-ES"/>
        </w:rPr>
      </w:pPr>
    </w:p>
    <w:p w14:paraId="5D7B1C44" w14:textId="77777777" w:rsidR="00C17D8D" w:rsidRDefault="00C17D8D" w:rsidP="00C17D8D">
      <w:pPr>
        <w:jc w:val="both"/>
        <w:rPr>
          <w:rFonts w:ascii="Cambria" w:hAnsi="Cambria"/>
          <w:lang w:val="es-ES"/>
        </w:rPr>
      </w:pPr>
      <w:r w:rsidRPr="00E360A4">
        <w:rPr>
          <w:rFonts w:ascii="Cambria" w:hAnsi="Cambria"/>
          <w:lang w:val="es-ES"/>
        </w:rPr>
        <w:t>Criterios de salida</w:t>
      </w:r>
    </w:p>
    <w:p w14:paraId="56F84514" w14:textId="77777777" w:rsidR="00C17D8D" w:rsidRPr="000A75A9" w:rsidRDefault="00C17D8D" w:rsidP="00C17D8D">
      <w:pPr>
        <w:jc w:val="both"/>
        <w:rPr>
          <w:lang w:val="es-ES"/>
        </w:rPr>
      </w:pPr>
      <w:r w:rsidRPr="7052936B">
        <w:rPr>
          <w:lang w:val="es-ES"/>
        </w:rPr>
        <w:t>Plan detallado de implementación del cambio completo y listo para su ejecución. Todos los elementos del plan, incluyendo tareas, plazos y asignación de recursos, deben estar claramente definidos. Por último, se completa correctamente la plantilla “Planificación”, que es subida al repositorio Git.</w:t>
      </w:r>
    </w:p>
    <w:p w14:paraId="0D7EEB15" w14:textId="77777777" w:rsidR="00C17D8D" w:rsidRPr="000A75A9" w:rsidRDefault="00C17D8D" w:rsidP="00C17D8D">
      <w:pPr>
        <w:jc w:val="both"/>
        <w:rPr>
          <w:lang w:val="es-ES"/>
        </w:rPr>
      </w:pPr>
    </w:p>
    <w:p w14:paraId="590D3DCC" w14:textId="77777777" w:rsidR="00C17D8D" w:rsidRPr="000A75A9" w:rsidRDefault="00C17D8D" w:rsidP="00C17D8D">
      <w:pPr>
        <w:rPr>
          <w:lang w:val="es-ES"/>
        </w:rPr>
      </w:pPr>
    </w:p>
    <w:p w14:paraId="6C08ABA6" w14:textId="77777777" w:rsidR="00C17D8D" w:rsidRPr="00E360A4" w:rsidRDefault="00C17D8D" w:rsidP="00C17D8D">
      <w:pPr>
        <w:rPr>
          <w:rFonts w:ascii="Cambria" w:hAnsi="Cambria"/>
          <w:lang w:val="es-ES"/>
        </w:rPr>
      </w:pPr>
      <w:r w:rsidRPr="00E360A4">
        <w:rPr>
          <w:rFonts w:ascii="Cambria" w:hAnsi="Cambria"/>
          <w:lang w:val="es-ES"/>
        </w:rPr>
        <w:t>Subactividades</w:t>
      </w:r>
    </w:p>
    <w:p w14:paraId="23ADF8C4" w14:textId="77777777" w:rsidR="00C17D8D" w:rsidRDefault="00C17D8D" w:rsidP="00C17D8D">
      <w:pPr>
        <w:pStyle w:val="Ttulo4"/>
        <w:rPr>
          <w:lang w:val="es-ES"/>
        </w:rPr>
      </w:pPr>
      <w:r w:rsidRPr="52CF9E7A">
        <w:rPr>
          <w:lang w:val="es-ES"/>
        </w:rPr>
        <w:t>Votación Póker Scrum</w:t>
      </w:r>
    </w:p>
    <w:p w14:paraId="642D3B9C" w14:textId="77777777" w:rsidR="00C17D8D" w:rsidRDefault="00C17D8D" w:rsidP="00C17D8D">
      <w:pPr>
        <w:spacing w:line="259" w:lineRule="auto"/>
        <w:jc w:val="both"/>
        <w:rPr>
          <w:lang w:val="es-ES"/>
        </w:rPr>
      </w:pPr>
      <w:r w:rsidRPr="4E274C9A">
        <w:rPr>
          <w:lang w:val="es-ES"/>
        </w:rPr>
        <w:t xml:space="preserve">En esta fase se lleva a cabo una reunión de planificación para el cambio en el proyecto. Durante esta reunión, el gerente del proyecto y el equipo de desarrollo emplea la técnica de </w:t>
      </w:r>
      <w:r>
        <w:rPr>
          <w:lang w:val="es-ES"/>
        </w:rPr>
        <w:t>P</w:t>
      </w:r>
      <w:r w:rsidRPr="4E274C9A">
        <w:rPr>
          <w:lang w:val="es-ES"/>
        </w:rPr>
        <w:t xml:space="preserve">óker Scrum para hacer una estimación temporal de la duración del proyecto. Se utiliza la baraja de Fibonacci con unidades de 2,5 semanas laborales. Después de desglosar las tareas y discutir el cambio propuesto, cada miembro del equipo, incluido el gerente, estima individualmente el esfuerzo necesario para completar cada tarea. Se relevan simultáneamente sus cartas, facilitando la discusión en caso de discrepancias. Se presta especial atención al esfuerzo de modificación de documentos existentes y a cualquier carga adicional al proyecto. </w:t>
      </w:r>
      <w:r w:rsidRPr="286305BE">
        <w:rPr>
          <w:lang w:val="es-ES"/>
        </w:rPr>
        <w:t xml:space="preserve">Si es necesario, se </w:t>
      </w:r>
      <w:r w:rsidRPr="4E274C9A">
        <w:rPr>
          <w:lang w:val="es-ES"/>
        </w:rPr>
        <w:t xml:space="preserve">repite la votación discutiendo </w:t>
      </w:r>
      <w:r w:rsidRPr="4DADCDC7">
        <w:rPr>
          <w:lang w:val="es-ES"/>
        </w:rPr>
        <w:t>las posiciones extremas hasta llegar</w:t>
      </w:r>
      <w:r w:rsidRPr="4E274C9A">
        <w:rPr>
          <w:lang w:val="es-ES"/>
        </w:rPr>
        <w:t xml:space="preserve"> a </w:t>
      </w:r>
      <w:r w:rsidRPr="4DADCDC7">
        <w:rPr>
          <w:lang w:val="es-ES"/>
        </w:rPr>
        <w:t>un punto</w:t>
      </w:r>
      <w:r w:rsidRPr="4E274C9A">
        <w:rPr>
          <w:lang w:val="es-ES"/>
        </w:rPr>
        <w:t xml:space="preserve"> de convergencia, donde se registran las estimaciones finales y se calcula el coste total en las unidades de tiempo acordadas. El gerente del proyecto utiliza estas estimaciones para planificar y priorizar las tareas en el cronograma, mientras que el equipo las considerará durante la ejecución, facilitando un seguimiento efectivo y actualizaciones según sea necesario.</w:t>
      </w:r>
    </w:p>
    <w:p w14:paraId="3654C9A8" w14:textId="77777777" w:rsidR="00C17D8D" w:rsidRDefault="00C17D8D" w:rsidP="00C17D8D">
      <w:pPr>
        <w:spacing w:line="259" w:lineRule="auto"/>
        <w:jc w:val="both"/>
        <w:rPr>
          <w:lang w:val="es-ES"/>
        </w:rPr>
      </w:pPr>
      <w:r w:rsidRPr="4E274C9A">
        <w:rPr>
          <w:lang w:val="es-ES"/>
        </w:rPr>
        <w:t xml:space="preserve">La razón de implementar la actividad de Póker Scrum en la fase de planificación y no en otras previas, es que hasta esta fase no hay garantía de que el cambio se vaya a llevar a cabo. Además, en la fase de planificación, surge la necesidad de hacer una correcta </w:t>
      </w:r>
      <w:r w:rsidRPr="4E274C9A">
        <w:rPr>
          <w:lang w:val="es-ES"/>
        </w:rPr>
        <w:lastRenderedPageBreak/>
        <w:t>estimación temporal del cambio, para así poder hacer una correcta implementación de este.</w:t>
      </w:r>
    </w:p>
    <w:p w14:paraId="6DC900C7" w14:textId="77777777" w:rsidR="00C17D8D" w:rsidRDefault="00C17D8D" w:rsidP="00C17D8D">
      <w:pPr>
        <w:spacing w:line="259" w:lineRule="auto"/>
        <w:jc w:val="both"/>
        <w:rPr>
          <w:lang w:val="es-ES"/>
        </w:rPr>
      </w:pPr>
    </w:p>
    <w:p w14:paraId="532FCED3" w14:textId="77777777" w:rsidR="00C17D8D" w:rsidRPr="000A75A9" w:rsidRDefault="00C17D8D" w:rsidP="00C17D8D">
      <w:pPr>
        <w:pStyle w:val="Ttulo4"/>
        <w:rPr>
          <w:lang w:val="es-ES"/>
        </w:rPr>
      </w:pPr>
      <w:r w:rsidRPr="00302334">
        <w:rPr>
          <w:rFonts w:eastAsia="Cambria"/>
        </w:rPr>
        <w:t>Definir</w:t>
      </w:r>
      <w:r w:rsidRPr="000A75A9">
        <w:rPr>
          <w:rFonts w:eastAsia="Cambria"/>
          <w:lang w:val="es-ES"/>
        </w:rPr>
        <w:t xml:space="preserve"> tareas y actividades</w:t>
      </w:r>
    </w:p>
    <w:p w14:paraId="6C1E4A4B" w14:textId="77777777" w:rsidR="00C17D8D" w:rsidRPr="000A75A9" w:rsidRDefault="00C17D8D" w:rsidP="00C17D8D">
      <w:pPr>
        <w:jc w:val="both"/>
        <w:rPr>
          <w:lang w:val="es-ES"/>
        </w:rPr>
      </w:pPr>
      <w:r w:rsidRPr="000A75A9">
        <w:rPr>
          <w:lang w:val="es-ES"/>
        </w:rPr>
        <w:t>Desglosar el cambio en tareas y actividades específicas para una comprensión más detallada. Además, se ha de determinar la secuencia de las tareas y establecer plazos realistas, identificando dependencias entre ellas.</w:t>
      </w:r>
    </w:p>
    <w:p w14:paraId="611510B0" w14:textId="77777777" w:rsidR="00C17D8D" w:rsidRPr="000A75A9" w:rsidRDefault="00C17D8D" w:rsidP="00C17D8D">
      <w:pPr>
        <w:pStyle w:val="Ttulo4"/>
        <w:rPr>
          <w:rFonts w:eastAsia="Cambria"/>
          <w:lang w:val="es-ES"/>
        </w:rPr>
      </w:pPr>
      <w:r w:rsidRPr="000A75A9">
        <w:rPr>
          <w:rFonts w:eastAsia="Cambria"/>
          <w:lang w:val="es-ES"/>
        </w:rPr>
        <w:t>Asignar recursos necesarios para la implementación</w:t>
      </w:r>
    </w:p>
    <w:p w14:paraId="002E0A15" w14:textId="77777777" w:rsidR="00C17D8D" w:rsidRPr="003D4D84" w:rsidRDefault="00C17D8D" w:rsidP="00C17D8D">
      <w:pPr>
        <w:ind w:right="-20"/>
        <w:jc w:val="both"/>
        <w:rPr>
          <w:lang w:val="es-ES"/>
        </w:rPr>
      </w:pPr>
      <w:r w:rsidRPr="000A75A9">
        <w:rPr>
          <w:lang w:val="es-ES"/>
        </w:rPr>
        <w:t>Esta subactividad implica un análisis exhaustivo de los recursos esenciales para llevar a cabo la implementación del cambio propuesto. En primer lugar, se identificarán detalladamente los recursos requeridos, abarcando desde las habilidades específicas del personal hasta las herramientas y equipos necesarios. A continuación, se asignarán roles específicos dentro del equipo de desarrollo, considerando las capacidades individuales de cada miembro. Además, se llevará a cabo una evaluación minuciosa de la disponibilidad y eficacia de las herramientas y equipos necesarios, asegurando que estén alineados con los requisitos del cambio planificado.</w:t>
      </w:r>
      <w:r w:rsidRPr="000A75A9">
        <w:rPr>
          <w:b/>
          <w:bCs/>
          <w:lang w:val="es-ES"/>
        </w:rPr>
        <w:t xml:space="preserve"> </w:t>
      </w:r>
    </w:p>
    <w:p w14:paraId="01456874" w14:textId="77777777" w:rsidR="00C17D8D" w:rsidRPr="000A75A9" w:rsidRDefault="00C17D8D" w:rsidP="00C17D8D">
      <w:pPr>
        <w:pStyle w:val="Ttulo4"/>
        <w:rPr>
          <w:rFonts w:eastAsia="Cambria"/>
          <w:lang w:val="es-ES"/>
        </w:rPr>
      </w:pPr>
      <w:r w:rsidRPr="000A75A9">
        <w:rPr>
          <w:rFonts w:eastAsia="Cambria"/>
          <w:lang w:val="es-ES"/>
        </w:rPr>
        <w:t>Identificar y planificar medidas de mitigación para posibles riesgos</w:t>
      </w:r>
    </w:p>
    <w:p w14:paraId="5EC4CCAF" w14:textId="77777777" w:rsidR="00C17D8D" w:rsidRPr="000A75A9" w:rsidRDefault="00C17D8D" w:rsidP="00C17D8D">
      <w:pPr>
        <w:ind w:right="-20"/>
        <w:jc w:val="both"/>
        <w:rPr>
          <w:lang w:val="es-ES"/>
        </w:rPr>
      </w:pPr>
      <w:r w:rsidRPr="740CD7CE">
        <w:rPr>
          <w:lang w:val="es-ES"/>
        </w:rPr>
        <w:t>Esta subactividad se centra en la identificación y evaluación de riesgos potenciales que podrían surgir durante la implementación del cambio, a mayores de aquellos ya identificados inicialmente en la evaluación del desarrollador. Se realizará un análisis detallado de la probabilidad e impacto de cada riesgo identificado. Posteriormente, se priorizarán estos riesgos según su gravedad, destacando aquellos que podrían tener un impacto significativo en el éxito del cambio. La fase final implica el desarrollo de estrategias de mitigación específicas, anticipándose a posibles desafíos y estableciendo medidas preventivas para garantizar una implementación exitosa.</w:t>
      </w:r>
    </w:p>
    <w:p w14:paraId="3EED33AC" w14:textId="77777777" w:rsidR="00C17D8D" w:rsidRPr="000A75A9" w:rsidRDefault="00C17D8D" w:rsidP="00C17D8D">
      <w:pPr>
        <w:pStyle w:val="Ttulo4"/>
        <w:rPr>
          <w:rFonts w:eastAsia="Cambria"/>
          <w:lang w:val="es-ES"/>
        </w:rPr>
      </w:pPr>
      <w:r w:rsidRPr="000A75A9">
        <w:rPr>
          <w:rFonts w:eastAsia="Cambria"/>
          <w:lang w:val="es-ES"/>
        </w:rPr>
        <w:t>Revisar y obtener aprobación para el plan de implementación propuesto</w:t>
      </w:r>
    </w:p>
    <w:p w14:paraId="2CE42155" w14:textId="77777777" w:rsidR="00C17D8D" w:rsidRDefault="00C17D8D" w:rsidP="00C17D8D">
      <w:pPr>
        <w:jc w:val="both"/>
        <w:rPr>
          <w:lang w:val="es-ES"/>
        </w:rPr>
      </w:pPr>
      <w:r w:rsidRPr="000A75A9">
        <w:rPr>
          <w:lang w:val="es-ES"/>
        </w:rPr>
        <w:t>En esta subactividad, se preparará una presentación detallada del plan de implementación, destacando sus componentes clave de manera clara y comprensible. Se llevará a cabo una sesión de revisión con todos los involucrados, proporcionando explicaciones detalladas sobre cada aspecto del plan y respondiendo a preguntas. Cualquier comentario recibido durante esta fase será considerado y, si es necesario, se realizarán ajustes en el plan. La meta final es obtener la aprobación unánime de los participantes antes de avanzar a la siguiente fase del proceso de control de cambio.</w:t>
      </w:r>
    </w:p>
    <w:p w14:paraId="46DF772C" w14:textId="77777777" w:rsidR="00C17D8D" w:rsidRDefault="00C17D8D" w:rsidP="00C17D8D">
      <w:pPr>
        <w:jc w:val="both"/>
        <w:rPr>
          <w:lang w:val="es-ES"/>
        </w:rPr>
      </w:pPr>
    </w:p>
    <w:p w14:paraId="05EB9CCB" w14:textId="77777777" w:rsidR="00C17D8D" w:rsidRDefault="00C17D8D" w:rsidP="00C17D8D">
      <w:pPr>
        <w:jc w:val="both"/>
        <w:rPr>
          <w:lang w:val="es-ES"/>
        </w:rPr>
      </w:pPr>
    </w:p>
    <w:p w14:paraId="3AEAC800" w14:textId="77777777" w:rsidR="00C17D8D" w:rsidRDefault="00C17D8D" w:rsidP="68468051">
      <w:pPr>
        <w:pStyle w:val="Ttulo3"/>
        <w:numPr>
          <w:ilvl w:val="0"/>
          <w:numId w:val="0"/>
        </w:numPr>
        <w:jc w:val="both"/>
        <w:rPr>
          <w:lang w:val="es-ES"/>
        </w:rPr>
      </w:pPr>
      <w:bookmarkStart w:id="18" w:name="_Toc161681985"/>
      <w:r w:rsidRPr="68468051">
        <w:rPr>
          <w:lang w:val="es-ES"/>
        </w:rPr>
        <w:t>Implementación</w:t>
      </w:r>
      <w:bookmarkEnd w:id="18"/>
    </w:p>
    <w:p w14:paraId="5C0780F0" w14:textId="77777777" w:rsidR="00C17D8D" w:rsidRPr="00E360A4" w:rsidRDefault="00C17D8D" w:rsidP="00C17D8D">
      <w:pPr>
        <w:jc w:val="both"/>
        <w:rPr>
          <w:rFonts w:ascii="Cambria" w:hAnsi="Cambria"/>
          <w:lang w:val="es-ES"/>
        </w:rPr>
      </w:pPr>
      <w:r w:rsidRPr="00E360A4">
        <w:rPr>
          <w:rFonts w:ascii="Cambria" w:hAnsi="Cambria"/>
          <w:lang w:val="es-ES"/>
        </w:rPr>
        <w:t>Descripción y propósito</w:t>
      </w:r>
    </w:p>
    <w:p w14:paraId="26EA6855" w14:textId="77777777" w:rsidR="00C17D8D" w:rsidRPr="000A75A9" w:rsidRDefault="00C17D8D" w:rsidP="00C17D8D">
      <w:pPr>
        <w:jc w:val="both"/>
        <w:rPr>
          <w:lang w:val="es-ES"/>
        </w:rPr>
      </w:pPr>
      <w:r w:rsidRPr="740CD7CE">
        <w:rPr>
          <w:lang w:val="es-ES"/>
        </w:rPr>
        <w:t xml:space="preserve">La actividad de implementación se centra en la ejecución efectiva del plan detallado definido durante la fase de planificación. El propósito principal es llevar a cabo el cambio propuesto de manera ordenada y controlada, asegurando la transición suave del </w:t>
      </w:r>
      <w:r w:rsidRPr="740CD7CE">
        <w:rPr>
          <w:lang w:val="es-ES"/>
        </w:rPr>
        <w:lastRenderedPageBreak/>
        <w:t>estado actual al estado deseado. Durante esta fase, se implementan las tareas y actividades planificadas, se asignan los recursos según necesarios y se aplican medidas para mitigar posibles riesgos identificados. Estas actividades deberían de ajustarse a la planificación, pero pueden diferir de esta, por eso es necesario tomar registro de como finalmente fueron implementadas.</w:t>
      </w:r>
    </w:p>
    <w:p w14:paraId="09B14300" w14:textId="77777777" w:rsidR="00C17D8D" w:rsidRPr="000A75A9" w:rsidRDefault="00C17D8D" w:rsidP="00C17D8D">
      <w:pPr>
        <w:jc w:val="both"/>
        <w:rPr>
          <w:lang w:val="es-ES"/>
        </w:rPr>
      </w:pPr>
    </w:p>
    <w:p w14:paraId="7063FA5D" w14:textId="77777777" w:rsidR="00C17D8D" w:rsidRPr="000A75A9" w:rsidRDefault="00C17D8D" w:rsidP="00C17D8D">
      <w:pPr>
        <w:jc w:val="both"/>
        <w:rPr>
          <w:lang w:val="es-ES"/>
        </w:rPr>
      </w:pPr>
      <w:r w:rsidRPr="00E360A4">
        <w:rPr>
          <w:rFonts w:ascii="Cambria" w:hAnsi="Cambria"/>
          <w:lang w:val="es-ES"/>
        </w:rPr>
        <w:t>Involucrados</w:t>
      </w:r>
      <w:r w:rsidRPr="000A75A9">
        <w:rPr>
          <w:lang w:val="es-ES"/>
        </w:rPr>
        <w:br/>
        <w:t>El equipo de desarrollo y el gerente de proyecto</w:t>
      </w:r>
      <w:r>
        <w:rPr>
          <w:lang w:val="es-ES"/>
        </w:rPr>
        <w:t>.</w:t>
      </w:r>
    </w:p>
    <w:p w14:paraId="4688B7CC" w14:textId="77777777" w:rsidR="00C17D8D" w:rsidRPr="000A75A9" w:rsidRDefault="00C17D8D" w:rsidP="00C17D8D">
      <w:pPr>
        <w:rPr>
          <w:lang w:val="es-ES"/>
        </w:rPr>
      </w:pPr>
    </w:p>
    <w:p w14:paraId="05FFEA40" w14:textId="77777777" w:rsidR="00C17D8D" w:rsidRPr="00E360A4" w:rsidRDefault="00C17D8D" w:rsidP="00C17D8D">
      <w:pPr>
        <w:jc w:val="both"/>
        <w:rPr>
          <w:rFonts w:ascii="Cambria" w:hAnsi="Cambria"/>
          <w:lang w:val="es-ES"/>
        </w:rPr>
      </w:pPr>
      <w:r w:rsidRPr="740CD7CE">
        <w:rPr>
          <w:rFonts w:ascii="Cambria" w:hAnsi="Cambria"/>
          <w:lang w:val="es-ES"/>
        </w:rPr>
        <w:t>Entradas requeridas</w:t>
      </w:r>
    </w:p>
    <w:p w14:paraId="45CA4442" w14:textId="77777777" w:rsidR="00C17D8D" w:rsidRPr="000A75A9" w:rsidRDefault="00C17D8D" w:rsidP="00C17D8D">
      <w:pPr>
        <w:pStyle w:val="Prrafodelista"/>
        <w:numPr>
          <w:ilvl w:val="0"/>
          <w:numId w:val="21"/>
        </w:numPr>
        <w:jc w:val="both"/>
        <w:rPr>
          <w:lang w:val="es-ES"/>
        </w:rPr>
      </w:pPr>
      <w:r w:rsidRPr="7052936B">
        <w:rPr>
          <w:lang w:val="es-ES"/>
        </w:rPr>
        <w:t xml:space="preserve">Documento con el plan detallado de implementación del cambio generado en la actividad anterior, disponible en la carpeta </w:t>
      </w:r>
      <w:r w:rsidRPr="7052936B">
        <w:rPr>
          <w:i/>
          <w:iCs/>
          <w:lang w:val="es-ES"/>
        </w:rPr>
        <w:t>05_Planificación</w:t>
      </w:r>
      <w:r w:rsidRPr="7052936B">
        <w:rPr>
          <w:lang w:val="es-ES"/>
        </w:rPr>
        <w:t xml:space="preserve"> del repositorio de Git.</w:t>
      </w:r>
    </w:p>
    <w:p w14:paraId="7BA97BDA" w14:textId="77777777" w:rsidR="00C17D8D" w:rsidRDefault="00C17D8D" w:rsidP="00C17D8D">
      <w:pPr>
        <w:pStyle w:val="Prrafodelista"/>
        <w:numPr>
          <w:ilvl w:val="0"/>
          <w:numId w:val="21"/>
        </w:numPr>
        <w:jc w:val="both"/>
        <w:rPr>
          <w:color w:val="000000"/>
          <w:lang w:val="es-ES"/>
        </w:rPr>
      </w:pPr>
      <w:r>
        <w:rPr>
          <w:color w:val="000000"/>
          <w:lang w:val="es-ES"/>
        </w:rPr>
        <w:t xml:space="preserve">Plantilla "Implementación" en blanco disponible </w:t>
      </w:r>
      <w:r w:rsidRPr="7052936B">
        <w:rPr>
          <w:lang w:val="es-ES"/>
        </w:rPr>
        <w:t xml:space="preserve">en la ruta </w:t>
      </w:r>
      <w:r w:rsidRPr="7052936B">
        <w:rPr>
          <w:i/>
          <w:iCs/>
          <w:lang w:val="es-ES"/>
        </w:rPr>
        <w:t>06_Implementación/Plantillas/Implementación.xlsx</w:t>
      </w:r>
      <w:r w:rsidRPr="7052936B">
        <w:rPr>
          <w:lang w:val="es-ES"/>
        </w:rPr>
        <w:t xml:space="preserve"> del repositorio Git.</w:t>
      </w:r>
    </w:p>
    <w:p w14:paraId="30015F45" w14:textId="77777777" w:rsidR="00C17D8D" w:rsidRPr="004410BF" w:rsidRDefault="00C17D8D" w:rsidP="00C17D8D">
      <w:pPr>
        <w:jc w:val="both"/>
        <w:rPr>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 Se entiende de forma implícita que la versión anterior del software se encuentra disponible para realizar la implementación de los cambios</w:t>
      </w:r>
      <w:r w:rsidRPr="00AA6606">
        <w:rPr>
          <w:i/>
          <w:color w:val="000000"/>
          <w:sz w:val="22"/>
          <w:szCs w:val="22"/>
          <w:lang w:val="es-ES"/>
        </w:rPr>
        <w:t>.]</w:t>
      </w:r>
    </w:p>
    <w:p w14:paraId="3FB0A452" w14:textId="77777777" w:rsidR="00C17D8D" w:rsidRPr="000A75A9" w:rsidRDefault="00C17D8D" w:rsidP="00C17D8D">
      <w:pPr>
        <w:jc w:val="both"/>
        <w:rPr>
          <w:lang w:val="es-ES"/>
        </w:rPr>
      </w:pPr>
    </w:p>
    <w:p w14:paraId="769CB7DA" w14:textId="77777777" w:rsidR="00C17D8D" w:rsidRPr="00E360A4" w:rsidRDefault="00C17D8D" w:rsidP="00C17D8D">
      <w:pPr>
        <w:jc w:val="both"/>
        <w:rPr>
          <w:rFonts w:ascii="Cambria" w:hAnsi="Cambria"/>
          <w:lang w:val="es-ES"/>
        </w:rPr>
      </w:pPr>
      <w:r w:rsidRPr="00E360A4">
        <w:rPr>
          <w:rFonts w:ascii="Cambria" w:hAnsi="Cambria"/>
          <w:lang w:val="es-ES"/>
        </w:rPr>
        <w:t>Productos de trabajo</w:t>
      </w:r>
    </w:p>
    <w:p w14:paraId="75460CC5" w14:textId="77777777" w:rsidR="00C17D8D" w:rsidRPr="000A75A9" w:rsidRDefault="00C17D8D" w:rsidP="00C17D8D">
      <w:pPr>
        <w:jc w:val="both"/>
        <w:rPr>
          <w:lang w:val="es-ES"/>
        </w:rPr>
      </w:pPr>
      <w:r w:rsidRPr="7052936B">
        <w:rPr>
          <w:lang w:val="es-ES"/>
        </w:rPr>
        <w:t>La salida de esta actividad será el resultado de la implementación, incluyendo la aplicación efectiva de las tareas y actividades planificadas, la asignación final de recursos, y la ejecución de medidas de mitigación para gestionar los riesgos identificados.</w:t>
      </w:r>
    </w:p>
    <w:p w14:paraId="1B64D509" w14:textId="77777777" w:rsidR="00C17D8D" w:rsidRDefault="00C17D8D" w:rsidP="00C17D8D">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Pr="7052936B">
        <w:rPr>
          <w:i/>
          <w:iCs/>
          <w:lang w:val="es-ES"/>
        </w:rPr>
        <w:t xml:space="preserve">06_Implementación </w:t>
      </w:r>
      <w:r w:rsidRPr="7052936B">
        <w:rPr>
          <w:lang w:val="es-ES"/>
        </w:rPr>
        <w:t>del repositorio</w:t>
      </w:r>
      <w:r w:rsidRPr="7052936B">
        <w:rPr>
          <w:i/>
          <w:iCs/>
          <w:lang w:val="es-ES"/>
        </w:rPr>
        <w:t>,</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064D6A4D" w14:textId="77777777" w:rsidR="00C17D8D" w:rsidRDefault="00C17D8D" w:rsidP="00C17D8D">
      <w:pPr>
        <w:jc w:val="both"/>
        <w:rPr>
          <w:lang w:val="es-ES"/>
        </w:rPr>
      </w:pPr>
      <w:r w:rsidRPr="7052936B">
        <w:rPr>
          <w:lang w:val="es-ES"/>
        </w:rPr>
        <w:t>La responsabilidad de completar la plantilla y cargar el documento al repositorio Git recae en el jefe del comité de control de cambios al concluir las subactividades pertinentes. Los cambios se registrarán mediante commits en Git, identificando al jefe según el documento de identificación de la carpeta y proporcionando un mensaje breve que describa la acción realizada.</w:t>
      </w:r>
    </w:p>
    <w:p w14:paraId="62F3D001" w14:textId="77777777" w:rsidR="00C17D8D" w:rsidRPr="00435066" w:rsidRDefault="00C17D8D" w:rsidP="00C17D8D">
      <w:pPr>
        <w:jc w:val="both"/>
        <w:rPr>
          <w:lang w:val="es-ES"/>
        </w:rPr>
      </w:pPr>
    </w:p>
    <w:p w14:paraId="3E7FB3DE" w14:textId="77777777" w:rsidR="00C17D8D" w:rsidRPr="00E360A4" w:rsidRDefault="00C17D8D" w:rsidP="00C17D8D">
      <w:pPr>
        <w:jc w:val="both"/>
        <w:rPr>
          <w:rFonts w:ascii="Cambria" w:hAnsi="Cambria"/>
          <w:lang w:val="es-ES"/>
        </w:rPr>
      </w:pPr>
      <w:r w:rsidRPr="00E360A4">
        <w:rPr>
          <w:rFonts w:ascii="Cambria" w:hAnsi="Cambria"/>
          <w:lang w:val="es-ES"/>
        </w:rPr>
        <w:t>Criterios de entrada</w:t>
      </w:r>
    </w:p>
    <w:p w14:paraId="44242F01" w14:textId="77777777" w:rsidR="00C17D8D" w:rsidRPr="000A75A9" w:rsidRDefault="00C17D8D" w:rsidP="00C17D8D">
      <w:pPr>
        <w:jc w:val="both"/>
        <w:rPr>
          <w:lang w:val="es-ES"/>
        </w:rPr>
      </w:pPr>
      <w:r w:rsidRPr="7052936B">
        <w:rPr>
          <w:lang w:val="es-ES"/>
        </w:rPr>
        <w:t xml:space="preserve">La implementación comienza en la fecha indicada en el plan detallado de implementación realizado previamente, donde se garantiza la disponibilidad de todos los documentos y recursos necesarios. </w:t>
      </w:r>
    </w:p>
    <w:p w14:paraId="3B2C0DA9" w14:textId="77777777" w:rsidR="00C17D8D" w:rsidRDefault="00C17D8D" w:rsidP="00C17D8D">
      <w:pPr>
        <w:jc w:val="both"/>
        <w:rPr>
          <w:lang w:val="es-ES"/>
        </w:rPr>
      </w:pPr>
    </w:p>
    <w:p w14:paraId="2414CD22" w14:textId="77777777" w:rsidR="00C17D8D" w:rsidRPr="00E360A4" w:rsidRDefault="00C17D8D" w:rsidP="00C17D8D">
      <w:pPr>
        <w:jc w:val="both"/>
        <w:rPr>
          <w:rFonts w:ascii="Cambria" w:hAnsi="Cambria"/>
          <w:lang w:val="es-ES"/>
        </w:rPr>
      </w:pPr>
      <w:r w:rsidRPr="00E360A4">
        <w:rPr>
          <w:rFonts w:ascii="Cambria" w:hAnsi="Cambria"/>
          <w:lang w:val="es-ES"/>
        </w:rPr>
        <w:t>Criterios de salida</w:t>
      </w:r>
    </w:p>
    <w:p w14:paraId="4D0E68CB" w14:textId="77777777" w:rsidR="00C17D8D" w:rsidRPr="000A75A9" w:rsidRDefault="00C17D8D" w:rsidP="00C17D8D">
      <w:pPr>
        <w:jc w:val="both"/>
        <w:rPr>
          <w:lang w:val="es-ES"/>
        </w:rPr>
      </w:pPr>
      <w:r w:rsidRPr="7052936B">
        <w:rPr>
          <w:lang w:val="es-ES"/>
        </w:rPr>
        <w:t>La salida exitosa de la implementación se verifica mediante la confirmación de que todas las tareas planificadas han sido ejecutadas. Para finalizar exitosamente esta actividad, se completa correctamente la plantilla “Implementación”, que es subida al repositorio Git.</w:t>
      </w:r>
    </w:p>
    <w:p w14:paraId="3CD70C9D" w14:textId="77777777" w:rsidR="00C17D8D" w:rsidRPr="000A75A9" w:rsidRDefault="00C17D8D" w:rsidP="00C17D8D">
      <w:pPr>
        <w:jc w:val="both"/>
        <w:rPr>
          <w:lang w:val="es-ES"/>
        </w:rPr>
      </w:pPr>
    </w:p>
    <w:p w14:paraId="210BA6D9" w14:textId="77777777" w:rsidR="00C17D8D" w:rsidRPr="00E360A4" w:rsidRDefault="00C17D8D" w:rsidP="00C17D8D">
      <w:pPr>
        <w:jc w:val="both"/>
        <w:rPr>
          <w:rFonts w:ascii="Cambria" w:hAnsi="Cambria"/>
          <w:lang w:val="es-ES"/>
        </w:rPr>
      </w:pPr>
      <w:r w:rsidRPr="00E360A4">
        <w:rPr>
          <w:rFonts w:ascii="Cambria" w:hAnsi="Cambria"/>
          <w:lang w:val="es-ES"/>
        </w:rPr>
        <w:t>Subactividades</w:t>
      </w:r>
    </w:p>
    <w:p w14:paraId="570C9511" w14:textId="77777777" w:rsidR="00C17D8D" w:rsidRPr="000A75A9" w:rsidRDefault="00C17D8D" w:rsidP="00C17D8D">
      <w:pPr>
        <w:pStyle w:val="Ttulo4"/>
        <w:rPr>
          <w:rFonts w:eastAsia="Cambria"/>
          <w:lang w:val="es-ES"/>
        </w:rPr>
      </w:pPr>
      <w:r w:rsidRPr="000A75A9">
        <w:rPr>
          <w:rFonts w:eastAsia="Cambria"/>
          <w:lang w:val="es-ES"/>
        </w:rPr>
        <w:t>Ejecución y monitoreo de tareas</w:t>
      </w:r>
    </w:p>
    <w:p w14:paraId="18BF9CE6" w14:textId="77777777" w:rsidR="00C17D8D" w:rsidRPr="000A75A9" w:rsidRDefault="00C17D8D" w:rsidP="00C17D8D">
      <w:pPr>
        <w:jc w:val="both"/>
        <w:rPr>
          <w:lang w:val="es-ES"/>
        </w:rPr>
      </w:pPr>
      <w:r w:rsidRPr="000A75A9">
        <w:rPr>
          <w:lang w:val="es-ES"/>
        </w:rPr>
        <w:t xml:space="preserve">En esta subactividad, se lleva a cabo la ejecución meticulosa de las tareas planificadas, siguiendo el detallado plan de implementación. El enfoque principal reside en el </w:t>
      </w:r>
      <w:r w:rsidRPr="000A75A9">
        <w:rPr>
          <w:lang w:val="es-ES"/>
        </w:rPr>
        <w:lastRenderedPageBreak/>
        <w:t>monitoreo continuo, permitiendo la identificación inmediata de cualquier desviación respecto al plan establecido. Se emplea una vigilancia constante para evaluar el progreso, la calidad y la eficiencia de la ejecución. La capacidad de realizar ajustes instantáneos asegura una adaptación ágil a las circunstancias cambiantes, garantizando así la alineación continua con los objetivos de implementación.</w:t>
      </w:r>
    </w:p>
    <w:p w14:paraId="09F2D05E" w14:textId="77777777" w:rsidR="00C17D8D" w:rsidRPr="000A75A9" w:rsidRDefault="00C17D8D" w:rsidP="00C17D8D">
      <w:pPr>
        <w:pStyle w:val="Ttulo4"/>
        <w:rPr>
          <w:rFonts w:eastAsia="Cambria"/>
          <w:lang w:val="es-ES"/>
        </w:rPr>
      </w:pPr>
      <w:r w:rsidRPr="000A75A9">
        <w:rPr>
          <w:rFonts w:eastAsia="Cambria"/>
          <w:lang w:val="es-ES"/>
        </w:rPr>
        <w:t>Comunicación efectiva del progreso</w:t>
      </w:r>
    </w:p>
    <w:p w14:paraId="43304B17" w14:textId="77777777" w:rsidR="00C17D8D" w:rsidRDefault="00C17D8D" w:rsidP="00C17D8D">
      <w:pPr>
        <w:jc w:val="both"/>
        <w:rPr>
          <w:lang w:val="es-ES"/>
        </w:rPr>
      </w:pPr>
      <w:r w:rsidRPr="000A75A9">
        <w:rPr>
          <w:lang w:val="es-ES"/>
        </w:rPr>
        <w:t>En esta subactividad, se establece y sostiene una comunicación fluida y transparente con el equipo de desarrollo. El objetivo principal es asegurar que cada miembro del equipo tenga una comprensión clara del progreso general de la implementación. La retroalimentación continua y la resolución ágil de problemas contribuyen significativamente al éxito de la implementación.</w:t>
      </w:r>
    </w:p>
    <w:p w14:paraId="2EBD79E3" w14:textId="77777777" w:rsidR="00C17D8D" w:rsidRDefault="00C17D8D" w:rsidP="00C17D8D">
      <w:pPr>
        <w:rPr>
          <w:lang w:val="es-ES"/>
        </w:rPr>
      </w:pPr>
    </w:p>
    <w:p w14:paraId="35F9CCB6" w14:textId="77777777" w:rsidR="00C17D8D" w:rsidRDefault="00C17D8D" w:rsidP="68468051">
      <w:pPr>
        <w:pStyle w:val="Ttulo3"/>
        <w:numPr>
          <w:ilvl w:val="0"/>
          <w:numId w:val="0"/>
        </w:numPr>
        <w:rPr>
          <w:lang w:val="es-ES"/>
        </w:rPr>
      </w:pPr>
      <w:bookmarkStart w:id="19" w:name="_Toc161681986"/>
      <w:r w:rsidRPr="68468051">
        <w:rPr>
          <w:lang w:val="es-ES"/>
        </w:rPr>
        <w:t>Pruebas</w:t>
      </w:r>
      <w:bookmarkEnd w:id="19"/>
    </w:p>
    <w:p w14:paraId="4B2F3463" w14:textId="77777777" w:rsidR="00C17D8D" w:rsidRPr="00E360A4" w:rsidRDefault="00C17D8D" w:rsidP="00C17D8D">
      <w:pPr>
        <w:rPr>
          <w:rFonts w:ascii="Cambria" w:hAnsi="Cambria"/>
          <w:lang w:val="es-ES"/>
        </w:rPr>
      </w:pPr>
      <w:r w:rsidRPr="00E360A4">
        <w:rPr>
          <w:rFonts w:ascii="Cambria" w:hAnsi="Cambria"/>
          <w:lang w:val="es-ES"/>
        </w:rPr>
        <w:t>Descripción y propósito</w:t>
      </w:r>
    </w:p>
    <w:p w14:paraId="6CF9A4BC" w14:textId="77777777" w:rsidR="00C17D8D" w:rsidRPr="000A75A9" w:rsidRDefault="00C17D8D" w:rsidP="00C17D8D">
      <w:pPr>
        <w:jc w:val="both"/>
        <w:rPr>
          <w:lang w:val="es-ES"/>
        </w:rPr>
      </w:pPr>
      <w:r w:rsidRPr="4199578F">
        <w:rPr>
          <w:lang w:val="es-ES"/>
        </w:rPr>
        <w:t>La fase de pruebas se lleva a cabo después de la implementación para validar la efectividad del cambio propuesto y garantizar que cumpla con los requisitos y expectativas establecidos durante las fases anteriores del proceso de control de cambios. Durante esta fase, se realizan las pruebas pertinentes según los cambios introducidos, intentando abarcar todos los aspectos necesarios.</w:t>
      </w:r>
    </w:p>
    <w:p w14:paraId="4031BA48" w14:textId="77777777" w:rsidR="00C17D8D" w:rsidRPr="000A75A9" w:rsidRDefault="00C17D8D" w:rsidP="00C17D8D">
      <w:pPr>
        <w:rPr>
          <w:lang w:val="es-ES"/>
        </w:rPr>
      </w:pPr>
    </w:p>
    <w:p w14:paraId="4EC42AE8" w14:textId="77777777" w:rsidR="00C17D8D" w:rsidRPr="00791770" w:rsidRDefault="00C17D8D" w:rsidP="00C17D8D">
      <w:pPr>
        <w:rPr>
          <w:rFonts w:ascii="Cambria" w:eastAsia="Cambria" w:hAnsi="Cambria" w:cs="Cambria"/>
          <w:lang w:val="es-ES"/>
        </w:rPr>
      </w:pPr>
      <w:r w:rsidRPr="00E360A4">
        <w:rPr>
          <w:rFonts w:ascii="Cambria" w:hAnsi="Cambria"/>
          <w:lang w:val="es-ES"/>
        </w:rPr>
        <w:t>Involucrados</w:t>
      </w:r>
    </w:p>
    <w:p w14:paraId="56AEDC73" w14:textId="77777777" w:rsidR="00C17D8D" w:rsidRPr="000A75A9" w:rsidRDefault="00C17D8D" w:rsidP="00C17D8D">
      <w:pPr>
        <w:jc w:val="both"/>
        <w:rPr>
          <w:lang w:val="es-ES"/>
        </w:rPr>
      </w:pPr>
      <w:r w:rsidRPr="000A75A9">
        <w:rPr>
          <w:lang w:val="es-ES"/>
        </w:rPr>
        <w:t>El equipo de pruebas, los desarrolladores y el gerente del proyecto</w:t>
      </w:r>
      <w:r>
        <w:rPr>
          <w:lang w:val="es-ES"/>
        </w:rPr>
        <w:t>.</w:t>
      </w:r>
    </w:p>
    <w:p w14:paraId="0D4BFD46" w14:textId="77777777" w:rsidR="00C17D8D" w:rsidRPr="000A75A9" w:rsidRDefault="00C17D8D" w:rsidP="00C17D8D">
      <w:pPr>
        <w:rPr>
          <w:lang w:val="es-ES"/>
        </w:rPr>
      </w:pPr>
    </w:p>
    <w:p w14:paraId="37402392" w14:textId="77777777" w:rsidR="00C17D8D" w:rsidRDefault="00C17D8D" w:rsidP="00C17D8D">
      <w:pPr>
        <w:jc w:val="both"/>
        <w:rPr>
          <w:color w:val="000000"/>
          <w:lang w:val="es-ES"/>
        </w:rPr>
      </w:pPr>
      <w:r w:rsidRPr="4199578F">
        <w:rPr>
          <w:rFonts w:ascii="Cambria" w:hAnsi="Cambria"/>
          <w:lang w:val="es-ES"/>
        </w:rPr>
        <w:t>Entradas requeridas</w:t>
      </w:r>
    </w:p>
    <w:p w14:paraId="32A17A45" w14:textId="77777777" w:rsidR="00C17D8D" w:rsidRPr="009810AF" w:rsidRDefault="00C17D8D" w:rsidP="00C17D8D">
      <w:pPr>
        <w:pStyle w:val="Prrafodelista"/>
        <w:numPr>
          <w:ilvl w:val="0"/>
          <w:numId w:val="21"/>
        </w:numPr>
        <w:spacing w:line="259" w:lineRule="auto"/>
        <w:jc w:val="both"/>
        <w:rPr>
          <w:lang w:val="es-ES"/>
        </w:rPr>
      </w:pPr>
      <w:r w:rsidRPr="4199578F">
        <w:rPr>
          <w:lang w:val="es-ES"/>
        </w:rPr>
        <w:t>Documento con los detalles de implementación generado en la actividad anterior</w:t>
      </w:r>
      <w:r w:rsidRPr="52CF9E7A">
        <w:rPr>
          <w:lang w:val="es-ES"/>
        </w:rPr>
        <w:t xml:space="preserve">, disponible en la carpeta </w:t>
      </w:r>
      <w:r w:rsidRPr="52CF9E7A">
        <w:rPr>
          <w:i/>
          <w:iCs/>
          <w:lang w:val="es-ES"/>
        </w:rPr>
        <w:t xml:space="preserve">06_Implementación </w:t>
      </w:r>
      <w:r w:rsidRPr="52CF9E7A">
        <w:rPr>
          <w:lang w:val="es-ES"/>
        </w:rPr>
        <w:t>del repositorio de Git</w:t>
      </w:r>
      <w:r w:rsidRPr="4199578F">
        <w:rPr>
          <w:lang w:val="es-ES"/>
        </w:rPr>
        <w:t>.</w:t>
      </w:r>
    </w:p>
    <w:p w14:paraId="77DC87EC" w14:textId="77777777" w:rsidR="00C17D8D" w:rsidRPr="00435066" w:rsidRDefault="00C17D8D" w:rsidP="00C17D8D">
      <w:pPr>
        <w:pStyle w:val="Prrafodelista"/>
        <w:numPr>
          <w:ilvl w:val="0"/>
          <w:numId w:val="21"/>
        </w:numPr>
        <w:spacing w:line="259" w:lineRule="auto"/>
        <w:jc w:val="both"/>
        <w:rPr>
          <w:lang w:val="es-ES"/>
        </w:rPr>
      </w:pPr>
      <w:r>
        <w:rPr>
          <w:color w:val="000000"/>
          <w:lang w:val="es-ES"/>
        </w:rPr>
        <w:t xml:space="preserve">Plantilla "Pruebas" en blanco disponible en la ruta </w:t>
      </w:r>
      <w:r>
        <w:rPr>
          <w:i/>
          <w:color w:val="000000"/>
          <w:lang w:val="es-ES"/>
        </w:rPr>
        <w:t>07_Pruebas</w:t>
      </w:r>
      <w:r>
        <w:rPr>
          <w:color w:val="000000"/>
          <w:lang w:val="es-ES"/>
        </w:rPr>
        <w:t>/</w:t>
      </w:r>
      <w:r>
        <w:rPr>
          <w:i/>
          <w:color w:val="000000"/>
          <w:lang w:val="es-ES"/>
        </w:rPr>
        <w:t>Plantillas/Pruebas.xlsx</w:t>
      </w:r>
      <w:r>
        <w:rPr>
          <w:color w:val="000000"/>
          <w:lang w:val="es-ES"/>
        </w:rPr>
        <w:t xml:space="preserve"> del repositorio Git.</w:t>
      </w:r>
    </w:p>
    <w:p w14:paraId="62576749" w14:textId="77777777" w:rsidR="00C17D8D" w:rsidRDefault="00C17D8D" w:rsidP="00C17D8D">
      <w:pPr>
        <w:pStyle w:val="Prrafodelista"/>
        <w:spacing w:line="259" w:lineRule="auto"/>
        <w:ind w:left="0"/>
        <w:jc w:val="both"/>
        <w:rPr>
          <w:i/>
          <w:iCs/>
          <w:color w:val="000000"/>
          <w:sz w:val="22"/>
          <w:szCs w:val="22"/>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 Se entiende de forma implícita que la nueva versión del software se encuentra disponible para realizar las pruebas.]</w:t>
      </w:r>
    </w:p>
    <w:p w14:paraId="4E2253C7" w14:textId="77777777" w:rsidR="00C17D8D" w:rsidRDefault="00C17D8D" w:rsidP="00C17D8D">
      <w:pPr>
        <w:rPr>
          <w:rFonts w:ascii="Cambria" w:hAnsi="Cambria"/>
          <w:lang w:val="es-ES"/>
        </w:rPr>
      </w:pPr>
    </w:p>
    <w:p w14:paraId="15F4E797" w14:textId="77777777" w:rsidR="00C17D8D" w:rsidRPr="00791770" w:rsidRDefault="00C17D8D" w:rsidP="00C17D8D">
      <w:pPr>
        <w:rPr>
          <w:rFonts w:ascii="Cambria" w:eastAsia="Cambria" w:hAnsi="Cambria" w:cs="Cambria"/>
          <w:lang w:val="es-ES"/>
        </w:rPr>
      </w:pPr>
      <w:r w:rsidRPr="00E360A4">
        <w:rPr>
          <w:rFonts w:ascii="Cambria" w:hAnsi="Cambria"/>
          <w:lang w:val="es-ES"/>
        </w:rPr>
        <w:t>Productos de trabajo</w:t>
      </w:r>
    </w:p>
    <w:p w14:paraId="6F654DB7" w14:textId="77777777" w:rsidR="00C17D8D" w:rsidRDefault="00C17D8D" w:rsidP="00C17D8D">
      <w:pPr>
        <w:jc w:val="both"/>
        <w:rPr>
          <w:lang w:val="es-ES"/>
        </w:rPr>
      </w:pPr>
      <w:r w:rsidRPr="7052936B">
        <w:rPr>
          <w:lang w:val="es-ES"/>
        </w:rPr>
        <w:t>El producto de esta actividad será el resultado de las pruebas, incluyendo tanto la aplicación de las pruebas junto a la documentación de sus resultados, y la detección de los posibles problemas que puedan encontrarse durante las mismas junto a sus respectivos reportes.</w:t>
      </w:r>
    </w:p>
    <w:p w14:paraId="1C6358B9" w14:textId="77777777" w:rsidR="00C17D8D" w:rsidRPr="000A75A9" w:rsidRDefault="00C17D8D" w:rsidP="00C17D8D">
      <w:pPr>
        <w:jc w:val="both"/>
        <w:rPr>
          <w:i/>
          <w:iCs/>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Pr="7052936B">
        <w:rPr>
          <w:i/>
          <w:iCs/>
          <w:lang w:val="es-ES"/>
        </w:rPr>
        <w:t>07_Pruebas</w:t>
      </w:r>
      <w:r w:rsidRPr="7052936B">
        <w:rPr>
          <w:lang w:val="es-ES"/>
        </w:rPr>
        <w:t xml:space="preserve"> del repositorio Git, nombrándolo como </w:t>
      </w:r>
      <w:r w:rsidRPr="7052936B">
        <w:rPr>
          <w:i/>
          <w:iCs/>
          <w:lang w:val="es-ES"/>
        </w:rPr>
        <w:t>[Num].pdf</w:t>
      </w:r>
      <w:r w:rsidRPr="7052936B">
        <w:rPr>
          <w:lang w:val="es-ES"/>
        </w:rPr>
        <w:t xml:space="preserve"> siendo </w:t>
      </w:r>
      <w:r w:rsidRPr="7052936B">
        <w:rPr>
          <w:i/>
          <w:iCs/>
          <w:lang w:val="es-ES"/>
        </w:rPr>
        <w:t>Num</w:t>
      </w:r>
      <w:r w:rsidRPr="7052936B">
        <w:rPr>
          <w:lang w:val="es-ES"/>
        </w:rPr>
        <w:t xml:space="preserve"> el número de identificación correlativo indicado en la plantilla.</w:t>
      </w:r>
    </w:p>
    <w:p w14:paraId="2A4F72C5" w14:textId="77777777" w:rsidR="00C17D8D" w:rsidRDefault="00C17D8D" w:rsidP="00C17D8D">
      <w:pPr>
        <w:jc w:val="both"/>
        <w:rPr>
          <w:lang w:val="es-ES"/>
        </w:rPr>
      </w:pPr>
      <w:r w:rsidRPr="7052936B">
        <w:rPr>
          <w:lang w:val="es-ES"/>
        </w:rPr>
        <w:t>El desarrollador responsable de las pruebas será encargado de completar esta plantilla y cargar el documento al repositorio Git al concluir las subactividades correspondientes. Los cambios se registrarán mediante commits en Git, identificando al desarrollador según el documento de identificación de la carpeta y proporcionando un nuevo mensaje breve que describa la acción realizada.</w:t>
      </w:r>
    </w:p>
    <w:p w14:paraId="44F2C6EF" w14:textId="77777777" w:rsidR="00C17D8D" w:rsidRPr="000A75A9" w:rsidRDefault="00C17D8D" w:rsidP="00C17D8D">
      <w:pPr>
        <w:rPr>
          <w:lang w:val="es-ES"/>
        </w:rPr>
      </w:pPr>
      <w:r w:rsidRPr="4199578F">
        <w:rPr>
          <w:lang w:val="es-ES"/>
        </w:rPr>
        <w:t xml:space="preserve"> </w:t>
      </w:r>
    </w:p>
    <w:p w14:paraId="30C690B9" w14:textId="77777777" w:rsidR="00C17D8D" w:rsidRPr="00E360A4" w:rsidRDefault="00C17D8D" w:rsidP="00C17D8D">
      <w:pPr>
        <w:rPr>
          <w:rFonts w:ascii="Cambria" w:hAnsi="Cambria"/>
          <w:lang w:val="es-ES"/>
        </w:rPr>
      </w:pPr>
      <w:r w:rsidRPr="00E360A4">
        <w:rPr>
          <w:rFonts w:ascii="Cambria" w:hAnsi="Cambria"/>
          <w:lang w:val="es-ES"/>
        </w:rPr>
        <w:lastRenderedPageBreak/>
        <w:t>Criterios de entrada</w:t>
      </w:r>
    </w:p>
    <w:p w14:paraId="4CAAD123" w14:textId="77777777" w:rsidR="00C17D8D" w:rsidRDefault="00C17D8D" w:rsidP="00C17D8D">
      <w:pPr>
        <w:jc w:val="both"/>
        <w:rPr>
          <w:lang w:val="es-ES"/>
        </w:rPr>
      </w:pPr>
      <w:r w:rsidRPr="006E09C0">
        <w:rPr>
          <w:lang w:val="es-ES"/>
        </w:rPr>
        <w:t>La fase de pruebas comienza tras haber realizado la implementación y haber recibido un informe detallado de este proceso, así como el software resultante de esta etapa.</w:t>
      </w:r>
    </w:p>
    <w:p w14:paraId="502613F0" w14:textId="77777777" w:rsidR="00C17D8D" w:rsidRPr="000A75A9" w:rsidRDefault="00C17D8D" w:rsidP="00C17D8D">
      <w:pPr>
        <w:jc w:val="both"/>
        <w:rPr>
          <w:lang w:val="es-ES"/>
        </w:rPr>
      </w:pPr>
    </w:p>
    <w:p w14:paraId="5FD7D16D" w14:textId="77777777" w:rsidR="00C17D8D" w:rsidRPr="00E360A4" w:rsidRDefault="00C17D8D" w:rsidP="00C17D8D">
      <w:pPr>
        <w:rPr>
          <w:rFonts w:ascii="Cambria" w:hAnsi="Cambria"/>
          <w:lang w:val="es-ES"/>
        </w:rPr>
      </w:pPr>
      <w:r w:rsidRPr="4199578F">
        <w:rPr>
          <w:rFonts w:ascii="Cambria" w:hAnsi="Cambria"/>
          <w:lang w:val="es-ES"/>
        </w:rPr>
        <w:t>Criterios de salida</w:t>
      </w:r>
    </w:p>
    <w:p w14:paraId="758A2A5F" w14:textId="77777777" w:rsidR="00C17D8D" w:rsidRDefault="00C17D8D" w:rsidP="00C17D8D">
      <w:pPr>
        <w:jc w:val="both"/>
        <w:rPr>
          <w:lang w:val="es-ES"/>
        </w:rPr>
      </w:pPr>
      <w:r w:rsidRPr="7052936B">
        <w:rPr>
          <w:lang w:val="es-ES"/>
        </w:rPr>
        <w:t>La salida exitosa de esta fase se verifica mediante la confirmación de que se han ejecutado pruebas sobre todas las implementaciones realizadas previamente, cumpliendo con los requisitos del proyecto. Además, en caso de que en los resultados de las pruebas se hayan detectado problemas, se debe confirmar también su identificación y reporte. Finalmente, se considera exitosa una vez se han subido al repositorio Git.</w:t>
      </w:r>
    </w:p>
    <w:p w14:paraId="50886E4E" w14:textId="77777777" w:rsidR="00C17D8D" w:rsidRPr="000A75A9" w:rsidRDefault="00C17D8D" w:rsidP="00C17D8D">
      <w:pPr>
        <w:rPr>
          <w:lang w:val="es-ES"/>
        </w:rPr>
      </w:pPr>
    </w:p>
    <w:p w14:paraId="1CFC807A" w14:textId="77777777" w:rsidR="00C17D8D" w:rsidRPr="00E360A4" w:rsidRDefault="00C17D8D" w:rsidP="00C17D8D">
      <w:pPr>
        <w:rPr>
          <w:rFonts w:ascii="Cambria" w:hAnsi="Cambria"/>
          <w:lang w:val="es-ES"/>
        </w:rPr>
      </w:pPr>
      <w:r w:rsidRPr="00E360A4">
        <w:rPr>
          <w:rFonts w:ascii="Cambria" w:hAnsi="Cambria"/>
          <w:lang w:val="es-ES"/>
        </w:rPr>
        <w:t>Subactividades</w:t>
      </w:r>
    </w:p>
    <w:p w14:paraId="1DD98F81" w14:textId="77777777" w:rsidR="00C17D8D" w:rsidRPr="000A75A9" w:rsidRDefault="00C17D8D" w:rsidP="00C17D8D">
      <w:pPr>
        <w:pStyle w:val="Ttulo4"/>
        <w:rPr>
          <w:rFonts w:eastAsia="Cambria"/>
          <w:lang w:val="es-ES"/>
        </w:rPr>
      </w:pPr>
      <w:r w:rsidRPr="000A75A9">
        <w:rPr>
          <w:rFonts w:eastAsia="Cambria"/>
          <w:lang w:val="es-ES"/>
        </w:rPr>
        <w:t>Pruebas funcionales y de rendimiento</w:t>
      </w:r>
    </w:p>
    <w:p w14:paraId="3E6310C5" w14:textId="77777777" w:rsidR="00C17D8D" w:rsidRPr="000A75A9" w:rsidRDefault="00C17D8D" w:rsidP="00C17D8D">
      <w:pPr>
        <w:jc w:val="both"/>
        <w:rPr>
          <w:lang w:val="es-ES"/>
        </w:rPr>
      </w:pPr>
      <w:r w:rsidRPr="000A75A9">
        <w:rPr>
          <w:lang w:val="es-ES"/>
        </w:rPr>
        <w:t>Esta subactividad se centra en verificar la funcionalidad y rendimiento del sistema implementado. Las pruebas funcionales aseguran que todas las características y funcionalidades del sistema funcionen según lo especificado, mientras que las pruebas de rendimiento evalúan la capacidad del sistema para manejar la carga prevista.</w:t>
      </w:r>
    </w:p>
    <w:p w14:paraId="79872549" w14:textId="77777777" w:rsidR="00C17D8D" w:rsidRPr="000A75A9" w:rsidRDefault="00C17D8D" w:rsidP="00C17D8D">
      <w:pPr>
        <w:pStyle w:val="Ttulo4"/>
        <w:rPr>
          <w:rFonts w:eastAsia="Cambria"/>
          <w:lang w:val="es-ES"/>
        </w:rPr>
      </w:pPr>
      <w:r w:rsidRPr="000A75A9">
        <w:rPr>
          <w:rFonts w:eastAsia="Cambria"/>
          <w:lang w:val="es-ES"/>
        </w:rPr>
        <w:t>Identificación y reporte de problemas</w:t>
      </w:r>
    </w:p>
    <w:p w14:paraId="50AE6BE9" w14:textId="77777777" w:rsidR="00C17D8D" w:rsidRPr="000A75A9" w:rsidRDefault="00C17D8D" w:rsidP="00C17D8D">
      <w:pPr>
        <w:jc w:val="both"/>
        <w:rPr>
          <w:lang w:val="es-ES"/>
        </w:rPr>
      </w:pPr>
      <w:r w:rsidRPr="000A75A9">
        <w:rPr>
          <w:lang w:val="es-ES"/>
        </w:rPr>
        <w:t>Durante el proceso de implementación, pueden surgir problemas o defectos que requieran ser abordados. Esta subactividad se centra en la identificación, documentación y reporte de cualquier problema encontrado. En caso de identificar problemas durante las pruebas, se documentan detalladamente para su corrección posterior.</w:t>
      </w:r>
    </w:p>
    <w:p w14:paraId="4E6EB65D" w14:textId="77777777" w:rsidR="00C17D8D" w:rsidRDefault="00C17D8D" w:rsidP="68468051">
      <w:pPr>
        <w:pStyle w:val="Ttulo3"/>
        <w:numPr>
          <w:ilvl w:val="0"/>
          <w:numId w:val="0"/>
        </w:numPr>
        <w:rPr>
          <w:lang w:val="es-ES"/>
        </w:rPr>
      </w:pPr>
      <w:bookmarkStart w:id="20" w:name="_Toc161681987"/>
      <w:r w:rsidRPr="68468051">
        <w:rPr>
          <w:lang w:val="es-ES"/>
        </w:rPr>
        <w:t>Revisión</w:t>
      </w:r>
      <w:bookmarkEnd w:id="20"/>
    </w:p>
    <w:p w14:paraId="0856FD22" w14:textId="77777777" w:rsidR="00C17D8D" w:rsidRPr="00E360A4" w:rsidRDefault="00C17D8D" w:rsidP="00C17D8D">
      <w:pPr>
        <w:rPr>
          <w:rFonts w:ascii="Cambria" w:hAnsi="Cambria"/>
          <w:lang w:val="es-ES"/>
        </w:rPr>
      </w:pPr>
      <w:r w:rsidRPr="00E360A4">
        <w:rPr>
          <w:rFonts w:ascii="Cambria" w:hAnsi="Cambria"/>
          <w:lang w:val="es-ES"/>
        </w:rPr>
        <w:t>Descripción y propósito</w:t>
      </w:r>
    </w:p>
    <w:p w14:paraId="0C39B1AF" w14:textId="77777777" w:rsidR="00C17D8D" w:rsidRPr="000A75A9" w:rsidRDefault="00C17D8D" w:rsidP="00C17D8D">
      <w:pPr>
        <w:jc w:val="both"/>
        <w:rPr>
          <w:lang w:val="es-ES"/>
        </w:rPr>
      </w:pPr>
      <w:r w:rsidRPr="000A75A9">
        <w:rPr>
          <w:lang w:val="es-ES"/>
        </w:rPr>
        <w:t>La fase de revisión se centra en evaluar críticamente la implementación realizada, revisando aspectos técnicos, arquitectónicos y de calidad del código para garantizar la conformidad con los estándares y requisitos previamente definidos.</w:t>
      </w:r>
    </w:p>
    <w:p w14:paraId="1C62401F" w14:textId="77777777" w:rsidR="00C17D8D" w:rsidRPr="000A75A9" w:rsidRDefault="00C17D8D" w:rsidP="00C17D8D">
      <w:pPr>
        <w:rPr>
          <w:lang w:val="es-ES"/>
        </w:rPr>
      </w:pPr>
    </w:p>
    <w:p w14:paraId="0042ABEC" w14:textId="77777777" w:rsidR="00C17D8D" w:rsidRPr="00E360A4" w:rsidRDefault="00C17D8D" w:rsidP="00C17D8D">
      <w:pPr>
        <w:rPr>
          <w:rFonts w:ascii="Cambria" w:hAnsi="Cambria"/>
          <w:lang w:val="es-ES"/>
        </w:rPr>
      </w:pPr>
      <w:r w:rsidRPr="00E360A4">
        <w:rPr>
          <w:rFonts w:ascii="Cambria" w:hAnsi="Cambria"/>
          <w:lang w:val="es-ES"/>
        </w:rPr>
        <w:t>Involucrados</w:t>
      </w:r>
    </w:p>
    <w:p w14:paraId="18CA3B3A" w14:textId="77777777" w:rsidR="00C17D8D" w:rsidRPr="000A75A9" w:rsidRDefault="00C17D8D" w:rsidP="00C17D8D">
      <w:pPr>
        <w:rPr>
          <w:lang w:val="es-ES"/>
        </w:rPr>
      </w:pPr>
      <w:r w:rsidRPr="000A75A9">
        <w:rPr>
          <w:lang w:val="es-ES"/>
        </w:rPr>
        <w:t>Equipo de revisión técnica, desarrolladores y gerente del proyecto.</w:t>
      </w:r>
    </w:p>
    <w:p w14:paraId="214EE648" w14:textId="77777777" w:rsidR="00C17D8D" w:rsidRPr="000A75A9" w:rsidRDefault="00C17D8D" w:rsidP="00C17D8D">
      <w:pPr>
        <w:rPr>
          <w:lang w:val="es-ES"/>
        </w:rPr>
      </w:pPr>
    </w:p>
    <w:p w14:paraId="6AE52191" w14:textId="77777777" w:rsidR="00C17D8D" w:rsidRPr="00E360A4" w:rsidRDefault="00C17D8D" w:rsidP="00C17D8D">
      <w:pPr>
        <w:rPr>
          <w:rFonts w:ascii="Cambria" w:hAnsi="Cambria"/>
          <w:lang w:val="es-ES"/>
        </w:rPr>
      </w:pPr>
      <w:r w:rsidRPr="4199578F">
        <w:rPr>
          <w:rFonts w:ascii="Cambria" w:hAnsi="Cambria"/>
          <w:lang w:val="es-ES"/>
        </w:rPr>
        <w:t>Entradas requeridas</w:t>
      </w:r>
    </w:p>
    <w:p w14:paraId="734599AE" w14:textId="77777777" w:rsidR="00C17D8D" w:rsidRPr="000A75A9" w:rsidRDefault="00C17D8D" w:rsidP="00C17D8D">
      <w:pPr>
        <w:pStyle w:val="Prrafodelista"/>
        <w:numPr>
          <w:ilvl w:val="0"/>
          <w:numId w:val="21"/>
        </w:numPr>
        <w:spacing w:line="259" w:lineRule="auto"/>
        <w:jc w:val="both"/>
        <w:rPr>
          <w:lang w:val="es-ES"/>
        </w:rPr>
      </w:pPr>
      <w:r w:rsidRPr="3FD11B48">
        <w:rPr>
          <w:lang w:val="es-ES"/>
        </w:rPr>
        <w:t xml:space="preserve">Documento con el plan de pruebas y reportes detallado generado en la actividad anterior, disponible en la carpeta </w:t>
      </w:r>
      <w:r w:rsidRPr="3FD11B48">
        <w:rPr>
          <w:i/>
          <w:iCs/>
          <w:lang w:val="es-ES"/>
        </w:rPr>
        <w:t xml:space="preserve">07_Pruebas </w:t>
      </w:r>
      <w:r w:rsidRPr="3FD11B48">
        <w:rPr>
          <w:lang w:val="es-ES"/>
        </w:rPr>
        <w:t>del repositorio de Git.</w:t>
      </w:r>
    </w:p>
    <w:p w14:paraId="50259887" w14:textId="77777777" w:rsidR="00C17D8D" w:rsidRPr="00435066" w:rsidRDefault="00C17D8D" w:rsidP="00C17D8D">
      <w:pPr>
        <w:pStyle w:val="Prrafodelista"/>
        <w:numPr>
          <w:ilvl w:val="0"/>
          <w:numId w:val="21"/>
        </w:numPr>
        <w:spacing w:line="259" w:lineRule="auto"/>
        <w:jc w:val="both"/>
        <w:rPr>
          <w:lang w:val="es-ES"/>
        </w:rPr>
      </w:pPr>
      <w:r>
        <w:rPr>
          <w:color w:val="000000"/>
          <w:lang w:val="es-ES"/>
        </w:rPr>
        <w:t xml:space="preserve">Plantilla "Revisión" en blanco disponible en la ruta </w:t>
      </w:r>
      <w:r>
        <w:rPr>
          <w:i/>
          <w:color w:val="000000"/>
          <w:lang w:val="es-ES"/>
        </w:rPr>
        <w:t xml:space="preserve">08_Revisión/Plantillas/Revision.xlsx </w:t>
      </w:r>
      <w:r>
        <w:rPr>
          <w:color w:val="000000"/>
          <w:lang w:val="es-ES"/>
        </w:rPr>
        <w:t>del repositorio Git.</w:t>
      </w:r>
    </w:p>
    <w:p w14:paraId="4D5957AC" w14:textId="77777777" w:rsidR="00C17D8D" w:rsidRDefault="00C17D8D" w:rsidP="00C17D8D">
      <w:pPr>
        <w:pStyle w:val="Prrafodelista"/>
        <w:spacing w:line="259" w:lineRule="auto"/>
        <w:ind w:left="0"/>
        <w:jc w:val="both"/>
        <w:rPr>
          <w:i/>
          <w:iCs/>
          <w:color w:val="000000"/>
          <w:sz w:val="22"/>
          <w:szCs w:val="22"/>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 xml:space="preserve">. Se entiende de forma implícita que la nueva versión del software se encuentra disponible para realizar la </w:t>
      </w:r>
      <w:r w:rsidRPr="00AA6606">
        <w:rPr>
          <w:i/>
          <w:iCs/>
          <w:color w:val="000000"/>
          <w:sz w:val="22"/>
          <w:szCs w:val="22"/>
          <w:lang w:val="es-ES"/>
        </w:rPr>
        <w:t>revisión</w:t>
      </w:r>
      <w:r w:rsidRPr="00AA6606">
        <w:rPr>
          <w:i/>
          <w:color w:val="000000"/>
          <w:sz w:val="22"/>
          <w:szCs w:val="22"/>
          <w:lang w:val="es-ES"/>
        </w:rPr>
        <w:t>.]</w:t>
      </w:r>
    </w:p>
    <w:p w14:paraId="77853926" w14:textId="77777777" w:rsidR="00C17D8D" w:rsidRPr="000A75A9" w:rsidRDefault="00C17D8D" w:rsidP="00C17D8D">
      <w:pPr>
        <w:rPr>
          <w:lang w:val="es-ES"/>
        </w:rPr>
      </w:pPr>
    </w:p>
    <w:p w14:paraId="4CEE5493" w14:textId="77777777" w:rsidR="00C17D8D" w:rsidRPr="00E360A4" w:rsidRDefault="00C17D8D" w:rsidP="00C17D8D">
      <w:pPr>
        <w:rPr>
          <w:rFonts w:ascii="Cambria" w:hAnsi="Cambria"/>
          <w:lang w:val="es-ES"/>
        </w:rPr>
      </w:pPr>
      <w:r w:rsidRPr="4199578F">
        <w:rPr>
          <w:rFonts w:ascii="Cambria" w:hAnsi="Cambria"/>
          <w:lang w:val="es-ES"/>
        </w:rPr>
        <w:t>Productos de trabajo</w:t>
      </w:r>
    </w:p>
    <w:p w14:paraId="6E2F6949" w14:textId="77777777" w:rsidR="00C17D8D" w:rsidRDefault="00C17D8D" w:rsidP="00C17D8D">
      <w:pPr>
        <w:jc w:val="both"/>
        <w:rPr>
          <w:lang w:val="es-ES"/>
        </w:rPr>
      </w:pPr>
      <w:r w:rsidRPr="4199578F">
        <w:rPr>
          <w:lang w:val="es-ES"/>
        </w:rPr>
        <w:t xml:space="preserve">La salida de esta actividad será el resultado de la revisión, incluyendo el estudio exhaustivo del código para asegurar su calidad y la implementación de las correcciones </w:t>
      </w:r>
      <w:r w:rsidRPr="4199578F">
        <w:rPr>
          <w:lang w:val="es-ES"/>
        </w:rPr>
        <w:lastRenderedPageBreak/>
        <w:t>necesarias en caso de que se detectasen problemas durante la fase de pruebas o se considerase necesario tras la revisión del código.</w:t>
      </w:r>
    </w:p>
    <w:p w14:paraId="2BE70637" w14:textId="77777777" w:rsidR="00C17D8D" w:rsidRPr="000A75A9" w:rsidRDefault="00C17D8D" w:rsidP="00C17D8D">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w:t>
      </w:r>
      <w:r w:rsidRPr="4C7F79A0">
        <w:rPr>
          <w:lang w:val="es-ES"/>
        </w:rPr>
        <w:t xml:space="preserve">carpeta </w:t>
      </w:r>
      <w:r w:rsidRPr="4C7F79A0">
        <w:rPr>
          <w:i/>
          <w:iCs/>
          <w:lang w:val="es-ES"/>
        </w:rPr>
        <w:t>Aceptadas</w:t>
      </w:r>
      <w:r w:rsidRPr="4C7F79A0">
        <w:rPr>
          <w:lang w:val="es-ES"/>
        </w:rPr>
        <w:t xml:space="preserve"> o </w:t>
      </w:r>
      <w:r w:rsidRPr="13485104">
        <w:rPr>
          <w:i/>
          <w:iCs/>
          <w:lang w:val="es-ES"/>
        </w:rPr>
        <w:t>Rechazadas</w:t>
      </w:r>
      <w:r w:rsidRPr="13485104">
        <w:rPr>
          <w:lang w:val="es-ES"/>
        </w:rPr>
        <w:t>, según la decisión tomada,</w:t>
      </w:r>
      <w:r w:rsidRPr="4C7F79A0">
        <w:rPr>
          <w:lang w:val="es-ES"/>
        </w:rPr>
        <w:t xml:space="preserve"> en la </w:t>
      </w:r>
      <w:r w:rsidRPr="7052936B">
        <w:rPr>
          <w:lang w:val="es-ES"/>
        </w:rPr>
        <w:t xml:space="preserve">ruta </w:t>
      </w:r>
      <w:r w:rsidRPr="7052936B">
        <w:rPr>
          <w:i/>
          <w:iCs/>
          <w:lang w:val="es-ES"/>
        </w:rPr>
        <w:t>08_Revision</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58E626A6" w14:textId="77777777" w:rsidR="00C17D8D" w:rsidRDefault="00C17D8D" w:rsidP="00C17D8D">
      <w:pPr>
        <w:jc w:val="both"/>
        <w:rPr>
          <w:lang w:val="es-ES"/>
        </w:rPr>
      </w:pPr>
      <w:r w:rsidRPr="7052936B">
        <w:rPr>
          <w:lang w:val="es-ES"/>
        </w:rPr>
        <w:t>El desarrollador responsable de la revisión será el encargado de completar la plantilla y cargar el documento al repositorio Git al concluir las subactividades correspondientes. Los cambios se registrarán mediante commits en Git, identificando al desarrollador según el documento de identificación de la carpeta y proporcionando un mensaje breve que describa la acción realizada.</w:t>
      </w:r>
    </w:p>
    <w:p w14:paraId="106590C4" w14:textId="77777777" w:rsidR="00C17D8D" w:rsidRDefault="00C17D8D" w:rsidP="00C17D8D">
      <w:pPr>
        <w:rPr>
          <w:lang w:val="es-ES"/>
        </w:rPr>
      </w:pPr>
    </w:p>
    <w:p w14:paraId="236F563E" w14:textId="77777777" w:rsidR="00C17D8D" w:rsidRPr="00E360A4" w:rsidRDefault="00C17D8D" w:rsidP="00C17D8D">
      <w:pPr>
        <w:rPr>
          <w:rFonts w:ascii="Cambria" w:hAnsi="Cambria"/>
          <w:lang w:val="es-ES"/>
        </w:rPr>
      </w:pPr>
      <w:r w:rsidRPr="4199578F">
        <w:rPr>
          <w:rFonts w:ascii="Cambria" w:hAnsi="Cambria"/>
          <w:lang w:val="es-ES"/>
        </w:rPr>
        <w:t>Criterios de entrada</w:t>
      </w:r>
    </w:p>
    <w:p w14:paraId="014C545B" w14:textId="77777777" w:rsidR="00C17D8D" w:rsidRDefault="00C17D8D" w:rsidP="00C17D8D">
      <w:pPr>
        <w:jc w:val="both"/>
        <w:rPr>
          <w:lang w:val="es-ES"/>
        </w:rPr>
      </w:pPr>
      <w:r w:rsidRPr="4199578F">
        <w:rPr>
          <w:lang w:val="es-ES"/>
        </w:rPr>
        <w:t xml:space="preserve">La implementación comienza tras </w:t>
      </w:r>
      <w:r>
        <w:rPr>
          <w:lang w:val="es-ES"/>
        </w:rPr>
        <w:t xml:space="preserve">finalizar </w:t>
      </w:r>
      <w:r w:rsidRPr="4199578F">
        <w:rPr>
          <w:lang w:val="es-ES"/>
        </w:rPr>
        <w:t xml:space="preserve">la ejecución de las pruebas y </w:t>
      </w:r>
      <w:r>
        <w:rPr>
          <w:lang w:val="es-ES"/>
        </w:rPr>
        <w:t>su</w:t>
      </w:r>
      <w:r w:rsidRPr="4199578F">
        <w:rPr>
          <w:lang w:val="es-ES"/>
        </w:rPr>
        <w:t xml:space="preserve"> documentación</w:t>
      </w:r>
      <w:r>
        <w:rPr>
          <w:lang w:val="es-ES"/>
        </w:rPr>
        <w:t xml:space="preserve">, </w:t>
      </w:r>
      <w:r w:rsidRPr="4199578F">
        <w:rPr>
          <w:lang w:val="es-ES"/>
        </w:rPr>
        <w:t>junto al reporte de los posibles problemas encontrados.</w:t>
      </w:r>
    </w:p>
    <w:p w14:paraId="684CD3A4" w14:textId="77777777" w:rsidR="00C17D8D" w:rsidRDefault="00C17D8D" w:rsidP="00C17D8D">
      <w:pPr>
        <w:rPr>
          <w:lang w:val="es-ES"/>
        </w:rPr>
      </w:pPr>
    </w:p>
    <w:p w14:paraId="66601757" w14:textId="77777777" w:rsidR="00C17D8D" w:rsidRPr="00E360A4" w:rsidRDefault="00C17D8D" w:rsidP="00C17D8D">
      <w:pPr>
        <w:rPr>
          <w:rFonts w:ascii="Cambria" w:hAnsi="Cambria"/>
          <w:lang w:val="es-ES"/>
        </w:rPr>
      </w:pPr>
      <w:r w:rsidRPr="4199578F">
        <w:rPr>
          <w:rFonts w:ascii="Cambria" w:hAnsi="Cambria"/>
          <w:lang w:val="es-ES"/>
        </w:rPr>
        <w:t>Criterios de salida</w:t>
      </w:r>
    </w:p>
    <w:p w14:paraId="0F6C44F7" w14:textId="77777777" w:rsidR="00C17D8D" w:rsidRDefault="00C17D8D" w:rsidP="00C17D8D">
      <w:pPr>
        <w:jc w:val="both"/>
        <w:rPr>
          <w:lang w:val="es-ES"/>
        </w:rPr>
      </w:pPr>
      <w:r w:rsidRPr="7052936B">
        <w:rPr>
          <w:lang w:val="es-ES"/>
        </w:rPr>
        <w:t>La salida exitosa de la revisión se verifica mediante la confirmación de que se ha realizado una revisión exhaustiva del código y la realización de una evaluación sobre el mismo (realizando su informe correspondiente), que permite proceder al cierre del proceso de cambios en caso de que sea exitosa, o retornar a la etapa de planificación en caso negativo, así como la subida de la plantilla cubierta con éxito al repositorio Git.</w:t>
      </w:r>
    </w:p>
    <w:p w14:paraId="479E81D6" w14:textId="77777777" w:rsidR="00C17D8D" w:rsidRDefault="00C17D8D" w:rsidP="00C17D8D">
      <w:pPr>
        <w:jc w:val="both"/>
        <w:rPr>
          <w:lang w:val="es-ES"/>
        </w:rPr>
      </w:pPr>
    </w:p>
    <w:p w14:paraId="26E7BADF" w14:textId="77777777" w:rsidR="00C17D8D" w:rsidRPr="000A75A9" w:rsidRDefault="00C17D8D" w:rsidP="00C17D8D">
      <w:pPr>
        <w:rPr>
          <w:lang w:val="es-ES"/>
        </w:rPr>
      </w:pPr>
      <w:r w:rsidRPr="00E360A4">
        <w:rPr>
          <w:rFonts w:ascii="Cambria" w:hAnsi="Cambria"/>
          <w:lang w:val="es-ES"/>
        </w:rPr>
        <w:t>Subactividades</w:t>
      </w:r>
    </w:p>
    <w:p w14:paraId="22F8C578" w14:textId="77777777" w:rsidR="00C17D8D" w:rsidRPr="000A75A9" w:rsidRDefault="00C17D8D" w:rsidP="00C17D8D">
      <w:pPr>
        <w:pStyle w:val="Ttulo4"/>
        <w:rPr>
          <w:rFonts w:eastAsia="Cambria"/>
          <w:lang w:val="es-ES"/>
        </w:rPr>
      </w:pPr>
      <w:r w:rsidRPr="000A75A9">
        <w:rPr>
          <w:rFonts w:eastAsia="Cambria"/>
          <w:lang w:val="es-ES"/>
        </w:rPr>
        <w:t>Revisión técnica y auditoría</w:t>
      </w:r>
    </w:p>
    <w:p w14:paraId="3CBC58DF" w14:textId="77777777" w:rsidR="00C17D8D" w:rsidRDefault="00C17D8D" w:rsidP="00C17D8D">
      <w:pPr>
        <w:jc w:val="both"/>
        <w:rPr>
          <w:lang w:val="es-ES"/>
        </w:rPr>
      </w:pPr>
      <w:r w:rsidRPr="000A75A9">
        <w:rPr>
          <w:lang w:val="es-ES"/>
        </w:rPr>
        <w:t>Se realiza una revisión detallada del código y la arquitectura para asegurar la calidad técnica y la conformidad con los estándares.</w:t>
      </w:r>
    </w:p>
    <w:p w14:paraId="20AA3968" w14:textId="77777777" w:rsidR="00C17D8D" w:rsidRDefault="00C17D8D" w:rsidP="00C17D8D">
      <w:pPr>
        <w:jc w:val="both"/>
        <w:rPr>
          <w:lang w:val="es-ES"/>
        </w:rPr>
      </w:pPr>
    </w:p>
    <w:p w14:paraId="3D690ED1" w14:textId="77777777" w:rsidR="00C17D8D" w:rsidRDefault="00C17D8D" w:rsidP="00C17D8D">
      <w:pPr>
        <w:pStyle w:val="Ttulo4"/>
        <w:rPr>
          <w:rFonts w:eastAsia="Cambria"/>
        </w:rPr>
      </w:pPr>
      <w:r w:rsidRPr="074C8F75">
        <w:rPr>
          <w:rFonts w:eastAsia="Cambria"/>
          <w:lang w:val="es-ES"/>
        </w:rPr>
        <w:t>Evaluación</w:t>
      </w:r>
      <w:r w:rsidRPr="550FF7FB">
        <w:rPr>
          <w:rFonts w:eastAsia="Cambria"/>
          <w:lang w:val="es-ES"/>
        </w:rPr>
        <w:t xml:space="preserve"> </w:t>
      </w:r>
      <w:r w:rsidRPr="5A17570C">
        <w:rPr>
          <w:rFonts w:eastAsia="Cambria"/>
          <w:lang w:val="es-ES"/>
        </w:rPr>
        <w:t>general</w:t>
      </w:r>
    </w:p>
    <w:p w14:paraId="026A3F12" w14:textId="77777777" w:rsidR="00C17D8D" w:rsidRDefault="00C17D8D" w:rsidP="00C17D8D">
      <w:pPr>
        <w:jc w:val="both"/>
        <w:rPr>
          <w:lang w:val="es-ES"/>
        </w:rPr>
      </w:pPr>
      <w:r w:rsidRPr="380BA8EE">
        <w:rPr>
          <w:lang w:val="es-ES"/>
        </w:rPr>
        <w:t xml:space="preserve">En base a los resultados obtenidos de la revisión técnica y </w:t>
      </w:r>
      <w:r w:rsidRPr="4EAFC63F">
        <w:rPr>
          <w:lang w:val="es-ES"/>
        </w:rPr>
        <w:t>auditoría, así como de los informes proporcionados a través de las etapas anteriores,</w:t>
      </w:r>
      <w:r w:rsidRPr="7AF16E85">
        <w:rPr>
          <w:lang w:val="es-ES"/>
        </w:rPr>
        <w:t xml:space="preserve"> se decide aprobar </w:t>
      </w:r>
      <w:r w:rsidRPr="73F96E13">
        <w:rPr>
          <w:lang w:val="es-ES"/>
        </w:rPr>
        <w:t xml:space="preserve">el cierre del proyecto o denegar </w:t>
      </w:r>
      <w:r w:rsidRPr="676D9001">
        <w:rPr>
          <w:lang w:val="es-ES"/>
        </w:rPr>
        <w:t xml:space="preserve">el mismo, teniendo que retornar a la etapa de planificación para </w:t>
      </w:r>
      <w:r w:rsidRPr="05CFA8ED">
        <w:rPr>
          <w:lang w:val="es-ES"/>
        </w:rPr>
        <w:t xml:space="preserve">poder </w:t>
      </w:r>
      <w:r w:rsidRPr="51B2E19B">
        <w:rPr>
          <w:lang w:val="es-ES"/>
        </w:rPr>
        <w:t>solucionar los errores detectados.</w:t>
      </w:r>
      <w:r w:rsidRPr="5A17570C">
        <w:rPr>
          <w:lang w:val="es-ES"/>
        </w:rPr>
        <w:t xml:space="preserve"> </w:t>
      </w:r>
    </w:p>
    <w:p w14:paraId="41025288" w14:textId="77777777" w:rsidR="00C17D8D" w:rsidRDefault="00C17D8D" w:rsidP="00C17D8D">
      <w:pPr>
        <w:rPr>
          <w:lang w:val="es-ES"/>
        </w:rPr>
      </w:pPr>
    </w:p>
    <w:p w14:paraId="1124FFB5" w14:textId="77777777" w:rsidR="00C17D8D" w:rsidRDefault="00C17D8D" w:rsidP="00C17D8D">
      <w:pPr>
        <w:rPr>
          <w:lang w:val="es-ES"/>
        </w:rPr>
      </w:pPr>
    </w:p>
    <w:p w14:paraId="53727421" w14:textId="77777777" w:rsidR="00C17D8D" w:rsidRDefault="00C17D8D" w:rsidP="68468051">
      <w:pPr>
        <w:pStyle w:val="Ttulo3"/>
        <w:numPr>
          <w:ilvl w:val="0"/>
          <w:numId w:val="0"/>
        </w:numPr>
        <w:rPr>
          <w:lang w:val="es-ES"/>
        </w:rPr>
      </w:pPr>
      <w:bookmarkStart w:id="21" w:name="_Toc161681988"/>
      <w:r w:rsidRPr="68468051">
        <w:rPr>
          <w:lang w:val="es-ES"/>
        </w:rPr>
        <w:t>Cierre</w:t>
      </w:r>
      <w:bookmarkEnd w:id="21"/>
    </w:p>
    <w:p w14:paraId="68DE0AB9" w14:textId="77777777" w:rsidR="00C17D8D" w:rsidRPr="00791770" w:rsidRDefault="00C17D8D" w:rsidP="00C17D8D">
      <w:pPr>
        <w:rPr>
          <w:rFonts w:ascii="Cambria" w:eastAsia="Cambria" w:hAnsi="Cambria" w:cs="Cambria"/>
          <w:lang w:val="es-ES"/>
        </w:rPr>
      </w:pPr>
      <w:r w:rsidRPr="00791770">
        <w:rPr>
          <w:rFonts w:ascii="Cambria" w:eastAsia="Cambria" w:hAnsi="Cambria" w:cs="Cambria"/>
          <w:lang w:val="es-ES"/>
        </w:rPr>
        <w:t>Descripción y propósito</w:t>
      </w:r>
    </w:p>
    <w:p w14:paraId="294E5B43" w14:textId="77777777" w:rsidR="00C17D8D" w:rsidRDefault="00C17D8D" w:rsidP="00C17D8D">
      <w:pPr>
        <w:spacing w:line="259" w:lineRule="auto"/>
        <w:jc w:val="both"/>
        <w:rPr>
          <w:lang w:val="es-ES"/>
        </w:rPr>
      </w:pPr>
      <w:r w:rsidRPr="000A75A9">
        <w:rPr>
          <w:lang w:val="es-ES"/>
        </w:rPr>
        <w:t>La fase de cierre representa la culminación del proyecto, donde se realizan las actividades finales para formalizar la conclusión de todas las tareas y objetivos. El propósito principal de esta etapa es revisar y documentar el resultado final del proyecto, evaluando su éxito.</w:t>
      </w:r>
    </w:p>
    <w:p w14:paraId="3E0FDD13" w14:textId="77777777" w:rsidR="00C17D8D" w:rsidRPr="000A75A9" w:rsidRDefault="00C17D8D" w:rsidP="00C17D8D">
      <w:pPr>
        <w:spacing w:line="259" w:lineRule="auto"/>
        <w:jc w:val="both"/>
        <w:rPr>
          <w:lang w:val="es-ES"/>
        </w:rPr>
      </w:pPr>
    </w:p>
    <w:p w14:paraId="01A1038A" w14:textId="77777777" w:rsidR="00C17D8D" w:rsidRPr="00791770" w:rsidRDefault="00C17D8D" w:rsidP="00C17D8D">
      <w:pPr>
        <w:rPr>
          <w:rFonts w:ascii="Cambria" w:eastAsia="Cambria" w:hAnsi="Cambria" w:cs="Cambria"/>
          <w:lang w:val="es-ES"/>
        </w:rPr>
      </w:pPr>
      <w:r w:rsidRPr="00791770">
        <w:rPr>
          <w:rFonts w:ascii="Cambria" w:eastAsia="Cambria" w:hAnsi="Cambria" w:cs="Cambria"/>
          <w:lang w:val="es-ES"/>
        </w:rPr>
        <w:t>Involucrados</w:t>
      </w:r>
    </w:p>
    <w:p w14:paraId="19116C40" w14:textId="77777777" w:rsidR="00C17D8D" w:rsidRDefault="00C17D8D" w:rsidP="00C17D8D">
      <w:pPr>
        <w:jc w:val="both"/>
        <w:rPr>
          <w:lang w:val="es-ES"/>
        </w:rPr>
      </w:pPr>
      <w:r w:rsidRPr="000A75A9">
        <w:rPr>
          <w:lang w:val="es-ES"/>
        </w:rPr>
        <w:t xml:space="preserve">Gerente del proyecto, el equipo de Desarrollo y los miembros del CCB y </w:t>
      </w:r>
      <w:r w:rsidRPr="00284A19">
        <w:rPr>
          <w:i/>
          <w:iCs/>
          <w:lang w:val="es-ES"/>
        </w:rPr>
        <w:t>stakeholders</w:t>
      </w:r>
      <w:r w:rsidRPr="000A75A9">
        <w:rPr>
          <w:lang w:val="es-ES"/>
        </w:rPr>
        <w:t xml:space="preserve"> relevantes si procede.</w:t>
      </w:r>
    </w:p>
    <w:p w14:paraId="4C727FAF" w14:textId="77777777" w:rsidR="00C17D8D" w:rsidRDefault="00C17D8D" w:rsidP="00C17D8D">
      <w:pPr>
        <w:jc w:val="both"/>
        <w:rPr>
          <w:lang w:val="es-ES"/>
        </w:rPr>
      </w:pPr>
    </w:p>
    <w:p w14:paraId="5F9936E6" w14:textId="77777777" w:rsidR="00C17D8D" w:rsidRPr="00791770" w:rsidRDefault="00C17D8D" w:rsidP="00C17D8D">
      <w:pPr>
        <w:rPr>
          <w:rFonts w:ascii="Cambria" w:eastAsia="Cambria" w:hAnsi="Cambria" w:cs="Cambria"/>
          <w:lang w:val="es-ES"/>
        </w:rPr>
      </w:pPr>
      <w:r w:rsidRPr="4199578F">
        <w:rPr>
          <w:rFonts w:ascii="Cambria" w:eastAsia="Cambria" w:hAnsi="Cambria" w:cs="Cambria"/>
          <w:lang w:val="es-ES"/>
        </w:rPr>
        <w:lastRenderedPageBreak/>
        <w:t>Entradas requeridas</w:t>
      </w:r>
    </w:p>
    <w:p w14:paraId="13DC014E" w14:textId="77777777" w:rsidR="00C17D8D" w:rsidRPr="000A75A9" w:rsidRDefault="00C17D8D" w:rsidP="00C17D8D">
      <w:pPr>
        <w:pStyle w:val="Prrafodelista"/>
        <w:numPr>
          <w:ilvl w:val="0"/>
          <w:numId w:val="20"/>
        </w:numPr>
        <w:jc w:val="both"/>
        <w:rPr>
          <w:lang w:val="es-ES"/>
        </w:rPr>
      </w:pPr>
      <w:r w:rsidRPr="52CF9E7A">
        <w:rPr>
          <w:lang w:val="es-ES"/>
        </w:rPr>
        <w:t xml:space="preserve">Documento con el informe de revisión generado en la actividad anterior, disponible en la ruta </w:t>
      </w:r>
      <w:r w:rsidRPr="52CF9E7A">
        <w:rPr>
          <w:i/>
          <w:iCs/>
          <w:lang w:val="es-ES"/>
        </w:rPr>
        <w:t xml:space="preserve">08_Revisión/Aceptadas </w:t>
      </w:r>
      <w:r w:rsidRPr="52CF9E7A">
        <w:rPr>
          <w:lang w:val="es-ES"/>
        </w:rPr>
        <w:t>del repositorio Git.</w:t>
      </w:r>
      <w:r w:rsidRPr="3FD11B48">
        <w:rPr>
          <w:lang w:val="es-ES"/>
        </w:rPr>
        <w:t xml:space="preserve"> </w:t>
      </w:r>
    </w:p>
    <w:p w14:paraId="7A2AC873" w14:textId="77777777" w:rsidR="00C17D8D" w:rsidRDefault="00C17D8D" w:rsidP="00C17D8D">
      <w:pPr>
        <w:pStyle w:val="Prrafodelista"/>
        <w:numPr>
          <w:ilvl w:val="0"/>
          <w:numId w:val="20"/>
        </w:numPr>
        <w:jc w:val="both"/>
        <w:rPr>
          <w:color w:val="000000"/>
          <w:lang w:val="es-ES"/>
        </w:rPr>
      </w:pPr>
      <w:r>
        <w:rPr>
          <w:color w:val="000000"/>
          <w:lang w:val="es-ES"/>
        </w:rPr>
        <w:t xml:space="preserve">Plantilla "Cierre" en blanco disponible en la ruta </w:t>
      </w:r>
      <w:r>
        <w:rPr>
          <w:i/>
          <w:color w:val="000000"/>
          <w:lang w:val="es-ES"/>
        </w:rPr>
        <w:t>09_Cierre</w:t>
      </w:r>
      <w:r>
        <w:rPr>
          <w:color w:val="000000"/>
          <w:lang w:val="es-ES"/>
        </w:rPr>
        <w:t>/</w:t>
      </w:r>
      <w:r>
        <w:rPr>
          <w:i/>
          <w:color w:val="000000"/>
          <w:lang w:val="es-ES"/>
        </w:rPr>
        <w:t>Plantillas/Cierre.xlsx</w:t>
      </w:r>
      <w:r>
        <w:rPr>
          <w:color w:val="000000"/>
          <w:lang w:val="es-ES"/>
        </w:rPr>
        <w:t xml:space="preserve"> del repositorio Git.</w:t>
      </w:r>
    </w:p>
    <w:p w14:paraId="5658F00B" w14:textId="77777777" w:rsidR="00C17D8D" w:rsidRDefault="00C17D8D" w:rsidP="00C17D8D">
      <w:pPr>
        <w:pStyle w:val="Prrafodelista"/>
        <w:spacing w:line="259" w:lineRule="auto"/>
        <w:ind w:left="0"/>
        <w:jc w:val="both"/>
        <w:rPr>
          <w:i/>
          <w:color w:val="000000"/>
          <w:sz w:val="22"/>
          <w:szCs w:val="22"/>
          <w:lang w:val="es-ES"/>
        </w:rPr>
      </w:pPr>
      <w:r>
        <w:rPr>
          <w:i/>
          <w:color w:val="000000"/>
          <w:sz w:val="22"/>
          <w:szCs w:val="22"/>
          <w:lang w:val="es-ES"/>
        </w:rPr>
        <w:t>[Se asume que la trazabilidad de las plantillas permite acceder a información en actividades previas, en caso de ser necesario.]</w:t>
      </w:r>
    </w:p>
    <w:p w14:paraId="2CFDB109" w14:textId="77777777" w:rsidR="00C17D8D" w:rsidRDefault="00C17D8D" w:rsidP="00C17D8D">
      <w:pPr>
        <w:pStyle w:val="Prrafodelista"/>
        <w:spacing w:line="259" w:lineRule="auto"/>
        <w:ind w:left="0"/>
        <w:jc w:val="both"/>
        <w:rPr>
          <w:i/>
          <w:color w:val="000000"/>
          <w:sz w:val="22"/>
          <w:szCs w:val="22"/>
          <w:lang w:val="es-ES"/>
        </w:rPr>
      </w:pPr>
    </w:p>
    <w:p w14:paraId="1B7D7459" w14:textId="77777777" w:rsidR="00C17D8D" w:rsidRDefault="00C17D8D" w:rsidP="00C17D8D">
      <w:pPr>
        <w:pStyle w:val="Prrafodelista"/>
        <w:spacing w:line="259" w:lineRule="auto"/>
        <w:ind w:left="0"/>
        <w:jc w:val="both"/>
        <w:rPr>
          <w:i/>
          <w:iCs/>
          <w:color w:val="000000"/>
          <w:sz w:val="22"/>
          <w:szCs w:val="22"/>
          <w:lang w:val="es-ES"/>
        </w:rPr>
      </w:pPr>
    </w:p>
    <w:p w14:paraId="36E53826" w14:textId="77777777" w:rsidR="00C17D8D" w:rsidRPr="000A75A9" w:rsidRDefault="00C17D8D" w:rsidP="00C17D8D">
      <w:pPr>
        <w:spacing w:line="259" w:lineRule="auto"/>
        <w:rPr>
          <w:lang w:val="es-ES"/>
        </w:rPr>
      </w:pPr>
    </w:p>
    <w:p w14:paraId="12A7DE07" w14:textId="77777777" w:rsidR="00C17D8D" w:rsidRPr="00791770" w:rsidRDefault="00C17D8D" w:rsidP="00C17D8D">
      <w:pPr>
        <w:rPr>
          <w:rFonts w:ascii="Cambria" w:eastAsia="Cambria" w:hAnsi="Cambria" w:cs="Cambria"/>
          <w:lang w:val="es-ES"/>
        </w:rPr>
      </w:pPr>
      <w:r w:rsidRPr="4199578F">
        <w:rPr>
          <w:rFonts w:ascii="Cambria" w:eastAsia="Cambria" w:hAnsi="Cambria" w:cs="Cambria"/>
          <w:lang w:val="es-ES"/>
        </w:rPr>
        <w:t>Productos de trabajo creados</w:t>
      </w:r>
    </w:p>
    <w:p w14:paraId="4CFD6C50" w14:textId="77777777" w:rsidR="00C17D8D" w:rsidRPr="000A75A9" w:rsidRDefault="00C17D8D" w:rsidP="00C17D8D">
      <w:pPr>
        <w:spacing w:line="259" w:lineRule="auto"/>
        <w:jc w:val="both"/>
        <w:rPr>
          <w:lang w:val="es-ES"/>
        </w:rPr>
      </w:pPr>
      <w:r w:rsidRPr="7052936B">
        <w:rPr>
          <w:lang w:val="es-ES"/>
        </w:rPr>
        <w:t>La salida de esta actividad será el resultado del cierre del proceso de control de un cambio, documentando información global del trabajo realizado a lo largo de las etapas previas.</w:t>
      </w:r>
    </w:p>
    <w:p w14:paraId="313114A0" w14:textId="77777777" w:rsidR="00C17D8D" w:rsidRDefault="00C17D8D" w:rsidP="00C17D8D">
      <w:pPr>
        <w:spacing w:line="259" w:lineRule="auto"/>
        <w:jc w:val="both"/>
        <w:rPr>
          <w:color w:val="000000"/>
          <w:lang w:val="es-ES"/>
        </w:rPr>
      </w:pPr>
      <w:r>
        <w:rPr>
          <w:color w:val="000000"/>
          <w:lang w:val="es-ES"/>
        </w:rPr>
        <w:t xml:space="preserve">Se almacenará como hoja exportada de Excel en formato </w:t>
      </w:r>
      <w:r>
        <w:rPr>
          <w:i/>
          <w:color w:val="000000"/>
          <w:lang w:val="es-ES"/>
        </w:rPr>
        <w:t>pdf</w:t>
      </w:r>
      <w:r>
        <w:rPr>
          <w:color w:val="000000"/>
          <w:lang w:val="es-ES"/>
        </w:rPr>
        <w:t xml:space="preserve"> en la carpeta </w:t>
      </w:r>
      <w:r>
        <w:rPr>
          <w:i/>
          <w:color w:val="000000"/>
          <w:lang w:val="es-ES"/>
        </w:rPr>
        <w:t>09_Cierre</w:t>
      </w:r>
      <w:r>
        <w:rPr>
          <w:color w:val="000000"/>
          <w:lang w:val="es-ES"/>
        </w:rPr>
        <w:t xml:space="preserve"> del repositorio Git, nombrándolo como </w:t>
      </w:r>
      <w:r>
        <w:rPr>
          <w:i/>
          <w:color w:val="000000"/>
          <w:lang w:val="es-ES"/>
        </w:rPr>
        <w:t>[Num]</w:t>
      </w:r>
      <w:r>
        <w:rPr>
          <w:color w:val="000000"/>
          <w:lang w:val="es-ES"/>
        </w:rPr>
        <w:t xml:space="preserve">.pdf siendo </w:t>
      </w:r>
      <w:r>
        <w:rPr>
          <w:i/>
          <w:color w:val="000000"/>
          <w:lang w:val="es-ES"/>
        </w:rPr>
        <w:t>Num</w:t>
      </w:r>
      <w:r>
        <w:rPr>
          <w:color w:val="000000"/>
          <w:lang w:val="es-ES"/>
        </w:rPr>
        <w:t xml:space="preserve"> el número de identificación correlativo indicado en la plantilla.</w:t>
      </w:r>
    </w:p>
    <w:p w14:paraId="42F1169E" w14:textId="77777777" w:rsidR="00C17D8D" w:rsidRPr="00876A24" w:rsidRDefault="00C17D8D" w:rsidP="00C17D8D">
      <w:pPr>
        <w:jc w:val="both"/>
        <w:rPr>
          <w:lang w:val="es-ES"/>
        </w:rPr>
      </w:pPr>
      <w:r w:rsidRPr="7052936B">
        <w:rPr>
          <w:lang w:val="es-ES"/>
        </w:rPr>
        <w:t>La responsabilidad de completar la plantilla y cargar el documento al repositorio Git recae en el gerente del proyecto, al concluir las subactividades pertinentes. Los cambios se registrarán mediante commits en Git, identificando al responsable según el documento de identificación de la carpeta y proporcionando un mensaje breve que describa la acción realizada.</w:t>
      </w:r>
    </w:p>
    <w:p w14:paraId="35FD72BB" w14:textId="77777777" w:rsidR="00C17D8D" w:rsidRPr="000A75A9" w:rsidRDefault="00C17D8D" w:rsidP="00C17D8D">
      <w:pPr>
        <w:spacing w:line="259" w:lineRule="auto"/>
        <w:jc w:val="both"/>
        <w:rPr>
          <w:lang w:val="es-ES"/>
        </w:rPr>
      </w:pPr>
    </w:p>
    <w:p w14:paraId="572746C6" w14:textId="77777777" w:rsidR="00C17D8D" w:rsidRPr="00791770" w:rsidRDefault="00C17D8D" w:rsidP="00C17D8D">
      <w:pPr>
        <w:rPr>
          <w:rFonts w:ascii="Cambria" w:eastAsia="Cambria" w:hAnsi="Cambria" w:cs="Cambria"/>
          <w:lang w:val="es-ES"/>
        </w:rPr>
      </w:pPr>
      <w:r w:rsidRPr="4199578F">
        <w:rPr>
          <w:rFonts w:ascii="Cambria" w:eastAsia="Cambria" w:hAnsi="Cambria" w:cs="Cambria"/>
          <w:lang w:val="es-ES"/>
        </w:rPr>
        <w:t>Criterios de entrada</w:t>
      </w:r>
    </w:p>
    <w:p w14:paraId="18D307C7" w14:textId="77777777" w:rsidR="00C17D8D" w:rsidRDefault="00C17D8D" w:rsidP="00C17D8D">
      <w:pPr>
        <w:jc w:val="both"/>
        <w:rPr>
          <w:lang w:val="es-ES"/>
        </w:rPr>
      </w:pPr>
      <w:r w:rsidRPr="4199578F">
        <w:rPr>
          <w:lang w:val="es-ES"/>
        </w:rPr>
        <w:t>El cierre comienza tras la creación de un informe de revisión del cambio, donde se garantiza la calidad de este</w:t>
      </w:r>
      <w:r>
        <w:rPr>
          <w:lang w:val="es-ES"/>
        </w:rPr>
        <w:t xml:space="preserve"> y se indica que el proyecto de cambio está listo para entrar en su última etapa.</w:t>
      </w:r>
    </w:p>
    <w:p w14:paraId="72DE1BB5" w14:textId="77777777" w:rsidR="00C17D8D" w:rsidRDefault="00C17D8D" w:rsidP="00C17D8D">
      <w:pPr>
        <w:jc w:val="both"/>
        <w:rPr>
          <w:lang w:val="es-ES"/>
        </w:rPr>
      </w:pPr>
    </w:p>
    <w:p w14:paraId="4DD9D45B" w14:textId="77777777" w:rsidR="00C17D8D" w:rsidRDefault="00C17D8D" w:rsidP="00C17D8D">
      <w:pPr>
        <w:rPr>
          <w:rFonts w:ascii="Cambria" w:eastAsia="Cambria" w:hAnsi="Cambria" w:cs="Cambria"/>
          <w:lang w:val="es-ES"/>
        </w:rPr>
      </w:pPr>
    </w:p>
    <w:p w14:paraId="38B48C96" w14:textId="77777777" w:rsidR="00C17D8D" w:rsidRPr="000A75A9" w:rsidRDefault="00C17D8D" w:rsidP="00C17D8D">
      <w:pPr>
        <w:rPr>
          <w:lang w:val="es-ES"/>
        </w:rPr>
      </w:pPr>
      <w:r w:rsidRPr="00791770">
        <w:rPr>
          <w:rFonts w:ascii="Cambria" w:eastAsia="Cambria" w:hAnsi="Cambria" w:cs="Cambria"/>
          <w:lang w:val="es-ES"/>
        </w:rPr>
        <w:t xml:space="preserve">Criterios de </w:t>
      </w:r>
      <w:r>
        <w:rPr>
          <w:rFonts w:ascii="Cambria" w:eastAsia="Cambria" w:hAnsi="Cambria" w:cs="Cambria"/>
          <w:lang w:val="es-ES"/>
        </w:rPr>
        <w:t>s</w:t>
      </w:r>
      <w:r w:rsidRPr="00791770">
        <w:rPr>
          <w:rFonts w:ascii="Cambria" w:eastAsia="Cambria" w:hAnsi="Cambria" w:cs="Cambria"/>
          <w:lang w:val="es-ES"/>
        </w:rPr>
        <w:t>alida</w:t>
      </w:r>
    </w:p>
    <w:p w14:paraId="0182350E" w14:textId="77777777" w:rsidR="00C17D8D" w:rsidRDefault="00C17D8D" w:rsidP="00C17D8D">
      <w:pPr>
        <w:jc w:val="both"/>
        <w:rPr>
          <w:lang w:val="es-ES"/>
        </w:rPr>
      </w:pPr>
      <w:r w:rsidRPr="7052936B">
        <w:rPr>
          <w:lang w:val="es-ES"/>
        </w:rPr>
        <w:t>La salida exitosa del cierre se verifica mediante la evaluación y creación de un informe de cierre, que describe de forma general el proceso de cambios; y su posterior revisión y aprobación, que permite dar por finalizado este proceso. Además, la etiqueta asociada a la solicitud de cambio original debe cambiarse de “En Proceso” a “Finalizado”, y será el encargado del proyecto quien se encargue de realizarlo.</w:t>
      </w:r>
    </w:p>
    <w:p w14:paraId="7B3A1666" w14:textId="77777777" w:rsidR="00C17D8D" w:rsidRPr="000A75A9" w:rsidRDefault="00C17D8D" w:rsidP="00C17D8D">
      <w:pPr>
        <w:jc w:val="both"/>
        <w:rPr>
          <w:lang w:val="es-ES"/>
        </w:rPr>
      </w:pPr>
    </w:p>
    <w:p w14:paraId="7E7A4FB9" w14:textId="77777777" w:rsidR="00C17D8D" w:rsidRPr="000A75A9" w:rsidRDefault="00C17D8D" w:rsidP="00C17D8D">
      <w:pPr>
        <w:rPr>
          <w:lang w:val="es-ES"/>
        </w:rPr>
      </w:pPr>
      <w:r w:rsidRPr="000A75A9">
        <w:rPr>
          <w:lang w:val="es-ES"/>
        </w:rPr>
        <w:t>Subactividades</w:t>
      </w:r>
    </w:p>
    <w:p w14:paraId="35515D93" w14:textId="77777777" w:rsidR="00C17D8D" w:rsidRPr="000A75A9" w:rsidRDefault="00C17D8D" w:rsidP="00C17D8D">
      <w:pPr>
        <w:pStyle w:val="Ttulo4"/>
        <w:rPr>
          <w:rFonts w:eastAsia="Cambria"/>
          <w:lang w:val="es-ES"/>
        </w:rPr>
      </w:pPr>
      <w:r w:rsidRPr="000A75A9">
        <w:rPr>
          <w:rFonts w:eastAsia="Cambria"/>
          <w:lang w:val="es-ES"/>
        </w:rPr>
        <w:t>Creación del documento de cierre</w:t>
      </w:r>
    </w:p>
    <w:p w14:paraId="0D7FA380" w14:textId="77777777" w:rsidR="00C17D8D" w:rsidRPr="000A75A9" w:rsidRDefault="00C17D8D" w:rsidP="00C17D8D">
      <w:pPr>
        <w:jc w:val="both"/>
        <w:rPr>
          <w:lang w:val="es-ES"/>
        </w:rPr>
      </w:pPr>
      <w:r w:rsidRPr="000A75A9">
        <w:rPr>
          <w:lang w:val="es-ES"/>
        </w:rPr>
        <w:t>Esta subactividad tiene como objetivo la elaboración de un documento de cierre integral que documente la finalización exitosa del proyecto, destacando los logros, el alcance alcanzado y la conformidad con los requisitos establecidos.</w:t>
      </w:r>
    </w:p>
    <w:p w14:paraId="74B029D5" w14:textId="77777777" w:rsidR="00C17D8D" w:rsidRPr="000A75A9" w:rsidRDefault="00C17D8D" w:rsidP="00C17D8D">
      <w:pPr>
        <w:pStyle w:val="Ttulo4"/>
        <w:rPr>
          <w:rFonts w:eastAsia="Cambria"/>
          <w:lang w:val="es-ES"/>
        </w:rPr>
      </w:pPr>
      <w:r w:rsidRPr="000A75A9">
        <w:rPr>
          <w:rFonts w:eastAsia="Cambria"/>
          <w:lang w:val="es-ES"/>
        </w:rPr>
        <w:t>Revisión y Aprobación del CCB</w:t>
      </w:r>
    </w:p>
    <w:p w14:paraId="2541C365" w14:textId="77777777" w:rsidR="00C17D8D" w:rsidRDefault="00C17D8D" w:rsidP="00C17D8D">
      <w:pPr>
        <w:jc w:val="both"/>
        <w:rPr>
          <w:lang w:val="es-ES"/>
        </w:rPr>
      </w:pPr>
      <w:r w:rsidRPr="7052936B">
        <w:rPr>
          <w:lang w:val="es-ES"/>
        </w:rPr>
        <w:t>En esta subactividad, se somete el proyecto a una revisión final por parte del Change Control Board (CCB). El objetivo es asegurar que todas las actividades se hayan completado según lo planeado y que el proyecto esté listo para el cierre.</w:t>
      </w:r>
    </w:p>
    <w:p w14:paraId="66F1CCA3" w14:textId="77777777" w:rsidR="00C17D8D" w:rsidRDefault="00C17D8D" w:rsidP="68468051">
      <w:pPr>
        <w:pStyle w:val="Ttulo2"/>
        <w:numPr>
          <w:ilvl w:val="0"/>
          <w:numId w:val="0"/>
        </w:numPr>
        <w:rPr>
          <w:lang w:val="es-ES"/>
        </w:rPr>
      </w:pPr>
      <w:r w:rsidRPr="68468051">
        <w:rPr>
          <w:lang w:val="es-ES"/>
        </w:rPr>
        <w:br w:type="page"/>
      </w:r>
      <w:bookmarkStart w:id="22" w:name="_Toc161681989"/>
      <w:r w:rsidRPr="68468051">
        <w:rPr>
          <w:lang w:val="es-ES"/>
        </w:rPr>
        <w:lastRenderedPageBreak/>
        <w:t>Plantillas del proceso</w:t>
      </w:r>
      <w:bookmarkEnd w:id="22"/>
    </w:p>
    <w:p w14:paraId="654465F9" w14:textId="77777777" w:rsidR="00C17D8D" w:rsidRDefault="00C17D8D" w:rsidP="68468051">
      <w:pPr>
        <w:pStyle w:val="Ttulo3"/>
        <w:numPr>
          <w:ilvl w:val="0"/>
          <w:numId w:val="0"/>
        </w:numPr>
        <w:rPr>
          <w:lang w:val="es-ES"/>
        </w:rPr>
      </w:pPr>
      <w:bookmarkStart w:id="23" w:name="_Toc161681990"/>
      <w:r w:rsidRPr="68468051">
        <w:rPr>
          <w:lang w:val="es-ES"/>
        </w:rPr>
        <w:t>Plantilla de Identificación del problema y Solicitud de cambio</w:t>
      </w:r>
      <w:bookmarkEnd w:id="23"/>
    </w:p>
    <w:p w14:paraId="0C08FCB8" w14:textId="77777777" w:rsidR="00C17D8D" w:rsidRPr="000A75A9" w:rsidRDefault="00C17D8D" w:rsidP="00C17D8D">
      <w:pPr>
        <w:numPr>
          <w:ilvl w:val="0"/>
          <w:numId w:val="22"/>
        </w:numPr>
        <w:rPr>
          <w:lang w:val="es-ES"/>
        </w:rPr>
      </w:pPr>
      <w:r w:rsidRPr="000A75A9">
        <w:rPr>
          <w:b/>
          <w:bCs/>
          <w:lang w:val="es-ES"/>
        </w:rPr>
        <w:t>Fecha</w:t>
      </w:r>
      <w:r w:rsidRPr="000A75A9">
        <w:rPr>
          <w:lang w:val="es-ES"/>
        </w:rPr>
        <w:t>: dd/mm/aa (Automática)</w:t>
      </w:r>
    </w:p>
    <w:p w14:paraId="4FD3CA9A" w14:textId="77777777" w:rsidR="00C17D8D" w:rsidRPr="000A75A9" w:rsidRDefault="00C17D8D" w:rsidP="00C17D8D">
      <w:pPr>
        <w:numPr>
          <w:ilvl w:val="0"/>
          <w:numId w:val="22"/>
        </w:numPr>
        <w:rPr>
          <w:lang w:val="es-ES"/>
        </w:rPr>
      </w:pPr>
      <w:r w:rsidRPr="000A75A9">
        <w:rPr>
          <w:b/>
          <w:bCs/>
          <w:lang w:val="es-ES"/>
        </w:rPr>
        <w:t>Identificador</w:t>
      </w:r>
      <w:r w:rsidRPr="000A75A9">
        <w:rPr>
          <w:lang w:val="es-ES"/>
        </w:rPr>
        <w:t>: IdfSlc + Código correlativo (Automático)</w:t>
      </w:r>
    </w:p>
    <w:p w14:paraId="0B1052C9" w14:textId="77777777" w:rsidR="00C17D8D" w:rsidRPr="000A75A9" w:rsidRDefault="00C17D8D" w:rsidP="00C17D8D">
      <w:pPr>
        <w:numPr>
          <w:ilvl w:val="0"/>
          <w:numId w:val="22"/>
        </w:numPr>
        <w:rPr>
          <w:lang w:val="es-ES"/>
        </w:rPr>
      </w:pPr>
      <w:r w:rsidRPr="000A75A9">
        <w:rPr>
          <w:b/>
          <w:bCs/>
          <w:lang w:val="es-ES"/>
        </w:rPr>
        <w:t>Datos del solicitante</w:t>
      </w:r>
      <w:r w:rsidRPr="000A75A9">
        <w:rPr>
          <w:lang w:val="es-ES"/>
        </w:rPr>
        <w:t>:</w:t>
      </w:r>
    </w:p>
    <w:p w14:paraId="0C449E86" w14:textId="77777777" w:rsidR="00C17D8D" w:rsidRPr="000A75A9" w:rsidRDefault="00C17D8D" w:rsidP="00C17D8D">
      <w:pPr>
        <w:numPr>
          <w:ilvl w:val="1"/>
          <w:numId w:val="22"/>
        </w:numPr>
        <w:rPr>
          <w:lang w:val="es-ES"/>
        </w:rPr>
      </w:pPr>
      <w:r w:rsidRPr="000A75A9">
        <w:rPr>
          <w:i/>
          <w:iCs/>
          <w:lang w:val="es-ES"/>
        </w:rPr>
        <w:t>Nombre</w:t>
      </w:r>
      <w:r w:rsidRPr="000A75A9">
        <w:rPr>
          <w:lang w:val="es-ES"/>
        </w:rPr>
        <w:t>: [Nombre completo del solicitante]</w:t>
      </w:r>
    </w:p>
    <w:p w14:paraId="3F822251" w14:textId="77777777" w:rsidR="00C17D8D" w:rsidRPr="000A75A9" w:rsidRDefault="00C17D8D" w:rsidP="00C17D8D">
      <w:pPr>
        <w:numPr>
          <w:ilvl w:val="1"/>
          <w:numId w:val="22"/>
        </w:numPr>
        <w:rPr>
          <w:lang w:val="es-ES"/>
        </w:rPr>
      </w:pPr>
      <w:r w:rsidRPr="000A75A9">
        <w:rPr>
          <w:i/>
          <w:iCs/>
          <w:lang w:val="es-ES"/>
        </w:rPr>
        <w:t>Correo</w:t>
      </w:r>
      <w:r w:rsidRPr="000A75A9">
        <w:rPr>
          <w:lang w:val="es-ES"/>
        </w:rPr>
        <w:t>: [Correo electrónico del solicitante]</w:t>
      </w:r>
    </w:p>
    <w:p w14:paraId="7E6B5AA2" w14:textId="77777777" w:rsidR="00C17D8D" w:rsidRPr="000A75A9" w:rsidRDefault="00C17D8D" w:rsidP="00C17D8D">
      <w:pPr>
        <w:numPr>
          <w:ilvl w:val="0"/>
          <w:numId w:val="22"/>
        </w:numPr>
        <w:rPr>
          <w:lang w:val="es-ES"/>
        </w:rPr>
      </w:pPr>
      <w:r w:rsidRPr="000A75A9">
        <w:rPr>
          <w:b/>
          <w:bCs/>
          <w:lang w:val="es-ES"/>
        </w:rPr>
        <w:t>Descripción del problema</w:t>
      </w:r>
      <w:r w:rsidRPr="000A75A9">
        <w:rPr>
          <w:lang w:val="es-ES"/>
        </w:rPr>
        <w:t>:</w:t>
      </w:r>
    </w:p>
    <w:p w14:paraId="7780F78D" w14:textId="77777777" w:rsidR="00C17D8D" w:rsidRPr="000A75A9" w:rsidRDefault="00C17D8D" w:rsidP="00C17D8D">
      <w:pPr>
        <w:numPr>
          <w:ilvl w:val="1"/>
          <w:numId w:val="22"/>
        </w:numPr>
        <w:rPr>
          <w:lang w:val="es-ES"/>
        </w:rPr>
      </w:pPr>
      <w:r w:rsidRPr="000A75A9">
        <w:rPr>
          <w:i/>
          <w:iCs/>
          <w:lang w:val="es-ES"/>
        </w:rPr>
        <w:t>Situación en la que se detecta</w:t>
      </w:r>
      <w:r w:rsidRPr="000A75A9">
        <w:rPr>
          <w:lang w:val="es-ES"/>
        </w:rPr>
        <w:t>: [Describa el contexto o situación en la que se identificó el problema o se propuso el cambio]</w:t>
      </w:r>
    </w:p>
    <w:p w14:paraId="29A5E26C" w14:textId="77777777" w:rsidR="00C17D8D" w:rsidRPr="000A75A9" w:rsidRDefault="00C17D8D" w:rsidP="00C17D8D">
      <w:pPr>
        <w:numPr>
          <w:ilvl w:val="1"/>
          <w:numId w:val="22"/>
        </w:numPr>
        <w:rPr>
          <w:lang w:val="es-ES"/>
        </w:rPr>
      </w:pPr>
      <w:r w:rsidRPr="000A75A9">
        <w:rPr>
          <w:i/>
          <w:iCs/>
          <w:lang w:val="es-ES"/>
        </w:rPr>
        <w:t>Descripción detallada</w:t>
      </w:r>
      <w:r w:rsidRPr="000A75A9">
        <w:rPr>
          <w:lang w:val="es-ES"/>
        </w:rPr>
        <w:t>: [Proporcione una descripción detallada del problema identificado, incluyendo cualquier aspecto técnico relevante]</w:t>
      </w:r>
    </w:p>
    <w:p w14:paraId="5BEC08FF" w14:textId="77777777" w:rsidR="00C17D8D" w:rsidRPr="000A75A9" w:rsidRDefault="00C17D8D" w:rsidP="00C17D8D">
      <w:pPr>
        <w:numPr>
          <w:ilvl w:val="0"/>
          <w:numId w:val="22"/>
        </w:numPr>
        <w:rPr>
          <w:lang w:val="es-ES"/>
        </w:rPr>
      </w:pPr>
      <w:r w:rsidRPr="000A75A9">
        <w:rPr>
          <w:b/>
          <w:bCs/>
          <w:lang w:val="es-ES"/>
        </w:rPr>
        <w:t>Solicitud de cambio</w:t>
      </w:r>
      <w:r w:rsidRPr="000A75A9">
        <w:rPr>
          <w:lang w:val="es-ES"/>
        </w:rPr>
        <w:t>:</w:t>
      </w:r>
    </w:p>
    <w:p w14:paraId="09220E95" w14:textId="77777777" w:rsidR="00C17D8D" w:rsidRPr="000A75A9" w:rsidRDefault="00C17D8D" w:rsidP="00C17D8D">
      <w:pPr>
        <w:numPr>
          <w:ilvl w:val="1"/>
          <w:numId w:val="22"/>
        </w:numPr>
        <w:rPr>
          <w:lang w:val="es-ES"/>
        </w:rPr>
      </w:pPr>
      <w:r w:rsidRPr="000A75A9">
        <w:rPr>
          <w:i/>
          <w:iCs/>
          <w:lang w:val="es-ES"/>
        </w:rPr>
        <w:t>Descripción del cambio propuesto</w:t>
      </w:r>
      <w:r w:rsidRPr="000A75A9">
        <w:rPr>
          <w:lang w:val="es-ES"/>
        </w:rPr>
        <w:t>: [Proporcione detalles sobre la naturaleza del cambio propuesto]</w:t>
      </w:r>
    </w:p>
    <w:p w14:paraId="7A962BD6" w14:textId="77777777" w:rsidR="00C17D8D" w:rsidRPr="003D4D84" w:rsidRDefault="00C17D8D" w:rsidP="00C17D8D">
      <w:pPr>
        <w:numPr>
          <w:ilvl w:val="1"/>
          <w:numId w:val="22"/>
        </w:numPr>
        <w:rPr>
          <w:lang w:val="es-ES"/>
        </w:rPr>
      </w:pPr>
      <w:r w:rsidRPr="000A75A9">
        <w:rPr>
          <w:i/>
          <w:iCs/>
          <w:lang w:val="es-ES"/>
        </w:rPr>
        <w:t>Justificación para el cambio</w:t>
      </w:r>
      <w:r w:rsidRPr="000A75A9">
        <w:rPr>
          <w:lang w:val="es-ES"/>
        </w:rPr>
        <w:t>: [Explique la razón detrás de la necesidad de este cambio. ¿Cuál es el impacto si no se implementa?]</w:t>
      </w:r>
    </w:p>
    <w:p w14:paraId="6E1CBC68" w14:textId="77777777" w:rsidR="00C17D8D" w:rsidRDefault="00C17D8D" w:rsidP="00C17D8D">
      <w:pPr>
        <w:pStyle w:val="Ttulo4"/>
        <w:rPr>
          <w:lang w:val="es-ES_tradnl"/>
        </w:rPr>
      </w:pPr>
      <w:r>
        <w:rPr>
          <w:lang w:val="es-ES_tradnl"/>
        </w:rPr>
        <w:t>Modelo</w:t>
      </w:r>
    </w:p>
    <w:p w14:paraId="5F74D1CC" w14:textId="77777777" w:rsidR="00C17D8D" w:rsidRPr="003D4D84" w:rsidRDefault="00796575" w:rsidP="00C17D8D">
      <w:pPr>
        <w:jc w:val="center"/>
        <w:rPr>
          <w:lang w:val="es-ES"/>
        </w:rPr>
      </w:pPr>
      <w:r>
        <w:rPr>
          <w:lang w:val="es-ES"/>
        </w:rPr>
        <w:pict w14:anchorId="5F751050">
          <v:shape id="_x0000_i1027" type="#_x0000_t75" style="width:365.25pt;height:379.5pt">
            <v:imagedata r:id="rId17" o:title=""/>
          </v:shape>
        </w:pict>
      </w:r>
    </w:p>
    <w:p w14:paraId="1FA16E3B" w14:textId="77777777" w:rsidR="00C17D8D" w:rsidRDefault="00C17D8D" w:rsidP="00C17D8D">
      <w:pPr>
        <w:pStyle w:val="Ttulo4"/>
        <w:rPr>
          <w:lang w:val="es-ES_tradnl"/>
        </w:rPr>
      </w:pPr>
      <w:r>
        <w:rPr>
          <w:lang w:val="es-ES_tradnl"/>
        </w:rPr>
        <w:lastRenderedPageBreak/>
        <w:t>Justificación de sus campos</w:t>
      </w:r>
    </w:p>
    <w:p w14:paraId="0F0E8F39" w14:textId="77777777" w:rsidR="00C17D8D" w:rsidRPr="000A75A9" w:rsidRDefault="00C17D8D" w:rsidP="00C17D8D">
      <w:pPr>
        <w:numPr>
          <w:ilvl w:val="0"/>
          <w:numId w:val="23"/>
        </w:numPr>
        <w:rPr>
          <w:lang w:val="es-ES"/>
        </w:rPr>
      </w:pPr>
      <w:r w:rsidRPr="000A75A9">
        <w:rPr>
          <w:b/>
          <w:bCs/>
          <w:lang w:val="es-ES"/>
        </w:rPr>
        <w:t>Fecha</w:t>
      </w:r>
      <w:r w:rsidRPr="000A75A9">
        <w:rPr>
          <w:lang w:val="es-ES"/>
        </w:rPr>
        <w:t>: El registro de la fecha de identificación del problema y solicitud de cambio es esencial para evaluar el tiempo transcurrido hasta su resolución. Permite un seguimiento temporal efectivo del proceso.</w:t>
      </w:r>
    </w:p>
    <w:p w14:paraId="3C99439E" w14:textId="77777777" w:rsidR="00C17D8D" w:rsidRPr="000A75A9" w:rsidRDefault="00C17D8D" w:rsidP="00C17D8D">
      <w:pPr>
        <w:numPr>
          <w:ilvl w:val="0"/>
          <w:numId w:val="23"/>
        </w:numPr>
        <w:rPr>
          <w:lang w:val="es-ES"/>
        </w:rPr>
      </w:pPr>
      <w:r w:rsidRPr="000A75A9">
        <w:rPr>
          <w:b/>
          <w:bCs/>
          <w:lang w:val="es-ES"/>
        </w:rPr>
        <w:t>Identificador</w:t>
      </w:r>
      <w:r w:rsidRPr="000A75A9">
        <w:rPr>
          <w:lang w:val="es-ES"/>
        </w:rPr>
        <w:t>: Asignar un identificador único a cada solicitud evita pérdidas o duplicaciones. Facilita el seguimiento, organización y referencia rápida de cada solicitud.</w:t>
      </w:r>
    </w:p>
    <w:p w14:paraId="5EC3C9EE" w14:textId="77777777" w:rsidR="00C17D8D" w:rsidRPr="000A75A9" w:rsidRDefault="00C17D8D" w:rsidP="00C17D8D">
      <w:pPr>
        <w:numPr>
          <w:ilvl w:val="0"/>
          <w:numId w:val="23"/>
        </w:numPr>
        <w:rPr>
          <w:lang w:val="es-ES"/>
        </w:rPr>
      </w:pPr>
      <w:r w:rsidRPr="000A75A9">
        <w:rPr>
          <w:b/>
          <w:bCs/>
          <w:lang w:val="es-ES"/>
        </w:rPr>
        <w:t>Datos del solicitante</w:t>
      </w:r>
      <w:r w:rsidRPr="000A75A9">
        <w:rPr>
          <w:lang w:val="es-ES"/>
        </w:rPr>
        <w:t>: Capturar el nombre del solicitante facilita la identificación del origen del problema o la propuesta de cambio. La inclusión del correo electrónico permite una comunicación efectiva y la notificación sobre el progreso de la solicitud.</w:t>
      </w:r>
    </w:p>
    <w:p w14:paraId="18269EE2" w14:textId="77777777" w:rsidR="00C17D8D" w:rsidRPr="000A75A9" w:rsidRDefault="00C17D8D" w:rsidP="00C17D8D">
      <w:pPr>
        <w:numPr>
          <w:ilvl w:val="0"/>
          <w:numId w:val="23"/>
        </w:numPr>
        <w:rPr>
          <w:lang w:val="es-ES"/>
        </w:rPr>
      </w:pPr>
      <w:r w:rsidRPr="000A75A9">
        <w:rPr>
          <w:b/>
          <w:bCs/>
          <w:lang w:val="es-ES"/>
        </w:rPr>
        <w:t>Descripción del problema</w:t>
      </w:r>
      <w:r w:rsidRPr="000A75A9">
        <w:rPr>
          <w:lang w:val="es-ES"/>
        </w:rPr>
        <w:t>: Proporcionar campos específicos para la situación y descripción asegura una documentación completa y clara del problema identificado. Facilita la comprensión y análisis posterior.</w:t>
      </w:r>
    </w:p>
    <w:p w14:paraId="1CA9FB67" w14:textId="77777777" w:rsidR="00C17D8D" w:rsidRPr="000A75A9" w:rsidRDefault="00C17D8D" w:rsidP="00C17D8D">
      <w:pPr>
        <w:numPr>
          <w:ilvl w:val="0"/>
          <w:numId w:val="23"/>
        </w:numPr>
        <w:rPr>
          <w:lang w:val="es-ES"/>
        </w:rPr>
      </w:pPr>
      <w:r w:rsidRPr="000A75A9">
        <w:rPr>
          <w:b/>
          <w:bCs/>
          <w:lang w:val="es-ES"/>
        </w:rPr>
        <w:t>Solicitud de cambio</w:t>
      </w:r>
      <w:r w:rsidRPr="000A75A9">
        <w:rPr>
          <w:lang w:val="es-ES"/>
        </w:rPr>
        <w:t>: Incluir una sección específica para describir el cambio propuesto, junto a su justificación, proporciona información crucial para evaluar la necesidad y el impacto del cambio propuesto.</w:t>
      </w:r>
    </w:p>
    <w:p w14:paraId="401E53D8" w14:textId="77777777" w:rsidR="00C17D8D" w:rsidRDefault="00C17D8D" w:rsidP="00C17D8D">
      <w:pPr>
        <w:rPr>
          <w:lang w:val="es-ES"/>
        </w:rPr>
      </w:pPr>
    </w:p>
    <w:p w14:paraId="66834C80" w14:textId="77777777" w:rsidR="00C17D8D" w:rsidRDefault="00C17D8D" w:rsidP="68468051">
      <w:pPr>
        <w:pStyle w:val="Ttulo3"/>
        <w:numPr>
          <w:ilvl w:val="0"/>
          <w:numId w:val="0"/>
        </w:numPr>
        <w:rPr>
          <w:lang w:val="es-ES"/>
        </w:rPr>
      </w:pPr>
      <w:bookmarkStart w:id="24" w:name="_Toc161681991"/>
      <w:r w:rsidRPr="68468051">
        <w:rPr>
          <w:lang w:val="es-ES"/>
        </w:rPr>
        <w:t>Plantilla de Evaluación del desarrollador</w:t>
      </w:r>
      <w:bookmarkEnd w:id="24"/>
    </w:p>
    <w:p w14:paraId="561AABD5" w14:textId="77777777" w:rsidR="00C17D8D" w:rsidRPr="000A75A9" w:rsidRDefault="00C17D8D" w:rsidP="00C17D8D">
      <w:pPr>
        <w:numPr>
          <w:ilvl w:val="0"/>
          <w:numId w:val="24"/>
        </w:numPr>
        <w:jc w:val="both"/>
        <w:rPr>
          <w:lang w:val="es-ES"/>
        </w:rPr>
      </w:pPr>
      <w:r w:rsidRPr="000A75A9">
        <w:rPr>
          <w:b/>
          <w:bCs/>
          <w:lang w:val="es-ES"/>
        </w:rPr>
        <w:t>Fecha</w:t>
      </w:r>
      <w:r w:rsidRPr="000A75A9">
        <w:rPr>
          <w:lang w:val="es-ES"/>
        </w:rPr>
        <w:t>: dd/mm/aa (Automática)</w:t>
      </w:r>
    </w:p>
    <w:p w14:paraId="583EE258" w14:textId="77777777" w:rsidR="00C17D8D" w:rsidRPr="000A75A9" w:rsidRDefault="00C17D8D" w:rsidP="00C17D8D">
      <w:pPr>
        <w:numPr>
          <w:ilvl w:val="0"/>
          <w:numId w:val="24"/>
        </w:numPr>
        <w:jc w:val="both"/>
        <w:rPr>
          <w:lang w:val="es-ES"/>
        </w:rPr>
      </w:pPr>
      <w:r w:rsidRPr="000A75A9">
        <w:rPr>
          <w:b/>
          <w:bCs/>
          <w:lang w:val="es-ES"/>
        </w:rPr>
        <w:t>Identificador</w:t>
      </w:r>
      <w:r w:rsidRPr="000A75A9">
        <w:rPr>
          <w:lang w:val="es-ES"/>
        </w:rPr>
        <w:t>: EvalDes + Código correlativo (Automático)</w:t>
      </w:r>
    </w:p>
    <w:p w14:paraId="7F7E2D3F" w14:textId="77777777" w:rsidR="00C17D8D" w:rsidRPr="000A75A9" w:rsidRDefault="00C17D8D" w:rsidP="00C17D8D">
      <w:pPr>
        <w:numPr>
          <w:ilvl w:val="0"/>
          <w:numId w:val="24"/>
        </w:numPr>
        <w:jc w:val="both"/>
        <w:rPr>
          <w:lang w:val="es-ES"/>
        </w:rPr>
      </w:pPr>
      <w:r w:rsidRPr="000A75A9">
        <w:rPr>
          <w:b/>
          <w:bCs/>
          <w:lang w:val="es-ES"/>
        </w:rPr>
        <w:t>Identificador del documento base</w:t>
      </w:r>
      <w:r w:rsidRPr="000A75A9">
        <w:rPr>
          <w:lang w:val="es-ES"/>
        </w:rPr>
        <w:t>: [ID de la plantilla Identificación del problema y solicitud de cambio que inicia la evaluación]</w:t>
      </w:r>
    </w:p>
    <w:p w14:paraId="269ABD94" w14:textId="77777777" w:rsidR="00C17D8D" w:rsidRPr="000A75A9" w:rsidRDefault="00C17D8D" w:rsidP="00C17D8D">
      <w:pPr>
        <w:numPr>
          <w:ilvl w:val="0"/>
          <w:numId w:val="24"/>
        </w:numPr>
        <w:jc w:val="both"/>
        <w:rPr>
          <w:lang w:val="es-ES"/>
        </w:rPr>
      </w:pPr>
      <w:r w:rsidRPr="000A75A9">
        <w:rPr>
          <w:b/>
          <w:bCs/>
          <w:lang w:val="es-ES"/>
        </w:rPr>
        <w:t>Desarrollador asignado</w:t>
      </w:r>
      <w:r w:rsidRPr="000A75A9">
        <w:rPr>
          <w:lang w:val="es-ES"/>
        </w:rPr>
        <w:t>:</w:t>
      </w:r>
    </w:p>
    <w:p w14:paraId="19679BA1" w14:textId="77777777" w:rsidR="00C17D8D" w:rsidRPr="000A75A9" w:rsidRDefault="00C17D8D" w:rsidP="00C17D8D">
      <w:pPr>
        <w:numPr>
          <w:ilvl w:val="1"/>
          <w:numId w:val="24"/>
        </w:numPr>
        <w:jc w:val="both"/>
        <w:rPr>
          <w:lang w:val="es-ES"/>
        </w:rPr>
      </w:pPr>
      <w:r w:rsidRPr="000A75A9">
        <w:rPr>
          <w:i/>
          <w:iCs/>
          <w:lang w:val="es-ES"/>
        </w:rPr>
        <w:t xml:space="preserve">Nombre: </w:t>
      </w:r>
      <w:r w:rsidRPr="000A75A9">
        <w:rPr>
          <w:lang w:val="es-ES"/>
        </w:rPr>
        <w:t>[Nombre completo del desarrollador]</w:t>
      </w:r>
    </w:p>
    <w:p w14:paraId="36CA2031" w14:textId="77777777" w:rsidR="00C17D8D" w:rsidRPr="000A75A9" w:rsidRDefault="00C17D8D" w:rsidP="00C17D8D">
      <w:pPr>
        <w:numPr>
          <w:ilvl w:val="1"/>
          <w:numId w:val="24"/>
        </w:numPr>
        <w:jc w:val="both"/>
        <w:rPr>
          <w:lang w:val="es-ES"/>
        </w:rPr>
      </w:pPr>
      <w:r w:rsidRPr="000A75A9">
        <w:rPr>
          <w:i/>
          <w:iCs/>
          <w:lang w:val="es-ES"/>
        </w:rPr>
        <w:t xml:space="preserve">Correo: </w:t>
      </w:r>
      <w:r w:rsidRPr="000A75A9">
        <w:rPr>
          <w:lang w:val="es-ES"/>
        </w:rPr>
        <w:t>[Correo electrónico del desarrollador]</w:t>
      </w:r>
    </w:p>
    <w:p w14:paraId="0341D431" w14:textId="77777777" w:rsidR="00C17D8D" w:rsidRPr="000A75A9" w:rsidRDefault="00C17D8D" w:rsidP="00C17D8D">
      <w:pPr>
        <w:numPr>
          <w:ilvl w:val="1"/>
          <w:numId w:val="24"/>
        </w:numPr>
        <w:jc w:val="both"/>
        <w:rPr>
          <w:lang w:val="es-ES"/>
        </w:rPr>
      </w:pPr>
      <w:r w:rsidRPr="000A75A9">
        <w:rPr>
          <w:i/>
          <w:iCs/>
          <w:lang w:val="es-ES"/>
        </w:rPr>
        <w:t xml:space="preserve">ID de empleado: </w:t>
      </w:r>
      <w:r w:rsidRPr="000A75A9">
        <w:rPr>
          <w:lang w:val="es-ES"/>
        </w:rPr>
        <w:t>[Número de empleado asignado al desarrollador]</w:t>
      </w:r>
    </w:p>
    <w:p w14:paraId="0F760DDB" w14:textId="77777777" w:rsidR="00C17D8D" w:rsidRDefault="00C17D8D" w:rsidP="00C17D8D">
      <w:pPr>
        <w:numPr>
          <w:ilvl w:val="0"/>
          <w:numId w:val="24"/>
        </w:numPr>
        <w:jc w:val="both"/>
        <w:rPr>
          <w:lang w:val="es-ES"/>
        </w:rPr>
      </w:pPr>
      <w:r w:rsidRPr="000A75A9">
        <w:rPr>
          <w:b/>
          <w:bCs/>
          <w:lang w:val="es-ES"/>
        </w:rPr>
        <w:t>Evaluación</w:t>
      </w:r>
      <w:r w:rsidRPr="000A75A9">
        <w:rPr>
          <w:lang w:val="es-ES"/>
        </w:rPr>
        <w:t>:</w:t>
      </w:r>
    </w:p>
    <w:p w14:paraId="3EFE4AED" w14:textId="77777777" w:rsidR="00C17D8D" w:rsidRPr="00B36FB7" w:rsidRDefault="00C17D8D" w:rsidP="00C17D8D">
      <w:pPr>
        <w:numPr>
          <w:ilvl w:val="1"/>
          <w:numId w:val="24"/>
        </w:numPr>
        <w:rPr>
          <w:lang w:val="es-ES"/>
        </w:rPr>
      </w:pPr>
      <w:r w:rsidRPr="00B36FB7">
        <w:rPr>
          <w:i/>
          <w:iCs/>
          <w:lang w:val="es-ES"/>
        </w:rPr>
        <w:t>Aprobación/Rechazo</w:t>
      </w:r>
      <w:r w:rsidRPr="00B36FB7">
        <w:rPr>
          <w:lang w:val="es-ES"/>
        </w:rPr>
        <w:t>: [Decisión del CCB sobre la solicitud de cambio]</w:t>
      </w:r>
    </w:p>
    <w:p w14:paraId="3C8D31B3" w14:textId="77777777" w:rsidR="00C17D8D" w:rsidRPr="000A75A9" w:rsidRDefault="00C17D8D" w:rsidP="00C17D8D">
      <w:pPr>
        <w:numPr>
          <w:ilvl w:val="1"/>
          <w:numId w:val="24"/>
        </w:numPr>
        <w:jc w:val="both"/>
        <w:rPr>
          <w:lang w:val="es-ES"/>
        </w:rPr>
      </w:pPr>
      <w:r w:rsidRPr="000A75A9">
        <w:rPr>
          <w:i/>
          <w:iCs/>
          <w:lang w:val="es-ES"/>
        </w:rPr>
        <w:t xml:space="preserve">Factibilidad técnica: </w:t>
      </w:r>
      <w:r w:rsidRPr="000A75A9">
        <w:rPr>
          <w:lang w:val="es-ES"/>
        </w:rPr>
        <w:t>[Evaluar la factibilidad técnica de la solicitud de cambio, considerando la arquitectura existente, las dependencias y la complejidad técnica]</w:t>
      </w:r>
    </w:p>
    <w:p w14:paraId="0FB8846F" w14:textId="77777777" w:rsidR="00C17D8D" w:rsidRPr="000A75A9" w:rsidRDefault="00C17D8D" w:rsidP="00C17D8D">
      <w:pPr>
        <w:numPr>
          <w:ilvl w:val="1"/>
          <w:numId w:val="24"/>
        </w:numPr>
        <w:jc w:val="both"/>
        <w:rPr>
          <w:lang w:val="es-ES"/>
        </w:rPr>
      </w:pPr>
      <w:r w:rsidRPr="000A75A9">
        <w:rPr>
          <w:i/>
          <w:iCs/>
          <w:lang w:val="es-ES"/>
        </w:rPr>
        <w:t xml:space="preserve">Tiempo estimado: </w:t>
      </w:r>
      <w:r w:rsidRPr="000A75A9">
        <w:rPr>
          <w:lang w:val="es-ES"/>
        </w:rPr>
        <w:t>[Proporcionar una estimación del tiempo necesario para implementar el cambio]</w:t>
      </w:r>
    </w:p>
    <w:p w14:paraId="34BD5916" w14:textId="77777777" w:rsidR="00C17D8D" w:rsidRPr="000A75A9" w:rsidRDefault="00C17D8D" w:rsidP="00C17D8D">
      <w:pPr>
        <w:numPr>
          <w:ilvl w:val="1"/>
          <w:numId w:val="24"/>
        </w:numPr>
        <w:jc w:val="both"/>
        <w:rPr>
          <w:lang w:val="es-ES"/>
        </w:rPr>
      </w:pPr>
      <w:r w:rsidRPr="000A75A9">
        <w:rPr>
          <w:i/>
          <w:iCs/>
          <w:lang w:val="es-ES"/>
        </w:rPr>
        <w:t>Recursos adicionales:</w:t>
      </w:r>
      <w:r w:rsidRPr="000A75A9">
        <w:rPr>
          <w:lang w:val="es-ES"/>
        </w:rPr>
        <w:t xml:space="preserve"> [Indicar cualquier recurso adicional necesario para la implementación]</w:t>
      </w:r>
    </w:p>
    <w:p w14:paraId="5F0F74C3" w14:textId="77777777" w:rsidR="00C17D8D" w:rsidRPr="000A75A9" w:rsidRDefault="00C17D8D" w:rsidP="00C17D8D">
      <w:pPr>
        <w:numPr>
          <w:ilvl w:val="1"/>
          <w:numId w:val="24"/>
        </w:numPr>
        <w:jc w:val="both"/>
        <w:rPr>
          <w:lang w:val="es-ES"/>
        </w:rPr>
      </w:pPr>
      <w:r w:rsidRPr="000A75A9">
        <w:rPr>
          <w:i/>
          <w:iCs/>
          <w:lang w:val="es-ES"/>
        </w:rPr>
        <w:t>Identificación de riesgos:</w:t>
      </w:r>
      <w:r w:rsidRPr="000A75A9">
        <w:rPr>
          <w:lang w:val="es-ES"/>
        </w:rPr>
        <w:t xml:space="preserve"> [Listar posibles riesgos técnicos asociados con la implementación del cambio y documentarlos para su consideración en etapas posteriores del proceso]</w:t>
      </w:r>
    </w:p>
    <w:p w14:paraId="6EFF3986" w14:textId="77777777" w:rsidR="00C17D8D" w:rsidRDefault="00C17D8D" w:rsidP="00C17D8D">
      <w:pPr>
        <w:pStyle w:val="Ttulo4"/>
        <w:rPr>
          <w:lang w:val="es-ES"/>
        </w:rPr>
      </w:pPr>
      <w:r>
        <w:rPr>
          <w:lang w:val="es-ES"/>
        </w:rPr>
        <w:lastRenderedPageBreak/>
        <w:t>Modelo</w:t>
      </w:r>
    </w:p>
    <w:p w14:paraId="504EBDF8" w14:textId="77777777" w:rsidR="00C17D8D" w:rsidRPr="007F4844" w:rsidRDefault="00796575" w:rsidP="00C17D8D">
      <w:pPr>
        <w:jc w:val="center"/>
        <w:rPr>
          <w:lang w:val="es-ES"/>
        </w:rPr>
      </w:pPr>
      <w:r>
        <w:pict w14:anchorId="28FFA88D">
          <v:shape id="_x0000_i1028" type="#_x0000_t75" style="width:340.5pt;height:342pt">
            <v:imagedata r:id="rId18" o:title=""/>
          </v:shape>
        </w:pict>
      </w:r>
    </w:p>
    <w:p w14:paraId="77DAA955" w14:textId="77777777" w:rsidR="00C17D8D" w:rsidRDefault="00C17D8D" w:rsidP="00C17D8D">
      <w:pPr>
        <w:jc w:val="center"/>
        <w:rPr>
          <w:lang w:val="es-ES"/>
        </w:rPr>
      </w:pPr>
    </w:p>
    <w:p w14:paraId="1A9F24B5" w14:textId="77777777" w:rsidR="00C17D8D" w:rsidRDefault="00C17D8D" w:rsidP="00C17D8D">
      <w:pPr>
        <w:pStyle w:val="Ttulo4"/>
        <w:rPr>
          <w:lang w:val="es-ES"/>
        </w:rPr>
      </w:pPr>
      <w:r>
        <w:rPr>
          <w:lang w:val="es-ES"/>
        </w:rPr>
        <w:t>Justificación de sus campos</w:t>
      </w:r>
    </w:p>
    <w:p w14:paraId="664FECEC" w14:textId="77777777" w:rsidR="00C17D8D" w:rsidRPr="000A75A9" w:rsidRDefault="00C17D8D" w:rsidP="00C17D8D">
      <w:pPr>
        <w:numPr>
          <w:ilvl w:val="0"/>
          <w:numId w:val="25"/>
        </w:numPr>
        <w:jc w:val="both"/>
        <w:rPr>
          <w:lang w:val="es-ES"/>
        </w:rPr>
      </w:pPr>
      <w:r w:rsidRPr="000A75A9">
        <w:rPr>
          <w:b/>
          <w:bCs/>
          <w:lang w:val="es-ES"/>
        </w:rPr>
        <w:t>Fecha</w:t>
      </w:r>
      <w:r w:rsidRPr="000A75A9">
        <w:rPr>
          <w:lang w:val="es-ES"/>
        </w:rPr>
        <w:t>: El registro de la fecha de evaluación del desarrollador permite un seguimiento temporal efectivo del proceso y facilita la organización de las evaluaciones.</w:t>
      </w:r>
    </w:p>
    <w:p w14:paraId="23410A47" w14:textId="77777777" w:rsidR="00C17D8D" w:rsidRPr="000A75A9" w:rsidRDefault="00C17D8D" w:rsidP="00C17D8D">
      <w:pPr>
        <w:numPr>
          <w:ilvl w:val="0"/>
          <w:numId w:val="25"/>
        </w:numPr>
        <w:jc w:val="both"/>
        <w:rPr>
          <w:lang w:val="es-ES"/>
        </w:rPr>
      </w:pPr>
      <w:r w:rsidRPr="000A75A9">
        <w:rPr>
          <w:b/>
          <w:bCs/>
          <w:lang w:val="es-ES"/>
        </w:rPr>
        <w:t>Identificador</w:t>
      </w:r>
      <w:r w:rsidRPr="000A75A9">
        <w:rPr>
          <w:lang w:val="es-ES"/>
        </w:rPr>
        <w:t>: Asignar un identificador único a cada evaluación evita pérdidas o duplicaciones, facilitando el seguimiento, organización y referencia rápida de cada evaluación.</w:t>
      </w:r>
    </w:p>
    <w:p w14:paraId="113418E4" w14:textId="77777777" w:rsidR="00C17D8D" w:rsidRPr="000A75A9" w:rsidRDefault="00C17D8D" w:rsidP="00C17D8D">
      <w:pPr>
        <w:numPr>
          <w:ilvl w:val="0"/>
          <w:numId w:val="25"/>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evaluación y la solicitud original, facilitando la trazabilidad y referencia.</w:t>
      </w:r>
    </w:p>
    <w:p w14:paraId="16ABA72A" w14:textId="77777777" w:rsidR="00C17D8D" w:rsidRPr="000A75A9" w:rsidRDefault="00C17D8D" w:rsidP="00C17D8D">
      <w:pPr>
        <w:numPr>
          <w:ilvl w:val="0"/>
          <w:numId w:val="25"/>
        </w:numPr>
        <w:jc w:val="both"/>
        <w:rPr>
          <w:lang w:val="es-ES"/>
        </w:rPr>
      </w:pPr>
      <w:r w:rsidRPr="000A75A9">
        <w:rPr>
          <w:b/>
          <w:bCs/>
          <w:lang w:val="es-ES"/>
        </w:rPr>
        <w:t>Datos del desarrollador</w:t>
      </w:r>
      <w:r w:rsidRPr="000A75A9">
        <w:rPr>
          <w:lang w:val="es-ES"/>
        </w:rPr>
        <w:t>: La captura del nombre completo del desarrollador, junto con su correo electrónico y número de empleado, proporciona información detallada y única sobre la persona responsable de la evaluación. Esta información facilita la comunicación, notificación sobre el progreso y un seguimiento eficiente del personal involucrado en el proceso.</w:t>
      </w:r>
    </w:p>
    <w:p w14:paraId="5238C2E9" w14:textId="77777777" w:rsidR="00C17D8D" w:rsidRPr="000A75A9" w:rsidRDefault="00C17D8D" w:rsidP="00C17D8D">
      <w:pPr>
        <w:numPr>
          <w:ilvl w:val="0"/>
          <w:numId w:val="25"/>
        </w:numPr>
        <w:jc w:val="both"/>
        <w:rPr>
          <w:lang w:val="es-ES"/>
        </w:rPr>
      </w:pPr>
      <w:r w:rsidRPr="000A75A9">
        <w:rPr>
          <w:b/>
          <w:bCs/>
          <w:lang w:val="es-ES"/>
        </w:rPr>
        <w:t xml:space="preserve">Evaluación: </w:t>
      </w:r>
      <w:r w:rsidRPr="000A75A9">
        <w:rPr>
          <w:lang w:val="es-ES"/>
        </w:rPr>
        <w:t>Evaluar la factibilidad técnica de la solicitud de cambio es esencial para determinar su viabilidad y posibles desafíos técnicos. Además, proporcionar una estimación del tiempo y recursos necesarios en la estimación de esfuerzo facilita la planificación y toma de decisiones. La identificación de riesgos técnicos contribuye a una gestión proactiva durante el proceso de control de cambios.</w:t>
      </w:r>
    </w:p>
    <w:p w14:paraId="669A3783" w14:textId="77777777" w:rsidR="00C17D8D" w:rsidRPr="003D4D84" w:rsidRDefault="00C17D8D" w:rsidP="68468051">
      <w:pPr>
        <w:pStyle w:val="Ttulo3"/>
        <w:numPr>
          <w:ilvl w:val="0"/>
          <w:numId w:val="0"/>
        </w:numPr>
        <w:rPr>
          <w:lang w:val="es-ES"/>
        </w:rPr>
      </w:pPr>
      <w:bookmarkStart w:id="25" w:name="_Toc161681992"/>
      <w:r w:rsidRPr="68468051">
        <w:rPr>
          <w:lang w:val="es-ES"/>
        </w:rPr>
        <w:lastRenderedPageBreak/>
        <w:t>Plantilla de Evaluación del CCB</w:t>
      </w:r>
      <w:bookmarkEnd w:id="25"/>
    </w:p>
    <w:p w14:paraId="455098BF" w14:textId="77777777" w:rsidR="00C17D8D" w:rsidRPr="000A75A9" w:rsidRDefault="00C17D8D" w:rsidP="00C17D8D">
      <w:pPr>
        <w:numPr>
          <w:ilvl w:val="0"/>
          <w:numId w:val="26"/>
        </w:numPr>
        <w:jc w:val="both"/>
        <w:rPr>
          <w:lang w:val="es-ES"/>
        </w:rPr>
      </w:pPr>
      <w:r w:rsidRPr="000A75A9">
        <w:rPr>
          <w:b/>
          <w:bCs/>
          <w:lang w:val="es-ES"/>
        </w:rPr>
        <w:t>Fecha</w:t>
      </w:r>
      <w:r w:rsidRPr="000A75A9">
        <w:rPr>
          <w:lang w:val="es-ES"/>
        </w:rPr>
        <w:t>: dd/mm/aa (Automática)</w:t>
      </w:r>
    </w:p>
    <w:p w14:paraId="4000B067" w14:textId="77777777" w:rsidR="00C17D8D" w:rsidRPr="000A75A9" w:rsidRDefault="00C17D8D" w:rsidP="00C17D8D">
      <w:pPr>
        <w:numPr>
          <w:ilvl w:val="0"/>
          <w:numId w:val="26"/>
        </w:numPr>
        <w:jc w:val="both"/>
        <w:rPr>
          <w:lang w:val="es-ES"/>
        </w:rPr>
      </w:pPr>
      <w:r w:rsidRPr="000A75A9">
        <w:rPr>
          <w:b/>
          <w:bCs/>
          <w:lang w:val="es-ES"/>
        </w:rPr>
        <w:t>Identificador</w:t>
      </w:r>
      <w:r w:rsidRPr="000A75A9">
        <w:rPr>
          <w:lang w:val="es-ES"/>
        </w:rPr>
        <w:t>: EvalCCB + Código correlativo (Automático)</w:t>
      </w:r>
    </w:p>
    <w:p w14:paraId="757C3129" w14:textId="77777777" w:rsidR="00C17D8D" w:rsidRPr="000A75A9" w:rsidRDefault="00C17D8D" w:rsidP="00C17D8D">
      <w:pPr>
        <w:numPr>
          <w:ilvl w:val="0"/>
          <w:numId w:val="26"/>
        </w:numPr>
        <w:jc w:val="both"/>
        <w:rPr>
          <w:lang w:val="es-ES"/>
        </w:rPr>
      </w:pPr>
      <w:r w:rsidRPr="000A75A9">
        <w:rPr>
          <w:b/>
          <w:bCs/>
          <w:lang w:val="es-ES"/>
        </w:rPr>
        <w:t>Identificador del documento base</w:t>
      </w:r>
      <w:r w:rsidRPr="000A75A9">
        <w:rPr>
          <w:lang w:val="es-ES"/>
        </w:rPr>
        <w:t>: [ID de la plantilla Evaluación del desarrollador, que inicia la presente evaluación]</w:t>
      </w:r>
    </w:p>
    <w:p w14:paraId="3876F89E" w14:textId="77777777" w:rsidR="00C17D8D" w:rsidRPr="000A75A9" w:rsidRDefault="00C17D8D" w:rsidP="00C17D8D">
      <w:pPr>
        <w:numPr>
          <w:ilvl w:val="0"/>
          <w:numId w:val="26"/>
        </w:numPr>
        <w:jc w:val="both"/>
        <w:rPr>
          <w:lang w:val="es-ES"/>
        </w:rPr>
      </w:pPr>
      <w:r w:rsidRPr="000A75A9">
        <w:rPr>
          <w:b/>
          <w:bCs/>
          <w:lang w:val="es-ES"/>
        </w:rPr>
        <w:t>Miembros del CCB</w:t>
      </w:r>
      <w:r w:rsidRPr="000A75A9">
        <w:rPr>
          <w:lang w:val="es-ES"/>
        </w:rPr>
        <w:t>:</w:t>
      </w:r>
    </w:p>
    <w:p w14:paraId="472C8FA7" w14:textId="77777777" w:rsidR="00C17D8D" w:rsidRPr="000A75A9" w:rsidRDefault="00C17D8D" w:rsidP="00C17D8D">
      <w:pPr>
        <w:numPr>
          <w:ilvl w:val="1"/>
          <w:numId w:val="26"/>
        </w:numPr>
        <w:jc w:val="both"/>
        <w:rPr>
          <w:lang w:val="es-ES"/>
        </w:rPr>
      </w:pPr>
      <w:r w:rsidRPr="000A75A9">
        <w:rPr>
          <w:i/>
          <w:iCs/>
          <w:lang w:val="es-ES"/>
        </w:rPr>
        <w:t xml:space="preserve">Nombres: </w:t>
      </w:r>
      <w:r w:rsidRPr="000A75A9">
        <w:rPr>
          <w:lang w:val="es-ES"/>
        </w:rPr>
        <w:t>[Nombre completo del miembro]</w:t>
      </w:r>
    </w:p>
    <w:p w14:paraId="138FD3BC" w14:textId="77777777" w:rsidR="00C17D8D" w:rsidRPr="000A75A9" w:rsidRDefault="00C17D8D" w:rsidP="00C17D8D">
      <w:pPr>
        <w:numPr>
          <w:ilvl w:val="1"/>
          <w:numId w:val="26"/>
        </w:numPr>
        <w:jc w:val="both"/>
        <w:rPr>
          <w:lang w:val="es-ES"/>
        </w:rPr>
      </w:pPr>
      <w:r w:rsidRPr="000A75A9">
        <w:rPr>
          <w:i/>
          <w:iCs/>
          <w:lang w:val="es-ES"/>
        </w:rPr>
        <w:t xml:space="preserve">Correos: </w:t>
      </w:r>
      <w:r w:rsidRPr="000A75A9">
        <w:rPr>
          <w:lang w:val="es-ES"/>
        </w:rPr>
        <w:t>[Correo electrónico del miembro]</w:t>
      </w:r>
    </w:p>
    <w:p w14:paraId="0FBA9384" w14:textId="77777777" w:rsidR="00C17D8D" w:rsidRPr="000A75A9" w:rsidRDefault="00C17D8D" w:rsidP="00C17D8D">
      <w:pPr>
        <w:numPr>
          <w:ilvl w:val="1"/>
          <w:numId w:val="26"/>
        </w:numPr>
        <w:jc w:val="both"/>
        <w:rPr>
          <w:lang w:val="es-ES"/>
        </w:rPr>
      </w:pPr>
      <w:r w:rsidRPr="000A75A9">
        <w:rPr>
          <w:i/>
          <w:iCs/>
          <w:lang w:val="es-ES"/>
        </w:rPr>
        <w:t xml:space="preserve">Cargos: </w:t>
      </w:r>
      <w:r w:rsidRPr="000A75A9">
        <w:rPr>
          <w:lang w:val="es-ES"/>
        </w:rPr>
        <w:t>[Cargo del miembro]</w:t>
      </w:r>
    </w:p>
    <w:p w14:paraId="03B9D59F" w14:textId="77777777" w:rsidR="00C17D8D" w:rsidRPr="000A75A9" w:rsidRDefault="00C17D8D" w:rsidP="00C17D8D">
      <w:pPr>
        <w:numPr>
          <w:ilvl w:val="0"/>
          <w:numId w:val="26"/>
        </w:numPr>
        <w:jc w:val="both"/>
        <w:rPr>
          <w:lang w:val="es-ES"/>
        </w:rPr>
      </w:pPr>
      <w:r w:rsidRPr="000A75A9">
        <w:rPr>
          <w:b/>
          <w:bCs/>
          <w:lang w:val="es-ES"/>
        </w:rPr>
        <w:t>Decisiones del CCB</w:t>
      </w:r>
      <w:r w:rsidRPr="000A75A9">
        <w:rPr>
          <w:lang w:val="es-ES"/>
        </w:rPr>
        <w:t>:</w:t>
      </w:r>
    </w:p>
    <w:p w14:paraId="0B44DDC0" w14:textId="77777777" w:rsidR="00C17D8D" w:rsidRPr="000A75A9" w:rsidRDefault="00C17D8D" w:rsidP="00C17D8D">
      <w:pPr>
        <w:numPr>
          <w:ilvl w:val="1"/>
          <w:numId w:val="26"/>
        </w:numPr>
        <w:jc w:val="both"/>
        <w:rPr>
          <w:lang w:val="es-ES"/>
        </w:rPr>
      </w:pPr>
      <w:bookmarkStart w:id="26" w:name="_Hlk159864366"/>
      <w:r w:rsidRPr="000A75A9">
        <w:rPr>
          <w:i/>
          <w:iCs/>
          <w:lang w:val="es-ES"/>
        </w:rPr>
        <w:t xml:space="preserve">Aprobación/Rechazo: </w:t>
      </w:r>
      <w:r w:rsidRPr="000A75A9">
        <w:rPr>
          <w:lang w:val="es-ES"/>
        </w:rPr>
        <w:t>[Decisión del CCB sobre la solicitud de cambio]</w:t>
      </w:r>
    </w:p>
    <w:bookmarkEnd w:id="26"/>
    <w:p w14:paraId="6BFBCFEF" w14:textId="77777777" w:rsidR="00C17D8D" w:rsidRPr="000A75A9" w:rsidRDefault="00C17D8D" w:rsidP="00C17D8D">
      <w:pPr>
        <w:numPr>
          <w:ilvl w:val="1"/>
          <w:numId w:val="26"/>
        </w:numPr>
        <w:jc w:val="both"/>
        <w:rPr>
          <w:lang w:val="es-ES"/>
        </w:rPr>
      </w:pPr>
      <w:r w:rsidRPr="000A75A9">
        <w:rPr>
          <w:i/>
          <w:iCs/>
          <w:lang w:val="es-ES"/>
        </w:rPr>
        <w:t xml:space="preserve">Nivel de prioridad asignado: </w:t>
      </w:r>
      <w:r w:rsidRPr="000A75A9">
        <w:rPr>
          <w:lang w:val="es-ES"/>
        </w:rPr>
        <w:t xml:space="preserve">[Nivel de prioridad otorgado a la solicitud: </w:t>
      </w:r>
      <w:r w:rsidRPr="000A75A9">
        <w:rPr>
          <w:i/>
          <w:iCs/>
          <w:lang w:val="es-ES"/>
        </w:rPr>
        <w:t>Alto/Medio/Bajo</w:t>
      </w:r>
      <w:r w:rsidRPr="000A75A9">
        <w:rPr>
          <w:lang w:val="es-ES"/>
        </w:rPr>
        <w:t>]</w:t>
      </w:r>
    </w:p>
    <w:p w14:paraId="36650514" w14:textId="77777777" w:rsidR="00C17D8D" w:rsidRDefault="00C17D8D" w:rsidP="00C17D8D">
      <w:pPr>
        <w:numPr>
          <w:ilvl w:val="1"/>
          <w:numId w:val="26"/>
        </w:numPr>
        <w:jc w:val="both"/>
        <w:rPr>
          <w:lang w:val="es-ES"/>
        </w:rPr>
      </w:pPr>
      <w:r w:rsidRPr="000A75A9">
        <w:rPr>
          <w:i/>
          <w:iCs/>
          <w:lang w:val="es-ES"/>
        </w:rPr>
        <w:t>Justificación de la decisión:</w:t>
      </w:r>
      <w:r w:rsidRPr="000A75A9">
        <w:rPr>
          <w:lang w:val="es-ES"/>
        </w:rPr>
        <w:t xml:space="preserve"> [Descripción detallada del porqué de la aprobación o rechazo, junto al porqué de la prioridad asignada]</w:t>
      </w:r>
    </w:p>
    <w:p w14:paraId="5C80907A" w14:textId="77777777" w:rsidR="00C17D8D" w:rsidRDefault="00C17D8D" w:rsidP="00C17D8D">
      <w:pPr>
        <w:pStyle w:val="Ttulo4"/>
        <w:rPr>
          <w:lang w:val="es-ES"/>
        </w:rPr>
      </w:pPr>
      <w:r>
        <w:rPr>
          <w:lang w:val="es-ES"/>
        </w:rPr>
        <w:t>Modelo</w:t>
      </w:r>
    </w:p>
    <w:p w14:paraId="4B338BB6" w14:textId="77777777" w:rsidR="00C17D8D" w:rsidRPr="003D4D84" w:rsidRDefault="00796575" w:rsidP="00C17D8D">
      <w:pPr>
        <w:rPr>
          <w:lang w:val="es-ES"/>
        </w:rPr>
      </w:pPr>
      <w:r>
        <w:rPr>
          <w:lang w:val="es-ES"/>
        </w:rPr>
        <w:pict w14:anchorId="72F1FABE">
          <v:shape id="_x0000_i1029" type="#_x0000_t75" style="width:426.75pt;height:294pt">
            <v:imagedata r:id="rId19" o:title=""/>
          </v:shape>
        </w:pict>
      </w:r>
    </w:p>
    <w:p w14:paraId="13839478" w14:textId="77777777" w:rsidR="00C17D8D" w:rsidRDefault="00C17D8D" w:rsidP="00C17D8D">
      <w:pPr>
        <w:pStyle w:val="Ttulo4"/>
        <w:rPr>
          <w:lang w:val="es-ES_tradnl"/>
        </w:rPr>
      </w:pPr>
      <w:r>
        <w:rPr>
          <w:lang w:val="es-ES_tradnl"/>
        </w:rPr>
        <w:t>Justificación de sus campos</w:t>
      </w:r>
    </w:p>
    <w:p w14:paraId="39E380C8" w14:textId="77777777" w:rsidR="00C17D8D" w:rsidRPr="000A75A9" w:rsidRDefault="00C17D8D" w:rsidP="00C17D8D">
      <w:pPr>
        <w:numPr>
          <w:ilvl w:val="0"/>
          <w:numId w:val="27"/>
        </w:numPr>
        <w:jc w:val="both"/>
        <w:rPr>
          <w:lang w:val="es-ES"/>
        </w:rPr>
      </w:pPr>
      <w:r w:rsidRPr="000A75A9">
        <w:rPr>
          <w:b/>
          <w:bCs/>
          <w:lang w:val="es-ES"/>
        </w:rPr>
        <w:t>Fecha</w:t>
      </w:r>
      <w:r w:rsidRPr="000A75A9">
        <w:rPr>
          <w:lang w:val="es-ES"/>
        </w:rPr>
        <w:t>: El registro de la fecha de evaluación del CCB permite un seguimiento temporal efectivo del proceso y facilita la organización de las evaluaciones.</w:t>
      </w:r>
    </w:p>
    <w:p w14:paraId="67D0538B" w14:textId="77777777" w:rsidR="00C17D8D" w:rsidRPr="000A75A9" w:rsidRDefault="00C17D8D" w:rsidP="00C17D8D">
      <w:pPr>
        <w:numPr>
          <w:ilvl w:val="0"/>
          <w:numId w:val="27"/>
        </w:numPr>
        <w:jc w:val="both"/>
        <w:rPr>
          <w:lang w:val="es-ES"/>
        </w:rPr>
      </w:pPr>
      <w:r w:rsidRPr="000A75A9">
        <w:rPr>
          <w:b/>
          <w:bCs/>
          <w:lang w:val="es-ES"/>
        </w:rPr>
        <w:t>Identificador:</w:t>
      </w:r>
      <w:r w:rsidRPr="000A75A9">
        <w:rPr>
          <w:lang w:val="es-ES"/>
        </w:rPr>
        <w:t xml:space="preserve"> Asignar un identificador único a cada evaluación evita pérdidas o duplicaciones, facilitando el seguimiento, organización y referencia rápida de cada evaluación.</w:t>
      </w:r>
    </w:p>
    <w:p w14:paraId="3E21E200" w14:textId="77777777" w:rsidR="00C17D8D" w:rsidRPr="000A75A9" w:rsidRDefault="00C17D8D" w:rsidP="00C17D8D">
      <w:pPr>
        <w:numPr>
          <w:ilvl w:val="0"/>
          <w:numId w:val="27"/>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evaluación y la solicitud original, facilitando la trazabilidad y referencia.</w:t>
      </w:r>
    </w:p>
    <w:p w14:paraId="34E7E00F" w14:textId="77777777" w:rsidR="00C17D8D" w:rsidRPr="000A75A9" w:rsidRDefault="00C17D8D" w:rsidP="00C17D8D">
      <w:pPr>
        <w:numPr>
          <w:ilvl w:val="0"/>
          <w:numId w:val="27"/>
        </w:numPr>
        <w:jc w:val="both"/>
        <w:rPr>
          <w:lang w:val="es-ES"/>
        </w:rPr>
      </w:pPr>
      <w:r w:rsidRPr="000A75A9">
        <w:rPr>
          <w:b/>
          <w:bCs/>
          <w:lang w:val="es-ES"/>
        </w:rPr>
        <w:lastRenderedPageBreak/>
        <w:t>Miembros del CCB</w:t>
      </w:r>
      <w:r w:rsidRPr="000A75A9">
        <w:rPr>
          <w:lang w:val="es-ES"/>
        </w:rPr>
        <w:t>: La captura del nombre completo y el cargo de los miembros del CCB es esencial para establecer una comunicación efectiva y para identificar de manera clara a las personas responsables de la evaluación. La información de contacto facilita la notificación sobre el progreso del proyecto, asegurando una colaboración eficiente y una participación informada de los miembros del CCB en el proceso de toma de decisiones.</w:t>
      </w:r>
    </w:p>
    <w:p w14:paraId="3E8B72EB" w14:textId="77777777" w:rsidR="00C17D8D" w:rsidRDefault="00C17D8D" w:rsidP="00C17D8D">
      <w:pPr>
        <w:numPr>
          <w:ilvl w:val="0"/>
          <w:numId w:val="27"/>
        </w:numPr>
        <w:jc w:val="both"/>
        <w:rPr>
          <w:lang w:val="es-ES"/>
        </w:rPr>
      </w:pPr>
      <w:r w:rsidRPr="000A75A9">
        <w:rPr>
          <w:b/>
          <w:bCs/>
          <w:lang w:val="es-ES"/>
        </w:rPr>
        <w:t xml:space="preserve">Decisiones del CCB: </w:t>
      </w:r>
      <w:r w:rsidRPr="000A75A9">
        <w:rPr>
          <w:lang w:val="es-ES"/>
        </w:rPr>
        <w:t>Registrar la decisión del CCB, asignando un nivel de prioridad, es fundamental para la trazabilidad y el seguimiento del proyecto. Esta información actúa como una guía esencial para determinar la urgencia y relevancia de cada solicitud en el contexto del proyecto, facilitando una planificación efectiva y una asignación adecuada de recursos. Además, incluir una descripción detallada del porqué de la aprobación o rechazo es esencial para proporcionar una explicación clara y fundamentada. Esta práctica no solo contribuye a la transparencia en el proceso de toma de decisiones, sino que también facilita la comprensión y aceptación por parte de todos los interesados, promoviendo una comunicación abierta y efectiva en el equipo del proyecto.</w:t>
      </w:r>
    </w:p>
    <w:p w14:paraId="06C4888D" w14:textId="77777777" w:rsidR="00C17D8D" w:rsidRDefault="00C17D8D" w:rsidP="00C17D8D">
      <w:pPr>
        <w:jc w:val="both"/>
        <w:rPr>
          <w:lang w:val="es-ES"/>
        </w:rPr>
      </w:pPr>
    </w:p>
    <w:p w14:paraId="3CB74145" w14:textId="77777777" w:rsidR="00C17D8D" w:rsidRPr="003D4D84" w:rsidRDefault="00C17D8D" w:rsidP="68468051">
      <w:pPr>
        <w:pStyle w:val="Ttulo3"/>
        <w:numPr>
          <w:ilvl w:val="0"/>
          <w:numId w:val="0"/>
        </w:numPr>
        <w:rPr>
          <w:lang w:val="es-ES"/>
        </w:rPr>
      </w:pPr>
      <w:bookmarkStart w:id="27" w:name="_Toc161681993"/>
      <w:r w:rsidRPr="68468051">
        <w:rPr>
          <w:lang w:val="es-ES"/>
        </w:rPr>
        <w:t>Plantilla de Notificación de rechazo</w:t>
      </w:r>
      <w:bookmarkEnd w:id="27"/>
    </w:p>
    <w:p w14:paraId="5D4FC8CF" w14:textId="77777777" w:rsidR="00C17D8D" w:rsidRPr="000A75A9" w:rsidRDefault="00C17D8D" w:rsidP="00C17D8D">
      <w:pPr>
        <w:numPr>
          <w:ilvl w:val="0"/>
          <w:numId w:val="40"/>
        </w:numPr>
        <w:jc w:val="both"/>
        <w:rPr>
          <w:lang w:val="es-ES"/>
        </w:rPr>
      </w:pPr>
      <w:r w:rsidRPr="000A75A9">
        <w:rPr>
          <w:b/>
          <w:bCs/>
          <w:lang w:val="es-ES"/>
        </w:rPr>
        <w:t>Fecha</w:t>
      </w:r>
      <w:r w:rsidRPr="000A75A9">
        <w:rPr>
          <w:lang w:val="es-ES"/>
        </w:rPr>
        <w:t>: dd/mm/aa (Automática)</w:t>
      </w:r>
    </w:p>
    <w:p w14:paraId="58D797BF" w14:textId="77777777" w:rsidR="00C17D8D" w:rsidRPr="000A75A9" w:rsidRDefault="00C17D8D" w:rsidP="00C17D8D">
      <w:pPr>
        <w:numPr>
          <w:ilvl w:val="0"/>
          <w:numId w:val="40"/>
        </w:numPr>
        <w:jc w:val="both"/>
        <w:rPr>
          <w:lang w:val="es-ES"/>
        </w:rPr>
      </w:pPr>
      <w:r w:rsidRPr="000A75A9">
        <w:rPr>
          <w:b/>
          <w:bCs/>
          <w:lang w:val="es-ES"/>
        </w:rPr>
        <w:t>Identificador</w:t>
      </w:r>
      <w:r w:rsidRPr="000A75A9">
        <w:rPr>
          <w:lang w:val="es-ES"/>
        </w:rPr>
        <w:t xml:space="preserve">: </w:t>
      </w:r>
      <w:r>
        <w:rPr>
          <w:lang w:val="es-ES"/>
        </w:rPr>
        <w:t>Rechazo</w:t>
      </w:r>
      <w:r w:rsidRPr="000A75A9">
        <w:rPr>
          <w:lang w:val="es-ES"/>
        </w:rPr>
        <w:t xml:space="preserve"> + Código correlativo (Automático)</w:t>
      </w:r>
    </w:p>
    <w:p w14:paraId="61E55F77" w14:textId="77777777" w:rsidR="00C17D8D" w:rsidRDefault="00C17D8D" w:rsidP="00C17D8D">
      <w:pPr>
        <w:numPr>
          <w:ilvl w:val="0"/>
          <w:numId w:val="40"/>
        </w:numPr>
        <w:jc w:val="both"/>
        <w:rPr>
          <w:lang w:val="es-ES"/>
        </w:rPr>
      </w:pPr>
      <w:r w:rsidRPr="000A75A9">
        <w:rPr>
          <w:b/>
          <w:bCs/>
          <w:lang w:val="es-ES"/>
        </w:rPr>
        <w:t>Identificador del documento base</w:t>
      </w:r>
      <w:r w:rsidRPr="000A75A9">
        <w:rPr>
          <w:lang w:val="es-ES"/>
        </w:rPr>
        <w:t>: [ID de la plantilla Evaluación del desarrollador</w:t>
      </w:r>
      <w:r>
        <w:rPr>
          <w:lang w:val="es-ES"/>
        </w:rPr>
        <w:t xml:space="preserve"> o Evaluación del CCB, según quien decidiese rechazar el cambio</w:t>
      </w:r>
      <w:r w:rsidRPr="000A75A9">
        <w:rPr>
          <w:lang w:val="es-ES"/>
        </w:rPr>
        <w:t>]</w:t>
      </w:r>
    </w:p>
    <w:p w14:paraId="378C3358" w14:textId="77777777" w:rsidR="00C17D8D" w:rsidRPr="000A75A9" w:rsidRDefault="00C17D8D" w:rsidP="00C17D8D">
      <w:pPr>
        <w:numPr>
          <w:ilvl w:val="0"/>
          <w:numId w:val="40"/>
        </w:numPr>
        <w:rPr>
          <w:lang w:val="es-ES"/>
        </w:rPr>
      </w:pPr>
      <w:r w:rsidRPr="000A75A9">
        <w:rPr>
          <w:b/>
          <w:bCs/>
          <w:lang w:val="es-ES"/>
        </w:rPr>
        <w:t>Datos del solicitante</w:t>
      </w:r>
      <w:r w:rsidRPr="000A75A9">
        <w:rPr>
          <w:lang w:val="es-ES"/>
        </w:rPr>
        <w:t>:</w:t>
      </w:r>
    </w:p>
    <w:p w14:paraId="189A8C04" w14:textId="77777777" w:rsidR="00C17D8D" w:rsidRPr="000A75A9" w:rsidRDefault="00C17D8D" w:rsidP="00C17D8D">
      <w:pPr>
        <w:numPr>
          <w:ilvl w:val="1"/>
          <w:numId w:val="40"/>
        </w:numPr>
        <w:rPr>
          <w:lang w:val="es-ES"/>
        </w:rPr>
      </w:pPr>
      <w:r w:rsidRPr="000A75A9">
        <w:rPr>
          <w:i/>
          <w:iCs/>
          <w:lang w:val="es-ES"/>
        </w:rPr>
        <w:t>Nombre</w:t>
      </w:r>
      <w:r w:rsidRPr="000A75A9">
        <w:rPr>
          <w:lang w:val="es-ES"/>
        </w:rPr>
        <w:t>: [Nombre completo del solicitante]</w:t>
      </w:r>
    </w:p>
    <w:p w14:paraId="7BFA2F25" w14:textId="77777777" w:rsidR="00C17D8D" w:rsidRDefault="00C17D8D" w:rsidP="00C17D8D">
      <w:pPr>
        <w:numPr>
          <w:ilvl w:val="1"/>
          <w:numId w:val="40"/>
        </w:numPr>
        <w:rPr>
          <w:lang w:val="es-ES"/>
        </w:rPr>
      </w:pPr>
      <w:r w:rsidRPr="000A75A9">
        <w:rPr>
          <w:i/>
          <w:iCs/>
          <w:lang w:val="es-ES"/>
        </w:rPr>
        <w:t>Correo</w:t>
      </w:r>
      <w:r w:rsidRPr="000A75A9">
        <w:rPr>
          <w:lang w:val="es-ES"/>
        </w:rPr>
        <w:t>: [Correo electrónico del solicitante]</w:t>
      </w:r>
    </w:p>
    <w:p w14:paraId="47EF9966" w14:textId="77777777" w:rsidR="00C17D8D" w:rsidRPr="000A75A9" w:rsidRDefault="00C17D8D" w:rsidP="00C17D8D">
      <w:pPr>
        <w:numPr>
          <w:ilvl w:val="0"/>
          <w:numId w:val="40"/>
        </w:numPr>
        <w:rPr>
          <w:lang w:val="es-ES"/>
        </w:rPr>
      </w:pPr>
      <w:r w:rsidRPr="000A75A9">
        <w:rPr>
          <w:b/>
          <w:bCs/>
          <w:lang w:val="es-ES"/>
        </w:rPr>
        <w:t xml:space="preserve">Datos del </w:t>
      </w:r>
      <w:r>
        <w:rPr>
          <w:b/>
          <w:bCs/>
          <w:lang w:val="es-ES"/>
        </w:rPr>
        <w:t>responsable de comunicación</w:t>
      </w:r>
      <w:r w:rsidRPr="000A75A9">
        <w:rPr>
          <w:lang w:val="es-ES"/>
        </w:rPr>
        <w:t>:</w:t>
      </w:r>
    </w:p>
    <w:p w14:paraId="4DDCBABE" w14:textId="77777777" w:rsidR="00C17D8D" w:rsidRPr="000A75A9" w:rsidRDefault="00C17D8D" w:rsidP="00C17D8D">
      <w:pPr>
        <w:numPr>
          <w:ilvl w:val="1"/>
          <w:numId w:val="40"/>
        </w:numPr>
        <w:rPr>
          <w:lang w:val="es-ES"/>
        </w:rPr>
      </w:pPr>
      <w:r w:rsidRPr="000A75A9">
        <w:rPr>
          <w:i/>
          <w:iCs/>
          <w:lang w:val="es-ES"/>
        </w:rPr>
        <w:t>Nombre</w:t>
      </w:r>
      <w:r w:rsidRPr="000A75A9">
        <w:rPr>
          <w:lang w:val="es-ES"/>
        </w:rPr>
        <w:t>: [Nombre completo del solicitante]</w:t>
      </w:r>
    </w:p>
    <w:p w14:paraId="27F4D8F3" w14:textId="77777777" w:rsidR="00C17D8D" w:rsidRDefault="00C17D8D" w:rsidP="00C17D8D">
      <w:pPr>
        <w:numPr>
          <w:ilvl w:val="1"/>
          <w:numId w:val="40"/>
        </w:numPr>
        <w:rPr>
          <w:lang w:val="es-ES"/>
        </w:rPr>
      </w:pPr>
      <w:r w:rsidRPr="000A75A9">
        <w:rPr>
          <w:i/>
          <w:iCs/>
          <w:lang w:val="es-ES"/>
        </w:rPr>
        <w:t>Correo</w:t>
      </w:r>
      <w:r w:rsidRPr="000A75A9">
        <w:rPr>
          <w:lang w:val="es-ES"/>
        </w:rPr>
        <w:t>: [Correo electrónico del solicitante]</w:t>
      </w:r>
    </w:p>
    <w:p w14:paraId="7733B884" w14:textId="77777777" w:rsidR="00C17D8D" w:rsidRPr="006143D2" w:rsidRDefault="00C17D8D" w:rsidP="00C17D8D">
      <w:pPr>
        <w:numPr>
          <w:ilvl w:val="1"/>
          <w:numId w:val="40"/>
        </w:numPr>
        <w:jc w:val="both"/>
        <w:rPr>
          <w:lang w:val="es-ES"/>
        </w:rPr>
      </w:pPr>
      <w:r w:rsidRPr="000A75A9">
        <w:rPr>
          <w:i/>
          <w:iCs/>
          <w:lang w:val="es-ES"/>
        </w:rPr>
        <w:t xml:space="preserve">ID de empleado: </w:t>
      </w:r>
      <w:r w:rsidRPr="000A75A9">
        <w:rPr>
          <w:lang w:val="es-ES"/>
        </w:rPr>
        <w:t>[Número de empleado asignado al desarrollador]</w:t>
      </w:r>
    </w:p>
    <w:p w14:paraId="163AA2C8" w14:textId="77777777" w:rsidR="00C17D8D" w:rsidRPr="000A75A9" w:rsidRDefault="00C17D8D" w:rsidP="00C17D8D">
      <w:pPr>
        <w:numPr>
          <w:ilvl w:val="0"/>
          <w:numId w:val="40"/>
        </w:numPr>
        <w:jc w:val="both"/>
        <w:rPr>
          <w:lang w:val="es-ES"/>
        </w:rPr>
      </w:pPr>
      <w:r>
        <w:rPr>
          <w:b/>
          <w:bCs/>
          <w:lang w:val="es-ES"/>
        </w:rPr>
        <w:t>Resolución</w:t>
      </w:r>
      <w:r w:rsidRPr="000A75A9">
        <w:rPr>
          <w:lang w:val="es-ES"/>
        </w:rPr>
        <w:t>:</w:t>
      </w:r>
    </w:p>
    <w:p w14:paraId="62838BD3" w14:textId="77777777" w:rsidR="00C17D8D" w:rsidRPr="000A75A9" w:rsidRDefault="00C17D8D" w:rsidP="00C17D8D">
      <w:pPr>
        <w:numPr>
          <w:ilvl w:val="1"/>
          <w:numId w:val="40"/>
        </w:numPr>
        <w:jc w:val="both"/>
        <w:rPr>
          <w:lang w:val="es-ES"/>
        </w:rPr>
      </w:pPr>
      <w:r>
        <w:rPr>
          <w:i/>
          <w:iCs/>
          <w:lang w:val="es-ES"/>
        </w:rPr>
        <w:t>Fecha de la decisión de rechazo</w:t>
      </w:r>
    </w:p>
    <w:p w14:paraId="6B980E31" w14:textId="77777777" w:rsidR="00C17D8D" w:rsidRPr="000A75A9" w:rsidRDefault="00C17D8D" w:rsidP="00C17D8D">
      <w:pPr>
        <w:numPr>
          <w:ilvl w:val="1"/>
          <w:numId w:val="40"/>
        </w:numPr>
        <w:jc w:val="both"/>
        <w:rPr>
          <w:lang w:val="es-ES"/>
        </w:rPr>
      </w:pPr>
      <w:r>
        <w:rPr>
          <w:i/>
          <w:iCs/>
          <w:lang w:val="es-ES"/>
        </w:rPr>
        <w:t>Responsable</w:t>
      </w:r>
      <w:r w:rsidRPr="000A75A9">
        <w:rPr>
          <w:i/>
          <w:iCs/>
          <w:lang w:val="es-ES"/>
        </w:rPr>
        <w:t xml:space="preserve">: </w:t>
      </w:r>
      <w:r w:rsidRPr="000A75A9">
        <w:rPr>
          <w:lang w:val="es-ES"/>
        </w:rPr>
        <w:t>[</w:t>
      </w:r>
      <w:r>
        <w:rPr>
          <w:lang w:val="es-ES"/>
        </w:rPr>
        <w:t>Datos del desarrollador, o CCB</w:t>
      </w:r>
      <w:r w:rsidRPr="000A75A9">
        <w:rPr>
          <w:lang w:val="es-ES"/>
        </w:rPr>
        <w:t>]</w:t>
      </w:r>
    </w:p>
    <w:p w14:paraId="43656742" w14:textId="77777777" w:rsidR="00C17D8D" w:rsidRDefault="00C17D8D" w:rsidP="00C17D8D">
      <w:pPr>
        <w:numPr>
          <w:ilvl w:val="1"/>
          <w:numId w:val="40"/>
        </w:numPr>
        <w:jc w:val="both"/>
        <w:rPr>
          <w:lang w:val="es-ES"/>
        </w:rPr>
      </w:pPr>
      <w:r w:rsidRPr="000A75A9">
        <w:rPr>
          <w:i/>
          <w:iCs/>
          <w:lang w:val="es-ES"/>
        </w:rPr>
        <w:t>Justificación de la decisión:</w:t>
      </w:r>
      <w:r w:rsidRPr="000A75A9">
        <w:rPr>
          <w:lang w:val="es-ES"/>
        </w:rPr>
        <w:t xml:space="preserve"> [Descripción detallada </w:t>
      </w:r>
      <w:r>
        <w:rPr>
          <w:lang w:val="es-ES"/>
        </w:rPr>
        <w:t xml:space="preserve">para el cliente </w:t>
      </w:r>
      <w:r w:rsidRPr="000A75A9">
        <w:rPr>
          <w:lang w:val="es-ES"/>
        </w:rPr>
        <w:t xml:space="preserve">del porqué </w:t>
      </w:r>
      <w:r>
        <w:rPr>
          <w:lang w:val="es-ES"/>
        </w:rPr>
        <w:t xml:space="preserve">del </w:t>
      </w:r>
      <w:r w:rsidRPr="000A75A9">
        <w:rPr>
          <w:lang w:val="es-ES"/>
        </w:rPr>
        <w:t>rechazo]</w:t>
      </w:r>
    </w:p>
    <w:p w14:paraId="243739C0" w14:textId="77777777" w:rsidR="00C17D8D" w:rsidRDefault="00C17D8D" w:rsidP="00C17D8D">
      <w:pPr>
        <w:pStyle w:val="Ttulo4"/>
        <w:rPr>
          <w:lang w:val="es-ES"/>
        </w:rPr>
      </w:pPr>
      <w:r>
        <w:rPr>
          <w:lang w:val="es-ES"/>
        </w:rPr>
        <w:lastRenderedPageBreak/>
        <w:t>Modelo</w:t>
      </w:r>
    </w:p>
    <w:p w14:paraId="75AF4E5E" w14:textId="77777777" w:rsidR="00C17D8D" w:rsidRPr="00F338D6" w:rsidRDefault="00796575" w:rsidP="00C17D8D">
      <w:pPr>
        <w:rPr>
          <w:lang w:val="es-ES"/>
        </w:rPr>
      </w:pPr>
      <w:r>
        <w:pict w14:anchorId="482D3CD7">
          <v:shape id="_x0000_i1030" type="#_x0000_t75" style="width:426.75pt;height:400.5pt">
            <v:imagedata r:id="rId20" o:title=""/>
          </v:shape>
        </w:pict>
      </w:r>
    </w:p>
    <w:p w14:paraId="615E6142" w14:textId="77777777" w:rsidR="00C17D8D" w:rsidRDefault="00C17D8D" w:rsidP="00C17D8D">
      <w:pPr>
        <w:pStyle w:val="Ttulo4"/>
        <w:rPr>
          <w:lang w:val="es-ES_tradnl"/>
        </w:rPr>
      </w:pPr>
      <w:r>
        <w:rPr>
          <w:lang w:val="es-ES_tradnl"/>
        </w:rPr>
        <w:t>Justificación de sus campos</w:t>
      </w:r>
    </w:p>
    <w:p w14:paraId="7CC61D94" w14:textId="77777777" w:rsidR="00C17D8D" w:rsidRPr="000A75A9" w:rsidRDefault="00C17D8D" w:rsidP="00C17D8D">
      <w:pPr>
        <w:numPr>
          <w:ilvl w:val="0"/>
          <w:numId w:val="41"/>
        </w:numPr>
        <w:jc w:val="both"/>
        <w:rPr>
          <w:lang w:val="es-ES"/>
        </w:rPr>
      </w:pPr>
      <w:r w:rsidRPr="000A75A9">
        <w:rPr>
          <w:b/>
          <w:bCs/>
          <w:lang w:val="es-ES"/>
        </w:rPr>
        <w:t>Fecha</w:t>
      </w:r>
      <w:r w:rsidRPr="000A75A9">
        <w:rPr>
          <w:lang w:val="es-ES"/>
        </w:rPr>
        <w:t xml:space="preserve">: </w:t>
      </w:r>
      <w:r w:rsidRPr="009C37BC">
        <w:rPr>
          <w:lang w:val="es-ES"/>
        </w:rPr>
        <w:t>Registrar la fecha de la notificación es esencial para mantener un registro claro y ordenado de la comunicación. Facilita el seguimiento temporal y permite una referencia precisa en el futuro.</w:t>
      </w:r>
    </w:p>
    <w:p w14:paraId="5769B997" w14:textId="77777777" w:rsidR="00C17D8D" w:rsidRPr="000A75A9" w:rsidRDefault="00C17D8D" w:rsidP="00C17D8D">
      <w:pPr>
        <w:numPr>
          <w:ilvl w:val="0"/>
          <w:numId w:val="41"/>
        </w:numPr>
        <w:jc w:val="both"/>
        <w:rPr>
          <w:lang w:val="es-ES"/>
        </w:rPr>
      </w:pPr>
      <w:r w:rsidRPr="000A75A9">
        <w:rPr>
          <w:b/>
          <w:bCs/>
          <w:lang w:val="es-ES"/>
        </w:rPr>
        <w:t>Identificador:</w:t>
      </w:r>
      <w:r w:rsidRPr="000A75A9">
        <w:rPr>
          <w:lang w:val="es-ES"/>
        </w:rPr>
        <w:t xml:space="preserve"> </w:t>
      </w:r>
      <w:r w:rsidRPr="00D51E59">
        <w:rPr>
          <w:lang w:val="es-ES"/>
        </w:rPr>
        <w:t>Asignar un identificador único a cada notificación de rechazo ayuda en la organización y seguimiento eficiente. Evita duplicaciones y proporciona una referencia rápida a la decisión específica.</w:t>
      </w:r>
    </w:p>
    <w:p w14:paraId="0E01B564" w14:textId="77777777" w:rsidR="00C17D8D" w:rsidRPr="000A75A9" w:rsidRDefault="00C17D8D" w:rsidP="00C17D8D">
      <w:pPr>
        <w:numPr>
          <w:ilvl w:val="0"/>
          <w:numId w:val="41"/>
        </w:numPr>
        <w:jc w:val="both"/>
        <w:rPr>
          <w:lang w:val="es-ES"/>
        </w:rPr>
      </w:pPr>
      <w:r w:rsidRPr="000A75A9">
        <w:rPr>
          <w:b/>
          <w:bCs/>
          <w:lang w:val="es-ES"/>
        </w:rPr>
        <w:t xml:space="preserve">Identificador del documento base: </w:t>
      </w:r>
      <w:r w:rsidRPr="00D51E59">
        <w:rPr>
          <w:lang w:val="es-ES"/>
        </w:rPr>
        <w:t>Vincular la notificación al documento base (evaluación del desarrollador o CCB) proporciona una conexión directa entre la decisión de rechazo y las evaluaciones realizadas anteriormente. Asegura trazabilidad y contexto.</w:t>
      </w:r>
    </w:p>
    <w:p w14:paraId="72988781" w14:textId="77777777" w:rsidR="00C17D8D" w:rsidRPr="000A75A9" w:rsidRDefault="00C17D8D" w:rsidP="00C17D8D">
      <w:pPr>
        <w:numPr>
          <w:ilvl w:val="0"/>
          <w:numId w:val="41"/>
        </w:numPr>
        <w:jc w:val="both"/>
        <w:rPr>
          <w:lang w:val="es-ES"/>
        </w:rPr>
      </w:pPr>
      <w:r>
        <w:rPr>
          <w:b/>
          <w:bCs/>
          <w:lang w:val="es-ES"/>
        </w:rPr>
        <w:t>Datos del solicitante</w:t>
      </w:r>
      <w:r w:rsidRPr="000A75A9">
        <w:rPr>
          <w:lang w:val="es-ES"/>
        </w:rPr>
        <w:t xml:space="preserve">: </w:t>
      </w:r>
      <w:r w:rsidRPr="00D51E59">
        <w:rPr>
          <w:lang w:val="es-ES"/>
        </w:rPr>
        <w:t>Incluir información sobre el solicitante permite una comunicación directa y facilita la comprensión del contexto. El correo electrónico proporciona un canal de comunicación efectivo.</w:t>
      </w:r>
    </w:p>
    <w:p w14:paraId="60935952" w14:textId="77777777" w:rsidR="00C17D8D" w:rsidRDefault="00C17D8D" w:rsidP="00C17D8D">
      <w:pPr>
        <w:numPr>
          <w:ilvl w:val="0"/>
          <w:numId w:val="41"/>
        </w:numPr>
        <w:jc w:val="both"/>
        <w:rPr>
          <w:lang w:val="es-ES"/>
        </w:rPr>
      </w:pPr>
      <w:r>
        <w:rPr>
          <w:b/>
          <w:bCs/>
          <w:lang w:val="es-ES"/>
        </w:rPr>
        <w:t>Datos del responsable de comunicación</w:t>
      </w:r>
      <w:r w:rsidRPr="000A75A9">
        <w:rPr>
          <w:b/>
          <w:bCs/>
          <w:lang w:val="es-ES"/>
        </w:rPr>
        <w:t xml:space="preserve">: </w:t>
      </w:r>
      <w:r w:rsidRPr="005F3B47">
        <w:rPr>
          <w:lang w:val="es-ES"/>
        </w:rPr>
        <w:t>Identificar al responsable de la comunicación asegura que el cliente tenga un punto de contacto claro para discusiones o aclaraciones adicionales. Proporciona transparencia y eficacia en la gestión de la comunicación.</w:t>
      </w:r>
    </w:p>
    <w:p w14:paraId="0FD68991" w14:textId="77777777" w:rsidR="00C17D8D" w:rsidRDefault="00C17D8D" w:rsidP="00C17D8D">
      <w:pPr>
        <w:numPr>
          <w:ilvl w:val="0"/>
          <w:numId w:val="41"/>
        </w:numPr>
        <w:jc w:val="both"/>
        <w:rPr>
          <w:lang w:val="es-ES"/>
        </w:rPr>
      </w:pPr>
      <w:r>
        <w:rPr>
          <w:b/>
          <w:bCs/>
          <w:lang w:val="es-ES"/>
        </w:rPr>
        <w:lastRenderedPageBreak/>
        <w:t>Resolución:</w:t>
      </w:r>
      <w:r>
        <w:rPr>
          <w:lang w:val="es-ES"/>
        </w:rPr>
        <w:t xml:space="preserve"> </w:t>
      </w:r>
      <w:r w:rsidRPr="005F3B47">
        <w:rPr>
          <w:lang w:val="es-ES"/>
        </w:rPr>
        <w:t>Registrar la fecha de la decisión permite conocer el momento exacto en que se tomó la determinación. Indicar quién fue responsable de la decisión</w:t>
      </w:r>
      <w:r>
        <w:rPr>
          <w:lang w:val="es-ES"/>
        </w:rPr>
        <w:t xml:space="preserve"> </w:t>
      </w:r>
      <w:r w:rsidRPr="005F3B47">
        <w:rPr>
          <w:lang w:val="es-ES"/>
        </w:rPr>
        <w:t>brinda transparencia y claridad sobre el origen de la elección. Proporcionar una descripción detallada de la razón del rechazo es crucial para que el cliente comprenda plenamente las circunstancias y razones detrás de la decisión. Facilita la transparencia y puede guiar al cliente en futuras acciones.</w:t>
      </w:r>
    </w:p>
    <w:p w14:paraId="34682CEF" w14:textId="77777777" w:rsidR="00C17D8D" w:rsidRDefault="00C17D8D" w:rsidP="00C17D8D">
      <w:pPr>
        <w:ind w:left="360"/>
        <w:jc w:val="both"/>
        <w:rPr>
          <w:b/>
          <w:bCs/>
          <w:lang w:val="es-ES"/>
        </w:rPr>
      </w:pPr>
    </w:p>
    <w:p w14:paraId="1B909B94" w14:textId="77777777" w:rsidR="00C17D8D" w:rsidRDefault="00C17D8D" w:rsidP="00C17D8D">
      <w:pPr>
        <w:ind w:left="360"/>
        <w:jc w:val="both"/>
        <w:rPr>
          <w:b/>
          <w:bCs/>
          <w:lang w:val="es-ES"/>
        </w:rPr>
      </w:pPr>
    </w:p>
    <w:p w14:paraId="15AD2C93" w14:textId="77777777" w:rsidR="00C17D8D" w:rsidRDefault="00C17D8D" w:rsidP="68468051">
      <w:pPr>
        <w:pStyle w:val="Ttulo3"/>
        <w:numPr>
          <w:ilvl w:val="0"/>
          <w:numId w:val="0"/>
        </w:numPr>
        <w:rPr>
          <w:lang w:val="es-ES"/>
        </w:rPr>
      </w:pPr>
      <w:bookmarkStart w:id="28" w:name="_Toc161681994"/>
      <w:r w:rsidRPr="68468051">
        <w:rPr>
          <w:lang w:val="es-ES"/>
        </w:rPr>
        <w:t>Plantilla de Planificación</w:t>
      </w:r>
      <w:bookmarkEnd w:id="28"/>
    </w:p>
    <w:p w14:paraId="2F93B289" w14:textId="77777777" w:rsidR="00C17D8D" w:rsidRPr="000A75A9" w:rsidRDefault="00C17D8D" w:rsidP="00C17D8D">
      <w:pPr>
        <w:pStyle w:val="Prrafodelista"/>
        <w:numPr>
          <w:ilvl w:val="0"/>
          <w:numId w:val="36"/>
        </w:numPr>
        <w:jc w:val="both"/>
        <w:rPr>
          <w:lang w:val="es-ES"/>
        </w:rPr>
      </w:pPr>
      <w:r w:rsidRPr="081814F5">
        <w:rPr>
          <w:b/>
          <w:bCs/>
          <w:lang w:val="es-ES"/>
        </w:rPr>
        <w:t>Fecha</w:t>
      </w:r>
      <w:r w:rsidRPr="081814F5">
        <w:rPr>
          <w:lang w:val="es-ES"/>
        </w:rPr>
        <w:t>: dd/mm/aa (Automática)</w:t>
      </w:r>
    </w:p>
    <w:p w14:paraId="5034EEE9" w14:textId="77777777" w:rsidR="00C17D8D" w:rsidRPr="000A75A9" w:rsidRDefault="00C17D8D" w:rsidP="00C17D8D">
      <w:pPr>
        <w:pStyle w:val="Prrafodelista"/>
        <w:numPr>
          <w:ilvl w:val="0"/>
          <w:numId w:val="36"/>
        </w:numPr>
        <w:jc w:val="both"/>
        <w:rPr>
          <w:lang w:val="es-ES"/>
        </w:rPr>
      </w:pPr>
      <w:r w:rsidRPr="081814F5">
        <w:rPr>
          <w:b/>
          <w:bCs/>
          <w:lang w:val="es-ES"/>
        </w:rPr>
        <w:t>Identificador</w:t>
      </w:r>
      <w:r w:rsidRPr="081814F5">
        <w:rPr>
          <w:lang w:val="es-ES"/>
        </w:rPr>
        <w:t>: Plan+ Código correlativo (Automático)</w:t>
      </w:r>
    </w:p>
    <w:p w14:paraId="19BE42E1" w14:textId="77777777" w:rsidR="00C17D8D" w:rsidRPr="000A75A9" w:rsidRDefault="00C17D8D" w:rsidP="00C17D8D">
      <w:pPr>
        <w:pStyle w:val="Prrafodelista"/>
        <w:numPr>
          <w:ilvl w:val="0"/>
          <w:numId w:val="36"/>
        </w:numPr>
        <w:jc w:val="both"/>
        <w:rPr>
          <w:lang w:val="es-ES"/>
        </w:rPr>
      </w:pPr>
      <w:r w:rsidRPr="081814F5">
        <w:rPr>
          <w:b/>
          <w:bCs/>
          <w:lang w:val="es-ES"/>
        </w:rPr>
        <w:t>Identificador del documento base</w:t>
      </w:r>
      <w:r w:rsidRPr="081814F5">
        <w:rPr>
          <w:lang w:val="es-ES"/>
        </w:rPr>
        <w:t>: [ID de la plantilla Evaluación del CCB]</w:t>
      </w:r>
    </w:p>
    <w:p w14:paraId="33186A3C" w14:textId="77777777" w:rsidR="00C17D8D" w:rsidRPr="000A75A9" w:rsidRDefault="00C17D8D" w:rsidP="00C17D8D">
      <w:pPr>
        <w:pStyle w:val="Prrafodelista"/>
        <w:numPr>
          <w:ilvl w:val="0"/>
          <w:numId w:val="36"/>
        </w:numPr>
        <w:jc w:val="both"/>
        <w:rPr>
          <w:lang w:val="es-ES"/>
        </w:rPr>
      </w:pPr>
      <w:r w:rsidRPr="081814F5">
        <w:rPr>
          <w:b/>
          <w:bCs/>
          <w:lang w:val="es-ES"/>
        </w:rPr>
        <w:t>Gerente del proyecto</w:t>
      </w:r>
      <w:r w:rsidRPr="081814F5">
        <w:rPr>
          <w:lang w:val="es-ES"/>
        </w:rPr>
        <w:t>:</w:t>
      </w:r>
    </w:p>
    <w:p w14:paraId="4AB057FD" w14:textId="77777777" w:rsidR="00C17D8D" w:rsidRPr="000A75A9" w:rsidRDefault="00C17D8D" w:rsidP="00C17D8D">
      <w:pPr>
        <w:pStyle w:val="Prrafodelista"/>
        <w:numPr>
          <w:ilvl w:val="1"/>
          <w:numId w:val="36"/>
        </w:numPr>
        <w:jc w:val="both"/>
        <w:rPr>
          <w:lang w:val="es-ES"/>
        </w:rPr>
      </w:pPr>
      <w:r w:rsidRPr="081814F5">
        <w:rPr>
          <w:i/>
          <w:iCs/>
          <w:lang w:val="es-ES"/>
        </w:rPr>
        <w:t xml:space="preserve">Nombre: </w:t>
      </w:r>
      <w:r w:rsidRPr="081814F5">
        <w:rPr>
          <w:lang w:val="es-ES"/>
        </w:rPr>
        <w:t>[Nombre completo del gerente]</w:t>
      </w:r>
    </w:p>
    <w:p w14:paraId="6A2C56BB" w14:textId="77777777" w:rsidR="00C17D8D" w:rsidRPr="000A75A9" w:rsidRDefault="00C17D8D" w:rsidP="00C17D8D">
      <w:pPr>
        <w:pStyle w:val="Prrafodelista"/>
        <w:numPr>
          <w:ilvl w:val="1"/>
          <w:numId w:val="36"/>
        </w:numPr>
        <w:jc w:val="both"/>
        <w:rPr>
          <w:lang w:val="es-ES"/>
        </w:rPr>
      </w:pPr>
      <w:r w:rsidRPr="081814F5">
        <w:rPr>
          <w:i/>
          <w:iCs/>
          <w:lang w:val="es-ES"/>
        </w:rPr>
        <w:t xml:space="preserve">Correos: </w:t>
      </w:r>
      <w:r w:rsidRPr="081814F5">
        <w:rPr>
          <w:lang w:val="es-ES"/>
        </w:rPr>
        <w:t>[Correo electrónico del gerente]</w:t>
      </w:r>
    </w:p>
    <w:p w14:paraId="42082B43" w14:textId="77777777" w:rsidR="00C17D8D" w:rsidRDefault="00C17D8D" w:rsidP="00C17D8D">
      <w:pPr>
        <w:pStyle w:val="Prrafodelista"/>
        <w:numPr>
          <w:ilvl w:val="1"/>
          <w:numId w:val="36"/>
        </w:numPr>
        <w:jc w:val="both"/>
        <w:rPr>
          <w:lang w:val="es-ES"/>
        </w:rPr>
      </w:pPr>
      <w:r w:rsidRPr="081814F5">
        <w:rPr>
          <w:i/>
          <w:iCs/>
          <w:lang w:val="es-ES"/>
        </w:rPr>
        <w:t xml:space="preserve">ID Empleado: </w:t>
      </w:r>
      <w:r w:rsidRPr="081814F5">
        <w:rPr>
          <w:lang w:val="es-ES"/>
        </w:rPr>
        <w:t>[ID del gerente]</w:t>
      </w:r>
    </w:p>
    <w:p w14:paraId="4E706F53" w14:textId="77777777" w:rsidR="00C17D8D" w:rsidRDefault="00C17D8D" w:rsidP="00C17D8D">
      <w:pPr>
        <w:pStyle w:val="Prrafodelista"/>
        <w:numPr>
          <w:ilvl w:val="0"/>
          <w:numId w:val="36"/>
        </w:numPr>
        <w:jc w:val="both"/>
        <w:rPr>
          <w:lang w:val="es-ES"/>
        </w:rPr>
      </w:pPr>
      <w:r w:rsidRPr="081814F5">
        <w:rPr>
          <w:b/>
          <w:bCs/>
          <w:lang w:val="es-ES"/>
        </w:rPr>
        <w:t>Equipo de desarrollo</w:t>
      </w:r>
      <w:r w:rsidRPr="081814F5">
        <w:rPr>
          <w:lang w:val="es-ES"/>
        </w:rPr>
        <w:t>:</w:t>
      </w:r>
    </w:p>
    <w:p w14:paraId="4A6B8FA7" w14:textId="77777777" w:rsidR="00C17D8D" w:rsidRDefault="00C17D8D" w:rsidP="00C17D8D">
      <w:pPr>
        <w:pStyle w:val="Prrafodelista"/>
        <w:numPr>
          <w:ilvl w:val="1"/>
          <w:numId w:val="36"/>
        </w:numPr>
        <w:jc w:val="both"/>
        <w:rPr>
          <w:lang w:val="es-ES"/>
        </w:rPr>
      </w:pPr>
      <w:r w:rsidRPr="081814F5">
        <w:rPr>
          <w:i/>
          <w:iCs/>
          <w:lang w:val="es-ES"/>
        </w:rPr>
        <w:t xml:space="preserve">Nombres: </w:t>
      </w:r>
      <w:r w:rsidRPr="081814F5">
        <w:rPr>
          <w:lang w:val="es-ES"/>
        </w:rPr>
        <w:t>[Nombres completos de los miembros del equipo]</w:t>
      </w:r>
    </w:p>
    <w:p w14:paraId="1B72E4F8" w14:textId="77777777" w:rsidR="00C17D8D" w:rsidRDefault="00C17D8D" w:rsidP="00C17D8D">
      <w:pPr>
        <w:pStyle w:val="Prrafodelista"/>
        <w:numPr>
          <w:ilvl w:val="1"/>
          <w:numId w:val="36"/>
        </w:numPr>
        <w:jc w:val="both"/>
        <w:rPr>
          <w:lang w:val="es-ES"/>
        </w:rPr>
      </w:pPr>
      <w:r w:rsidRPr="081814F5">
        <w:rPr>
          <w:i/>
          <w:iCs/>
          <w:lang w:val="es-ES"/>
        </w:rPr>
        <w:t xml:space="preserve">Correos: </w:t>
      </w:r>
      <w:r w:rsidRPr="081814F5">
        <w:rPr>
          <w:lang w:val="es-ES"/>
        </w:rPr>
        <w:t>[Correo electrónico de los miembros]</w:t>
      </w:r>
    </w:p>
    <w:p w14:paraId="21C6B5C5" w14:textId="77777777" w:rsidR="00C17D8D" w:rsidRDefault="00C17D8D" w:rsidP="00C17D8D">
      <w:pPr>
        <w:pStyle w:val="Prrafodelista"/>
        <w:numPr>
          <w:ilvl w:val="1"/>
          <w:numId w:val="36"/>
        </w:numPr>
        <w:jc w:val="both"/>
        <w:rPr>
          <w:lang w:val="es-ES"/>
        </w:rPr>
      </w:pPr>
      <w:r w:rsidRPr="081814F5">
        <w:rPr>
          <w:lang w:val="es-ES"/>
        </w:rPr>
        <w:t>Cargos: [Cargo de cada miembro del equipo]</w:t>
      </w:r>
    </w:p>
    <w:p w14:paraId="5F37F878" w14:textId="77777777" w:rsidR="00C17D8D" w:rsidRDefault="00C17D8D" w:rsidP="00C17D8D">
      <w:pPr>
        <w:pStyle w:val="Prrafodelista"/>
        <w:numPr>
          <w:ilvl w:val="1"/>
          <w:numId w:val="36"/>
        </w:numPr>
        <w:jc w:val="both"/>
        <w:rPr>
          <w:lang w:val="es-ES"/>
        </w:rPr>
      </w:pPr>
      <w:r w:rsidRPr="081814F5">
        <w:rPr>
          <w:i/>
          <w:iCs/>
          <w:lang w:val="es-ES"/>
        </w:rPr>
        <w:t xml:space="preserve">ID Empleados: </w:t>
      </w:r>
      <w:r w:rsidRPr="081814F5">
        <w:rPr>
          <w:lang w:val="es-ES"/>
        </w:rPr>
        <w:t>[ID de cada miembro]</w:t>
      </w:r>
    </w:p>
    <w:p w14:paraId="0143EC63" w14:textId="77777777" w:rsidR="00C17D8D" w:rsidRPr="000A75A9" w:rsidRDefault="00C17D8D" w:rsidP="00C17D8D">
      <w:pPr>
        <w:pStyle w:val="Prrafodelista"/>
        <w:numPr>
          <w:ilvl w:val="0"/>
          <w:numId w:val="36"/>
        </w:numPr>
        <w:jc w:val="both"/>
        <w:rPr>
          <w:lang w:val="es-ES"/>
        </w:rPr>
      </w:pPr>
      <w:r w:rsidRPr="081814F5">
        <w:rPr>
          <w:b/>
          <w:bCs/>
          <w:lang w:val="es-ES"/>
        </w:rPr>
        <w:t>Planificación</w:t>
      </w:r>
      <w:r w:rsidRPr="081814F5">
        <w:rPr>
          <w:lang w:val="es-ES"/>
        </w:rPr>
        <w:t>:</w:t>
      </w:r>
    </w:p>
    <w:p w14:paraId="25D04ECF" w14:textId="77777777" w:rsidR="00C17D8D" w:rsidRPr="000A75A9" w:rsidRDefault="00C17D8D" w:rsidP="00C17D8D">
      <w:pPr>
        <w:pStyle w:val="Prrafodelista"/>
        <w:numPr>
          <w:ilvl w:val="1"/>
          <w:numId w:val="36"/>
        </w:numPr>
        <w:jc w:val="both"/>
        <w:rPr>
          <w:lang w:val="es-ES"/>
        </w:rPr>
      </w:pPr>
      <w:r w:rsidRPr="081814F5">
        <w:rPr>
          <w:i/>
          <w:iCs/>
          <w:lang w:val="es-ES"/>
        </w:rPr>
        <w:t xml:space="preserve">Tiempo estimado: </w:t>
      </w:r>
      <w:r w:rsidRPr="081814F5">
        <w:rPr>
          <w:lang w:val="es-ES"/>
        </w:rPr>
        <w:t>[Estimación del tiempo estimado de la ejecución de la planificación]</w:t>
      </w:r>
    </w:p>
    <w:p w14:paraId="436C218F" w14:textId="77777777" w:rsidR="00C17D8D" w:rsidRPr="000A75A9" w:rsidRDefault="00C17D8D" w:rsidP="00C17D8D">
      <w:pPr>
        <w:pStyle w:val="Prrafodelista"/>
        <w:numPr>
          <w:ilvl w:val="1"/>
          <w:numId w:val="36"/>
        </w:numPr>
        <w:jc w:val="both"/>
        <w:rPr>
          <w:lang w:val="es-ES"/>
        </w:rPr>
      </w:pPr>
      <w:r w:rsidRPr="081814F5">
        <w:rPr>
          <w:i/>
          <w:iCs/>
          <w:lang w:val="es-ES"/>
        </w:rPr>
        <w:t xml:space="preserve">Recursos requeridos: </w:t>
      </w:r>
      <w:r w:rsidRPr="081814F5">
        <w:rPr>
          <w:lang w:val="es-ES"/>
        </w:rPr>
        <w:t>[Recursos necesarios para llevar a cabo la planificación]</w:t>
      </w:r>
    </w:p>
    <w:p w14:paraId="26503F6F" w14:textId="77777777" w:rsidR="00C17D8D" w:rsidRPr="000A75A9" w:rsidRDefault="00C17D8D" w:rsidP="00C17D8D">
      <w:pPr>
        <w:pStyle w:val="Prrafodelista"/>
        <w:numPr>
          <w:ilvl w:val="1"/>
          <w:numId w:val="36"/>
        </w:numPr>
        <w:jc w:val="both"/>
        <w:rPr>
          <w:lang w:val="es-ES"/>
        </w:rPr>
      </w:pPr>
      <w:r w:rsidRPr="081814F5">
        <w:rPr>
          <w:i/>
          <w:iCs/>
          <w:lang w:val="es-ES"/>
        </w:rPr>
        <w:t>Definición de tareas y actividades:</w:t>
      </w:r>
      <w:r w:rsidRPr="081814F5">
        <w:rPr>
          <w:lang w:val="es-ES"/>
        </w:rPr>
        <w:t xml:space="preserve"> [Descripción detallada del porqué de la aprobación o rechazo, junto al porqué de la prioridad asignada]</w:t>
      </w:r>
    </w:p>
    <w:p w14:paraId="6F9E4443" w14:textId="77777777" w:rsidR="00C17D8D" w:rsidRDefault="00C17D8D" w:rsidP="00C17D8D">
      <w:pPr>
        <w:pStyle w:val="Prrafodelista"/>
        <w:numPr>
          <w:ilvl w:val="1"/>
          <w:numId w:val="36"/>
        </w:numPr>
        <w:jc w:val="both"/>
        <w:rPr>
          <w:b/>
          <w:bCs/>
          <w:lang w:val="es-ES"/>
        </w:rPr>
      </w:pPr>
      <w:r w:rsidRPr="081814F5">
        <w:rPr>
          <w:i/>
          <w:iCs/>
          <w:lang w:val="es-ES"/>
        </w:rPr>
        <w:t xml:space="preserve">Medidas de mitigación: </w:t>
      </w:r>
      <w:r w:rsidRPr="081814F5">
        <w:rPr>
          <w:lang w:val="es-ES"/>
        </w:rPr>
        <w:t>[</w:t>
      </w:r>
      <w:r>
        <w:rPr>
          <w:color w:val="000000"/>
          <w:lang w:val="es-ES"/>
        </w:rPr>
        <w:t>medidas de mitigación para los posibles riesgos identificados]</w:t>
      </w:r>
    </w:p>
    <w:p w14:paraId="25ADAE5C" w14:textId="77777777" w:rsidR="00C17D8D" w:rsidRDefault="00C17D8D" w:rsidP="00C17D8D">
      <w:pPr>
        <w:pStyle w:val="Prrafodelista"/>
        <w:numPr>
          <w:ilvl w:val="0"/>
          <w:numId w:val="36"/>
        </w:numPr>
        <w:jc w:val="both"/>
        <w:rPr>
          <w:b/>
          <w:bCs/>
          <w:lang w:val="es-ES"/>
        </w:rPr>
      </w:pPr>
      <w:r w:rsidRPr="081814F5">
        <w:rPr>
          <w:b/>
          <w:bCs/>
          <w:lang w:val="es-ES"/>
        </w:rPr>
        <w:t>Póker Scrum:</w:t>
      </w:r>
    </w:p>
    <w:p w14:paraId="1306C82E" w14:textId="77777777" w:rsidR="00C17D8D" w:rsidRDefault="00C17D8D" w:rsidP="00C17D8D">
      <w:pPr>
        <w:pStyle w:val="Prrafodelista"/>
        <w:numPr>
          <w:ilvl w:val="0"/>
          <w:numId w:val="19"/>
        </w:numPr>
        <w:jc w:val="both"/>
        <w:rPr>
          <w:lang w:val="es-ES"/>
        </w:rPr>
      </w:pPr>
      <w:r>
        <w:rPr>
          <w:i/>
          <w:iCs/>
          <w:color w:val="000000"/>
          <w:lang w:val="es-ES"/>
        </w:rPr>
        <w:t>Tiempo Mínimo:</w:t>
      </w:r>
      <w:r>
        <w:rPr>
          <w:color w:val="000000"/>
          <w:lang w:val="es-ES"/>
        </w:rPr>
        <w:t xml:space="preserve"> [dueño + justificación]</w:t>
      </w:r>
    </w:p>
    <w:p w14:paraId="063A4E80" w14:textId="77777777" w:rsidR="00C17D8D" w:rsidRDefault="00C17D8D" w:rsidP="00C17D8D">
      <w:pPr>
        <w:pStyle w:val="Prrafodelista"/>
        <w:numPr>
          <w:ilvl w:val="0"/>
          <w:numId w:val="19"/>
        </w:numPr>
        <w:jc w:val="both"/>
        <w:rPr>
          <w:lang w:val="es-ES"/>
        </w:rPr>
      </w:pPr>
      <w:r>
        <w:rPr>
          <w:i/>
          <w:iCs/>
          <w:color w:val="000000"/>
          <w:lang w:val="es-ES"/>
        </w:rPr>
        <w:t>Tiempo Máximo:</w:t>
      </w:r>
      <w:r>
        <w:rPr>
          <w:color w:val="000000"/>
          <w:lang w:val="es-ES"/>
        </w:rPr>
        <w:t xml:space="preserve"> [dueño + justificación]</w:t>
      </w:r>
    </w:p>
    <w:p w14:paraId="05E24A69" w14:textId="77777777" w:rsidR="00C17D8D" w:rsidRDefault="00C17D8D" w:rsidP="00C17D8D">
      <w:pPr>
        <w:pStyle w:val="Prrafodelista"/>
        <w:numPr>
          <w:ilvl w:val="0"/>
          <w:numId w:val="19"/>
        </w:numPr>
        <w:jc w:val="both"/>
        <w:rPr>
          <w:lang w:val="es-ES"/>
        </w:rPr>
      </w:pPr>
      <w:r>
        <w:rPr>
          <w:i/>
          <w:iCs/>
          <w:color w:val="000000"/>
          <w:lang w:val="es-ES"/>
        </w:rPr>
        <w:t>Tiempo más probable:</w:t>
      </w:r>
      <w:r>
        <w:rPr>
          <w:color w:val="000000"/>
          <w:lang w:val="es-ES"/>
        </w:rPr>
        <w:t xml:space="preserve"> [número de veces que se repitió]</w:t>
      </w:r>
    </w:p>
    <w:p w14:paraId="554D63AD" w14:textId="77777777" w:rsidR="00C17D8D" w:rsidRDefault="00C17D8D" w:rsidP="00C17D8D">
      <w:pPr>
        <w:pStyle w:val="Prrafodelista"/>
        <w:numPr>
          <w:ilvl w:val="0"/>
          <w:numId w:val="19"/>
        </w:numPr>
        <w:jc w:val="both"/>
        <w:rPr>
          <w:lang w:val="es-ES"/>
        </w:rPr>
      </w:pPr>
      <w:r>
        <w:rPr>
          <w:i/>
          <w:iCs/>
          <w:color w:val="000000"/>
          <w:lang w:val="es-ES"/>
        </w:rPr>
        <w:t>Tiempo Medio:</w:t>
      </w:r>
      <w:r>
        <w:rPr>
          <w:color w:val="000000"/>
          <w:lang w:val="es-ES"/>
        </w:rPr>
        <w:t xml:space="preserve"> [</w:t>
      </w:r>
      <w:r w:rsidRPr="003C1885">
        <w:rPr>
          <w:color w:val="000000"/>
          <w:lang w:val="es-ES"/>
        </w:rPr>
        <w:t>Resultado de aplicar la fórmula (</w:t>
      </w:r>
      <w:r w:rsidRPr="00246571">
        <w:rPr>
          <w:i/>
          <w:iCs/>
          <w:color w:val="000000"/>
          <w:lang w:val="es-ES"/>
        </w:rPr>
        <w:t>Tmin</w:t>
      </w:r>
      <w:r w:rsidRPr="003C1885">
        <w:rPr>
          <w:color w:val="000000"/>
          <w:lang w:val="es-ES"/>
        </w:rPr>
        <w:t xml:space="preserve"> + </w:t>
      </w:r>
      <w:r w:rsidRPr="00246571">
        <w:rPr>
          <w:i/>
          <w:iCs/>
          <w:color w:val="000000"/>
          <w:lang w:val="es-ES"/>
        </w:rPr>
        <w:t>4Tprob</w:t>
      </w:r>
      <w:r w:rsidRPr="003C1885">
        <w:rPr>
          <w:color w:val="000000"/>
          <w:lang w:val="es-ES"/>
        </w:rPr>
        <w:t xml:space="preserve"> + </w:t>
      </w:r>
      <w:r w:rsidRPr="00246571">
        <w:rPr>
          <w:i/>
          <w:iCs/>
          <w:color w:val="000000"/>
          <w:lang w:val="es-ES"/>
        </w:rPr>
        <w:t>Tmax</w:t>
      </w:r>
      <w:r w:rsidRPr="003C1885">
        <w:rPr>
          <w:color w:val="000000"/>
          <w:lang w:val="es-ES"/>
        </w:rPr>
        <w:t>) /6</w:t>
      </w:r>
      <w:r>
        <w:rPr>
          <w:color w:val="000000"/>
          <w:lang w:val="es-ES"/>
        </w:rPr>
        <w:t>]</w:t>
      </w:r>
    </w:p>
    <w:p w14:paraId="14F5D345" w14:textId="77777777" w:rsidR="00C17D8D" w:rsidRDefault="00C17D8D" w:rsidP="00C17D8D">
      <w:pPr>
        <w:pStyle w:val="Ttulo4"/>
        <w:rPr>
          <w:lang w:val="es-ES"/>
        </w:rPr>
      </w:pPr>
      <w:r w:rsidRPr="081814F5">
        <w:rPr>
          <w:lang w:val="es-ES"/>
        </w:rPr>
        <w:lastRenderedPageBreak/>
        <w:t>Modelo</w:t>
      </w:r>
    </w:p>
    <w:p w14:paraId="35B6B55D" w14:textId="77777777" w:rsidR="00C17D8D" w:rsidRPr="003D1530" w:rsidRDefault="00796575" w:rsidP="00C17D8D">
      <w:pPr>
        <w:jc w:val="center"/>
      </w:pPr>
      <w:r>
        <w:pict w14:anchorId="0A83DAA7">
          <v:shape id="_x0000_i1031" type="#_x0000_t75" style="width:425.25pt;height:492pt">
            <v:imagedata r:id="rId21" o:title=""/>
          </v:shape>
        </w:pict>
      </w:r>
    </w:p>
    <w:p w14:paraId="3D588C93" w14:textId="77777777" w:rsidR="00C17D8D" w:rsidRDefault="00C17D8D" w:rsidP="00C17D8D">
      <w:pPr>
        <w:pStyle w:val="Ttulo4"/>
        <w:rPr>
          <w:lang w:val="es-ES"/>
        </w:rPr>
      </w:pPr>
      <w:r>
        <w:rPr>
          <w:lang w:val="es-ES"/>
        </w:rPr>
        <w:t>Justificación de sus campos</w:t>
      </w:r>
    </w:p>
    <w:p w14:paraId="0915AA70" w14:textId="77777777" w:rsidR="00C17D8D" w:rsidRPr="000A75A9" w:rsidRDefault="00C17D8D" w:rsidP="00C17D8D">
      <w:pPr>
        <w:pStyle w:val="Prrafodelista"/>
        <w:numPr>
          <w:ilvl w:val="0"/>
          <w:numId w:val="37"/>
        </w:numPr>
        <w:jc w:val="both"/>
        <w:rPr>
          <w:lang w:val="es-ES"/>
        </w:rPr>
      </w:pPr>
      <w:r w:rsidRPr="000A75A9">
        <w:rPr>
          <w:b/>
          <w:bCs/>
          <w:lang w:val="es-ES"/>
        </w:rPr>
        <w:t>Fecha</w:t>
      </w:r>
      <w:r w:rsidRPr="000A75A9">
        <w:rPr>
          <w:lang w:val="es-ES"/>
        </w:rPr>
        <w:t>: El registro de la fecha de la creación de la planificación permite un seguimiento temporal efectivo del proceso.</w:t>
      </w:r>
    </w:p>
    <w:p w14:paraId="1F3845A9" w14:textId="77777777" w:rsidR="00C17D8D" w:rsidRPr="000A75A9" w:rsidRDefault="00C17D8D" w:rsidP="00C17D8D">
      <w:pPr>
        <w:pStyle w:val="Prrafodelista"/>
        <w:numPr>
          <w:ilvl w:val="0"/>
          <w:numId w:val="37"/>
        </w:numPr>
        <w:jc w:val="both"/>
        <w:rPr>
          <w:lang w:val="es-ES"/>
        </w:rPr>
      </w:pPr>
      <w:r w:rsidRPr="000A75A9">
        <w:rPr>
          <w:b/>
          <w:bCs/>
          <w:lang w:val="es-ES"/>
        </w:rPr>
        <w:t>Identificador:</w:t>
      </w:r>
      <w:r w:rsidRPr="000A75A9">
        <w:rPr>
          <w:lang w:val="es-ES"/>
        </w:rPr>
        <w:t xml:space="preserve"> Asignar un identificador único a cada planificación evita pérdidas o duplicaciones, facilitando el seguimiento, organización y referencia rápida de cada planificación.</w:t>
      </w:r>
    </w:p>
    <w:p w14:paraId="4CD515FF" w14:textId="77777777" w:rsidR="00C17D8D" w:rsidRPr="000A75A9" w:rsidRDefault="00C17D8D" w:rsidP="00C17D8D">
      <w:pPr>
        <w:pStyle w:val="Prrafodelista"/>
        <w:numPr>
          <w:ilvl w:val="0"/>
          <w:numId w:val="37"/>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planificación y la evaluación del cambio por parte de la CCB, facilitando la trazabilidad y referencia.</w:t>
      </w:r>
    </w:p>
    <w:p w14:paraId="25B9BAEB" w14:textId="77777777" w:rsidR="00C17D8D" w:rsidRPr="000A75A9" w:rsidRDefault="00C17D8D" w:rsidP="00C17D8D">
      <w:pPr>
        <w:pStyle w:val="Prrafodelista"/>
        <w:numPr>
          <w:ilvl w:val="0"/>
          <w:numId w:val="37"/>
        </w:numPr>
        <w:jc w:val="both"/>
        <w:rPr>
          <w:lang w:val="es-ES"/>
        </w:rPr>
      </w:pPr>
      <w:r w:rsidRPr="740CD7CE">
        <w:rPr>
          <w:b/>
          <w:bCs/>
          <w:lang w:val="es-ES"/>
        </w:rPr>
        <w:t>Gerente del proyecto</w:t>
      </w:r>
      <w:r w:rsidRPr="740CD7CE">
        <w:rPr>
          <w:lang w:val="es-ES"/>
        </w:rPr>
        <w:t xml:space="preserve">: La captura del nombre completo, ID y correo electrónico es esencial para establecer una comunicación efectiva y para identificar de </w:t>
      </w:r>
      <w:r w:rsidRPr="740CD7CE">
        <w:rPr>
          <w:lang w:val="es-ES"/>
        </w:rPr>
        <w:lastRenderedPageBreak/>
        <w:t>manera clara a las personas responsables de la creación de la planificación. La información de contacto facilita la notificación sobre el progreso del proyecto, asegurando una colaboración eficiente.</w:t>
      </w:r>
    </w:p>
    <w:p w14:paraId="614496B2" w14:textId="77777777" w:rsidR="00C17D8D" w:rsidRDefault="00C17D8D" w:rsidP="00C17D8D">
      <w:pPr>
        <w:pStyle w:val="Prrafodelista"/>
        <w:numPr>
          <w:ilvl w:val="0"/>
          <w:numId w:val="37"/>
        </w:numPr>
        <w:jc w:val="both"/>
        <w:rPr>
          <w:lang w:val="es-ES"/>
        </w:rPr>
      </w:pPr>
      <w:r w:rsidRPr="06BF2909">
        <w:rPr>
          <w:b/>
          <w:bCs/>
          <w:lang w:val="es-ES"/>
        </w:rPr>
        <w:t>Equipo de desarrollo</w:t>
      </w:r>
      <w:r w:rsidRPr="06BF2909">
        <w:rPr>
          <w:lang w:val="es-ES"/>
        </w:rPr>
        <w:t xml:space="preserve">: La inclusión del equipo de desarrollo permite identificar </w:t>
      </w:r>
      <w:r w:rsidRPr="70CDD8EB">
        <w:rPr>
          <w:lang w:val="es-ES"/>
        </w:rPr>
        <w:t>al resto</w:t>
      </w:r>
      <w:r w:rsidRPr="06BF2909">
        <w:rPr>
          <w:lang w:val="es-ES"/>
        </w:rPr>
        <w:t xml:space="preserve"> de </w:t>
      </w:r>
      <w:r w:rsidRPr="70CDD8EB">
        <w:rPr>
          <w:lang w:val="es-ES"/>
        </w:rPr>
        <w:t>involucrados</w:t>
      </w:r>
      <w:r w:rsidRPr="59CF7F07">
        <w:rPr>
          <w:lang w:val="es-ES"/>
        </w:rPr>
        <w:t xml:space="preserve"> en la planificación.</w:t>
      </w:r>
      <w:r w:rsidRPr="06BF2909">
        <w:rPr>
          <w:lang w:val="es-ES"/>
        </w:rPr>
        <w:t xml:space="preserve"> Facilita la comunicación interna y proporciona un punto de contacto clave para cualquier consulta o aclaración relacionada con la </w:t>
      </w:r>
      <w:r w:rsidRPr="70CDD8EB">
        <w:rPr>
          <w:lang w:val="es-ES"/>
        </w:rPr>
        <w:t>planificación</w:t>
      </w:r>
      <w:r w:rsidRPr="06BF2909">
        <w:rPr>
          <w:lang w:val="es-ES"/>
        </w:rPr>
        <w:t xml:space="preserve"> del plan</w:t>
      </w:r>
      <w:r w:rsidRPr="70CDD8EB">
        <w:rPr>
          <w:lang w:val="es-ES"/>
        </w:rPr>
        <w:t>.</w:t>
      </w:r>
    </w:p>
    <w:p w14:paraId="1F5615E4" w14:textId="77777777" w:rsidR="00C17D8D" w:rsidRPr="000A75A9" w:rsidRDefault="00C17D8D" w:rsidP="00C17D8D">
      <w:pPr>
        <w:pStyle w:val="Prrafodelista"/>
        <w:numPr>
          <w:ilvl w:val="0"/>
          <w:numId w:val="37"/>
        </w:numPr>
        <w:spacing w:line="259" w:lineRule="auto"/>
        <w:jc w:val="both"/>
        <w:rPr>
          <w:lang w:val="es-ES"/>
        </w:rPr>
      </w:pPr>
      <w:r w:rsidRPr="081814F5">
        <w:rPr>
          <w:b/>
          <w:bCs/>
          <w:lang w:val="es-ES"/>
        </w:rPr>
        <w:t xml:space="preserve">Planificación: </w:t>
      </w:r>
      <w:r w:rsidRPr="081814F5">
        <w:rPr>
          <w:lang w:val="es-ES"/>
        </w:rPr>
        <w:t xml:space="preserve">Registrar la planificación desarrollada por el gerente del proyecto es crucial. Necesitamos saber el tiempo y recursos necesarios para la elaboración del proyecto, así como las actividades y tareas a realizar y las medidas de mitigación a desarrollar. </w:t>
      </w:r>
    </w:p>
    <w:p w14:paraId="44927C88" w14:textId="77777777" w:rsidR="00C17D8D" w:rsidRDefault="00C17D8D" w:rsidP="00C17D8D">
      <w:pPr>
        <w:pStyle w:val="Prrafodelista"/>
        <w:numPr>
          <w:ilvl w:val="0"/>
          <w:numId w:val="37"/>
        </w:numPr>
        <w:spacing w:line="259" w:lineRule="auto"/>
        <w:jc w:val="both"/>
        <w:rPr>
          <w:lang w:val="es-ES"/>
        </w:rPr>
      </w:pPr>
      <w:r w:rsidRPr="081814F5">
        <w:rPr>
          <w:b/>
          <w:bCs/>
          <w:lang w:val="es-ES"/>
        </w:rPr>
        <w:t>Póker Scrum</w:t>
      </w:r>
      <w:r w:rsidRPr="081814F5">
        <w:rPr>
          <w:lang w:val="es-ES"/>
        </w:rPr>
        <w:t xml:space="preserve">: Registrar el proceso de decisión a través de póker scrum incluyendo </w:t>
      </w:r>
      <w:r>
        <w:rPr>
          <w:lang w:val="es-ES"/>
        </w:rPr>
        <w:t xml:space="preserve">las estimaciones con </w:t>
      </w:r>
      <w:r w:rsidRPr="081814F5">
        <w:rPr>
          <w:lang w:val="es-ES"/>
        </w:rPr>
        <w:t xml:space="preserve">los valores trascendentes como son </w:t>
      </w:r>
      <w:r>
        <w:rPr>
          <w:lang w:val="es-ES"/>
        </w:rPr>
        <w:t>el tiempo</w:t>
      </w:r>
      <w:r w:rsidRPr="081814F5">
        <w:rPr>
          <w:lang w:val="es-ES"/>
        </w:rPr>
        <w:t xml:space="preserve"> máximo, mínimo</w:t>
      </w:r>
      <w:r>
        <w:rPr>
          <w:lang w:val="es-ES"/>
        </w:rPr>
        <w:t xml:space="preserve"> (los dueños de estos dos)</w:t>
      </w:r>
      <w:r w:rsidRPr="081814F5">
        <w:rPr>
          <w:lang w:val="es-ES"/>
        </w:rPr>
        <w:t>, más probable y medio.</w:t>
      </w:r>
    </w:p>
    <w:p w14:paraId="42C049CB" w14:textId="77777777" w:rsidR="00C17D8D" w:rsidRDefault="00C17D8D" w:rsidP="00C17D8D">
      <w:pPr>
        <w:rPr>
          <w:lang w:val="es-ES"/>
        </w:rPr>
      </w:pPr>
      <w:r>
        <w:rPr>
          <w:lang w:val="es-ES"/>
        </w:rPr>
        <w:br/>
      </w:r>
    </w:p>
    <w:p w14:paraId="65DBC929" w14:textId="77777777" w:rsidR="00C17D8D" w:rsidRDefault="00C17D8D" w:rsidP="68468051">
      <w:pPr>
        <w:pStyle w:val="Ttulo3"/>
        <w:numPr>
          <w:ilvl w:val="0"/>
          <w:numId w:val="0"/>
        </w:numPr>
        <w:jc w:val="both"/>
        <w:rPr>
          <w:lang w:val="es-ES"/>
        </w:rPr>
      </w:pPr>
      <w:bookmarkStart w:id="29" w:name="_Toc161681995"/>
      <w:r w:rsidRPr="68468051">
        <w:rPr>
          <w:lang w:val="es-ES"/>
        </w:rPr>
        <w:t>Plantilla de Implementación</w:t>
      </w:r>
      <w:bookmarkEnd w:id="29"/>
    </w:p>
    <w:p w14:paraId="3BC1109F" w14:textId="77777777" w:rsidR="00C17D8D" w:rsidRPr="000A75A9" w:rsidRDefault="00C17D8D" w:rsidP="00C17D8D">
      <w:pPr>
        <w:numPr>
          <w:ilvl w:val="0"/>
          <w:numId w:val="28"/>
        </w:numPr>
        <w:jc w:val="both"/>
        <w:rPr>
          <w:lang w:val="es-ES"/>
        </w:rPr>
      </w:pPr>
      <w:r w:rsidRPr="000A75A9">
        <w:rPr>
          <w:b/>
          <w:bCs/>
          <w:lang w:val="es-ES"/>
        </w:rPr>
        <w:t>Fecha</w:t>
      </w:r>
      <w:r w:rsidRPr="000A75A9">
        <w:rPr>
          <w:lang w:val="es-ES"/>
        </w:rPr>
        <w:t>: dd/mm/aa (Automática)</w:t>
      </w:r>
    </w:p>
    <w:p w14:paraId="78A77EB9" w14:textId="77777777" w:rsidR="00C17D8D" w:rsidRPr="000A75A9" w:rsidRDefault="00C17D8D" w:rsidP="00C17D8D">
      <w:pPr>
        <w:numPr>
          <w:ilvl w:val="0"/>
          <w:numId w:val="28"/>
        </w:numPr>
        <w:jc w:val="both"/>
        <w:rPr>
          <w:lang w:val="es-ES"/>
        </w:rPr>
      </w:pPr>
      <w:r w:rsidRPr="000A75A9">
        <w:rPr>
          <w:b/>
          <w:bCs/>
          <w:lang w:val="es-ES"/>
        </w:rPr>
        <w:t>Identificador</w:t>
      </w:r>
      <w:r w:rsidRPr="000A75A9">
        <w:rPr>
          <w:lang w:val="es-ES"/>
        </w:rPr>
        <w:t>: Plan+ Código correlativo (Automático)</w:t>
      </w:r>
    </w:p>
    <w:p w14:paraId="4CB56CAD" w14:textId="77777777" w:rsidR="00C17D8D" w:rsidRPr="000A75A9" w:rsidRDefault="00C17D8D" w:rsidP="00C17D8D">
      <w:pPr>
        <w:numPr>
          <w:ilvl w:val="0"/>
          <w:numId w:val="28"/>
        </w:numPr>
        <w:jc w:val="both"/>
        <w:rPr>
          <w:lang w:val="es-ES"/>
        </w:rPr>
      </w:pPr>
      <w:r w:rsidRPr="000A75A9">
        <w:rPr>
          <w:b/>
          <w:bCs/>
          <w:lang w:val="es-ES"/>
        </w:rPr>
        <w:t>Identificador del documento base</w:t>
      </w:r>
      <w:r w:rsidRPr="000A75A9">
        <w:rPr>
          <w:lang w:val="es-ES"/>
        </w:rPr>
        <w:t>: [ID de la plantilla Planificación]</w:t>
      </w:r>
    </w:p>
    <w:p w14:paraId="67171139" w14:textId="77777777" w:rsidR="00C17D8D" w:rsidRPr="000A75A9" w:rsidRDefault="00C17D8D" w:rsidP="00C17D8D">
      <w:pPr>
        <w:numPr>
          <w:ilvl w:val="0"/>
          <w:numId w:val="28"/>
        </w:numPr>
        <w:jc w:val="both"/>
        <w:rPr>
          <w:lang w:val="es-ES"/>
        </w:rPr>
      </w:pPr>
      <w:r w:rsidRPr="000A75A9">
        <w:rPr>
          <w:b/>
          <w:bCs/>
          <w:lang w:val="es-ES"/>
        </w:rPr>
        <w:t>Gerente del proyecto</w:t>
      </w:r>
      <w:r w:rsidRPr="000A75A9">
        <w:rPr>
          <w:lang w:val="es-ES"/>
        </w:rPr>
        <w:t>:</w:t>
      </w:r>
    </w:p>
    <w:p w14:paraId="7AFC9284" w14:textId="77777777" w:rsidR="00C17D8D" w:rsidRPr="000A75A9" w:rsidRDefault="00C17D8D" w:rsidP="00C17D8D">
      <w:pPr>
        <w:numPr>
          <w:ilvl w:val="1"/>
          <w:numId w:val="28"/>
        </w:numPr>
        <w:jc w:val="both"/>
        <w:rPr>
          <w:lang w:val="es-ES"/>
        </w:rPr>
      </w:pPr>
      <w:r w:rsidRPr="000A75A9">
        <w:rPr>
          <w:i/>
          <w:iCs/>
          <w:lang w:val="es-ES"/>
        </w:rPr>
        <w:t xml:space="preserve">Nombre: </w:t>
      </w:r>
      <w:r w:rsidRPr="000A75A9">
        <w:rPr>
          <w:lang w:val="es-ES"/>
        </w:rPr>
        <w:t>[Nombre completo del gerente]</w:t>
      </w:r>
    </w:p>
    <w:p w14:paraId="468DD7DA" w14:textId="77777777" w:rsidR="00C17D8D" w:rsidRPr="000A75A9" w:rsidRDefault="00C17D8D" w:rsidP="00C17D8D">
      <w:pPr>
        <w:numPr>
          <w:ilvl w:val="1"/>
          <w:numId w:val="28"/>
        </w:numPr>
        <w:jc w:val="both"/>
        <w:rPr>
          <w:lang w:val="es-ES"/>
        </w:rPr>
      </w:pPr>
      <w:r w:rsidRPr="000A75A9">
        <w:rPr>
          <w:i/>
          <w:iCs/>
          <w:lang w:val="es-ES"/>
        </w:rPr>
        <w:t xml:space="preserve">Correos: </w:t>
      </w:r>
      <w:r w:rsidRPr="000A75A9">
        <w:rPr>
          <w:lang w:val="es-ES"/>
        </w:rPr>
        <w:t>[Correo electrónico del gerente]</w:t>
      </w:r>
    </w:p>
    <w:p w14:paraId="4A9E9073" w14:textId="77777777" w:rsidR="00C17D8D" w:rsidRPr="000A75A9" w:rsidRDefault="00C17D8D" w:rsidP="00C17D8D">
      <w:pPr>
        <w:numPr>
          <w:ilvl w:val="1"/>
          <w:numId w:val="28"/>
        </w:numPr>
        <w:jc w:val="both"/>
        <w:rPr>
          <w:lang w:val="es-ES"/>
        </w:rPr>
      </w:pPr>
      <w:r w:rsidRPr="000A75A9">
        <w:rPr>
          <w:i/>
          <w:iCs/>
          <w:lang w:val="es-ES"/>
        </w:rPr>
        <w:t xml:space="preserve">ID Empleado: </w:t>
      </w:r>
      <w:r w:rsidRPr="000A75A9">
        <w:rPr>
          <w:lang w:val="es-ES"/>
        </w:rPr>
        <w:t>[ID del gerente]</w:t>
      </w:r>
    </w:p>
    <w:p w14:paraId="401865D7" w14:textId="77777777" w:rsidR="00C17D8D" w:rsidRPr="000A75A9" w:rsidRDefault="00C17D8D" w:rsidP="00C17D8D">
      <w:pPr>
        <w:pStyle w:val="Prrafodelista"/>
        <w:numPr>
          <w:ilvl w:val="0"/>
          <w:numId w:val="28"/>
        </w:numPr>
        <w:jc w:val="both"/>
        <w:rPr>
          <w:lang w:val="es-ES"/>
        </w:rPr>
      </w:pPr>
      <w:r w:rsidRPr="000A75A9">
        <w:rPr>
          <w:b/>
          <w:bCs/>
          <w:lang w:val="es-ES"/>
        </w:rPr>
        <w:t>Equipo de desarrollo</w:t>
      </w:r>
      <w:r w:rsidRPr="000A75A9">
        <w:rPr>
          <w:lang w:val="es-ES"/>
        </w:rPr>
        <w:t>:</w:t>
      </w:r>
    </w:p>
    <w:p w14:paraId="0307CFB0" w14:textId="77777777" w:rsidR="00C17D8D" w:rsidRPr="000A75A9" w:rsidRDefault="00C17D8D" w:rsidP="00C17D8D">
      <w:pPr>
        <w:pStyle w:val="Prrafodelista"/>
        <w:numPr>
          <w:ilvl w:val="1"/>
          <w:numId w:val="28"/>
        </w:numPr>
        <w:jc w:val="both"/>
        <w:rPr>
          <w:lang w:val="es-ES"/>
        </w:rPr>
      </w:pPr>
      <w:r w:rsidRPr="000A75A9">
        <w:rPr>
          <w:i/>
          <w:iCs/>
          <w:lang w:val="es-ES"/>
        </w:rPr>
        <w:t xml:space="preserve">Nombres: </w:t>
      </w:r>
      <w:r w:rsidRPr="000A75A9">
        <w:rPr>
          <w:lang w:val="es-ES"/>
        </w:rPr>
        <w:t>[Nombres completos de los miembros del equipo]</w:t>
      </w:r>
    </w:p>
    <w:p w14:paraId="5DB73999" w14:textId="77777777" w:rsidR="00C17D8D" w:rsidRPr="000A75A9" w:rsidRDefault="00C17D8D" w:rsidP="00C17D8D">
      <w:pPr>
        <w:pStyle w:val="Prrafodelista"/>
        <w:numPr>
          <w:ilvl w:val="1"/>
          <w:numId w:val="28"/>
        </w:numPr>
        <w:jc w:val="both"/>
        <w:rPr>
          <w:lang w:val="es-ES"/>
        </w:rPr>
      </w:pPr>
      <w:r w:rsidRPr="000A75A9">
        <w:rPr>
          <w:i/>
          <w:iCs/>
          <w:lang w:val="es-ES"/>
        </w:rPr>
        <w:t xml:space="preserve">Correos: </w:t>
      </w:r>
      <w:r w:rsidRPr="000A75A9">
        <w:rPr>
          <w:lang w:val="es-ES"/>
        </w:rPr>
        <w:t>[Correo electrónico de los miembros]</w:t>
      </w:r>
    </w:p>
    <w:p w14:paraId="5929984C" w14:textId="77777777" w:rsidR="00C17D8D" w:rsidRPr="000A75A9" w:rsidRDefault="00C17D8D" w:rsidP="00C17D8D">
      <w:pPr>
        <w:pStyle w:val="Prrafodelista"/>
        <w:numPr>
          <w:ilvl w:val="1"/>
          <w:numId w:val="28"/>
        </w:numPr>
        <w:jc w:val="both"/>
        <w:rPr>
          <w:lang w:val="es-ES"/>
        </w:rPr>
      </w:pPr>
      <w:r w:rsidRPr="000A75A9">
        <w:rPr>
          <w:lang w:val="es-ES"/>
        </w:rPr>
        <w:t>Cargos: [Cargo de cada miembro del equipo]</w:t>
      </w:r>
    </w:p>
    <w:p w14:paraId="2BC473CD" w14:textId="77777777" w:rsidR="00C17D8D" w:rsidRPr="000A75A9" w:rsidRDefault="00C17D8D" w:rsidP="00C17D8D">
      <w:pPr>
        <w:pStyle w:val="Prrafodelista"/>
        <w:numPr>
          <w:ilvl w:val="1"/>
          <w:numId w:val="28"/>
        </w:numPr>
        <w:jc w:val="both"/>
        <w:rPr>
          <w:lang w:val="es-ES"/>
        </w:rPr>
      </w:pPr>
      <w:r w:rsidRPr="000A75A9">
        <w:rPr>
          <w:i/>
          <w:iCs/>
          <w:lang w:val="es-ES"/>
        </w:rPr>
        <w:t xml:space="preserve">ID Empleados: </w:t>
      </w:r>
      <w:r w:rsidRPr="000A75A9">
        <w:rPr>
          <w:lang w:val="es-ES"/>
        </w:rPr>
        <w:t>[ID de cada miembro]</w:t>
      </w:r>
    </w:p>
    <w:p w14:paraId="2A9B514C" w14:textId="77777777" w:rsidR="00C17D8D" w:rsidRPr="000A75A9" w:rsidRDefault="00C17D8D" w:rsidP="00C17D8D">
      <w:pPr>
        <w:numPr>
          <w:ilvl w:val="0"/>
          <w:numId w:val="28"/>
        </w:numPr>
        <w:jc w:val="both"/>
        <w:rPr>
          <w:lang w:val="es-ES"/>
        </w:rPr>
      </w:pPr>
      <w:r w:rsidRPr="000A75A9">
        <w:rPr>
          <w:b/>
          <w:bCs/>
          <w:lang w:val="es-ES"/>
        </w:rPr>
        <w:t>Implementación</w:t>
      </w:r>
      <w:r w:rsidRPr="000A75A9">
        <w:rPr>
          <w:lang w:val="es-ES"/>
        </w:rPr>
        <w:t>:</w:t>
      </w:r>
    </w:p>
    <w:p w14:paraId="238A9193" w14:textId="77777777" w:rsidR="00C17D8D" w:rsidRPr="000A75A9" w:rsidRDefault="00C17D8D" w:rsidP="00C17D8D">
      <w:pPr>
        <w:numPr>
          <w:ilvl w:val="1"/>
          <w:numId w:val="28"/>
        </w:numPr>
        <w:jc w:val="both"/>
        <w:rPr>
          <w:lang w:val="es-ES"/>
        </w:rPr>
      </w:pPr>
      <w:r w:rsidRPr="000A75A9">
        <w:rPr>
          <w:i/>
          <w:iCs/>
          <w:lang w:val="es-ES"/>
        </w:rPr>
        <w:t xml:space="preserve">Tiempo real: </w:t>
      </w:r>
      <w:r w:rsidRPr="000A75A9">
        <w:rPr>
          <w:lang w:val="es-ES"/>
        </w:rPr>
        <w:t>[Tiempo real de la implementación de los cambios]</w:t>
      </w:r>
    </w:p>
    <w:p w14:paraId="15FF7A63" w14:textId="77777777" w:rsidR="00C17D8D" w:rsidRPr="000A75A9" w:rsidRDefault="00C17D8D" w:rsidP="00C17D8D">
      <w:pPr>
        <w:numPr>
          <w:ilvl w:val="1"/>
          <w:numId w:val="28"/>
        </w:numPr>
        <w:jc w:val="both"/>
        <w:rPr>
          <w:lang w:val="es-ES"/>
        </w:rPr>
      </w:pPr>
      <w:r w:rsidRPr="000A75A9">
        <w:rPr>
          <w:i/>
          <w:iCs/>
          <w:lang w:val="es-ES"/>
        </w:rPr>
        <w:t xml:space="preserve">Recursos consumidos: </w:t>
      </w:r>
      <w:r w:rsidRPr="000A75A9">
        <w:rPr>
          <w:lang w:val="es-ES"/>
        </w:rPr>
        <w:t>[Recursos que fueron utilizados durante la implementación]</w:t>
      </w:r>
    </w:p>
    <w:p w14:paraId="0506F478" w14:textId="77777777" w:rsidR="00C17D8D" w:rsidRPr="000A75A9" w:rsidRDefault="00C17D8D" w:rsidP="00C17D8D">
      <w:pPr>
        <w:numPr>
          <w:ilvl w:val="1"/>
          <w:numId w:val="28"/>
        </w:numPr>
        <w:jc w:val="both"/>
        <w:rPr>
          <w:lang w:val="es-ES"/>
        </w:rPr>
      </w:pPr>
      <w:r w:rsidRPr="000A75A9">
        <w:rPr>
          <w:i/>
          <w:iCs/>
          <w:lang w:val="es-ES"/>
        </w:rPr>
        <w:t>Estado final de los cambios:</w:t>
      </w:r>
      <w:r w:rsidRPr="000A75A9">
        <w:rPr>
          <w:lang w:val="es-ES"/>
        </w:rPr>
        <w:t xml:space="preserve"> [Resultado final de la implementación de los cambios: /DEFICIENTE/CORRECTA/SOBRESALIENTE]</w:t>
      </w:r>
    </w:p>
    <w:p w14:paraId="76DD6486" w14:textId="77777777" w:rsidR="00C17D8D" w:rsidRPr="000A75A9" w:rsidRDefault="00C17D8D" w:rsidP="00C17D8D">
      <w:pPr>
        <w:numPr>
          <w:ilvl w:val="1"/>
          <w:numId w:val="28"/>
        </w:numPr>
        <w:jc w:val="both"/>
        <w:rPr>
          <w:color w:val="000000"/>
          <w:lang w:val="es-ES"/>
        </w:rPr>
      </w:pPr>
      <w:r w:rsidRPr="000A75A9">
        <w:rPr>
          <w:i/>
          <w:iCs/>
          <w:lang w:val="es-ES"/>
        </w:rPr>
        <w:t xml:space="preserve">Coherencia con la planificación: </w:t>
      </w:r>
      <w:r w:rsidRPr="000A75A9">
        <w:rPr>
          <w:lang w:val="es-ES"/>
        </w:rPr>
        <w:t>[Evaluación de la coherencia entre lo planeado en la planificación y su ejecución: /MÍNIMA/SUSTANCIAL/MODERADA/COMPLETA]</w:t>
      </w:r>
    </w:p>
    <w:p w14:paraId="26666D14" w14:textId="77777777" w:rsidR="00C17D8D" w:rsidRPr="003D1530" w:rsidRDefault="00C17D8D" w:rsidP="00C17D8D">
      <w:pPr>
        <w:numPr>
          <w:ilvl w:val="1"/>
          <w:numId w:val="28"/>
        </w:numPr>
        <w:jc w:val="both"/>
        <w:rPr>
          <w:rFonts w:ascii="Calibri" w:eastAsia="Calibri" w:hAnsi="Calibri" w:cs="Calibri"/>
          <w:color w:val="000000"/>
          <w:sz w:val="22"/>
          <w:szCs w:val="22"/>
          <w:lang w:val="es-ES"/>
        </w:rPr>
      </w:pPr>
      <w:r w:rsidRPr="000A75A9">
        <w:rPr>
          <w:i/>
          <w:iCs/>
          <w:color w:val="000000"/>
          <w:lang w:val="es-ES"/>
        </w:rPr>
        <w:t>Incongruencias con la planificación:</w:t>
      </w:r>
      <w:r w:rsidRPr="000A75A9">
        <w:rPr>
          <w:rFonts w:ascii="Calibri" w:eastAsia="Calibri" w:hAnsi="Calibri" w:cs="Calibri"/>
          <w:color w:val="000000"/>
          <w:sz w:val="22"/>
          <w:szCs w:val="22"/>
          <w:lang w:val="es-ES"/>
        </w:rPr>
        <w:t xml:space="preserve"> </w:t>
      </w:r>
      <w:r w:rsidRPr="000A75A9">
        <w:rPr>
          <w:color w:val="000000"/>
          <w:lang w:val="es-ES"/>
        </w:rPr>
        <w:t>[Inconsistencias entre la planificación y la implementación]</w:t>
      </w:r>
    </w:p>
    <w:p w14:paraId="4273709B" w14:textId="77777777" w:rsidR="00C17D8D" w:rsidRDefault="00C17D8D" w:rsidP="00C17D8D">
      <w:pPr>
        <w:pStyle w:val="Ttulo4"/>
        <w:rPr>
          <w:lang w:val="es-ES"/>
        </w:rPr>
      </w:pPr>
      <w:r>
        <w:rPr>
          <w:lang w:val="es-ES"/>
        </w:rPr>
        <w:lastRenderedPageBreak/>
        <w:t>Modelo</w:t>
      </w:r>
    </w:p>
    <w:p w14:paraId="61B3CA11" w14:textId="77777777" w:rsidR="00C17D8D" w:rsidRPr="003D1530" w:rsidRDefault="00796575" w:rsidP="00C17D8D">
      <w:pPr>
        <w:jc w:val="center"/>
        <w:rPr>
          <w:lang w:val="es-ES"/>
        </w:rPr>
      </w:pPr>
      <w:r>
        <w:rPr>
          <w:noProof/>
          <w:lang w:val="es-ES"/>
        </w:rPr>
        <w:pict w14:anchorId="7F67E446">
          <v:shape id="_x0000_i1032" type="#_x0000_t75" style="width:378.75pt;height:363pt;visibility:visible">
            <v:imagedata r:id="rId22" o:title=""/>
          </v:shape>
        </w:pict>
      </w:r>
    </w:p>
    <w:p w14:paraId="495BCD42" w14:textId="77777777" w:rsidR="00C17D8D" w:rsidRDefault="00C17D8D" w:rsidP="00C17D8D">
      <w:pPr>
        <w:pStyle w:val="Ttulo4"/>
        <w:rPr>
          <w:lang w:val="es-ES"/>
        </w:rPr>
      </w:pPr>
      <w:r>
        <w:rPr>
          <w:lang w:val="es-ES"/>
        </w:rPr>
        <w:t>Justificación de sus campos</w:t>
      </w:r>
    </w:p>
    <w:p w14:paraId="61DE4A12" w14:textId="77777777" w:rsidR="00C17D8D" w:rsidRPr="003D1530" w:rsidRDefault="00C17D8D" w:rsidP="00C17D8D">
      <w:pPr>
        <w:pStyle w:val="Prrafodelista"/>
        <w:numPr>
          <w:ilvl w:val="0"/>
          <w:numId w:val="29"/>
        </w:numPr>
        <w:jc w:val="both"/>
        <w:rPr>
          <w:lang w:val="es-ES"/>
        </w:rPr>
      </w:pPr>
      <w:r w:rsidRPr="000A75A9">
        <w:rPr>
          <w:b/>
          <w:lang w:val="es-ES"/>
        </w:rPr>
        <w:t>Fecha</w:t>
      </w:r>
      <w:r w:rsidRPr="000A75A9">
        <w:rPr>
          <w:lang w:val="es-ES"/>
        </w:rPr>
        <w:t>: La inclusión de la fecha proporciona un registro temporal automático que facilita la documentación y el seguimiento del progreso. La fecha permite contextualizar la implementación en un momento específico, lo que es esencial para el análisis histórico y la gestión temporal del proyecto.</w:t>
      </w:r>
    </w:p>
    <w:p w14:paraId="27CC805D" w14:textId="77777777" w:rsidR="00C17D8D" w:rsidRPr="003D1530" w:rsidRDefault="00C17D8D" w:rsidP="00C17D8D">
      <w:pPr>
        <w:pStyle w:val="Prrafodelista"/>
        <w:numPr>
          <w:ilvl w:val="0"/>
          <w:numId w:val="29"/>
        </w:numPr>
        <w:jc w:val="both"/>
        <w:rPr>
          <w:lang w:val="es-ES"/>
        </w:rPr>
      </w:pPr>
      <w:r w:rsidRPr="000A75A9">
        <w:rPr>
          <w:b/>
          <w:lang w:val="es-ES"/>
        </w:rPr>
        <w:t>Identificador</w:t>
      </w:r>
      <w:r w:rsidRPr="000A75A9">
        <w:rPr>
          <w:lang w:val="es-ES"/>
        </w:rPr>
        <w:t>: El identificador único ayuda a organizar y distinguir claramente cada implementación. Facilita la referencia y la recuperación de información, contribuyendo a una gestión eficiente del historial de cambios y permitiendo una identificación rápida y precisa.</w:t>
      </w:r>
    </w:p>
    <w:p w14:paraId="6B6531DF" w14:textId="77777777" w:rsidR="00C17D8D" w:rsidRPr="003D1530" w:rsidRDefault="00C17D8D" w:rsidP="00C17D8D">
      <w:pPr>
        <w:pStyle w:val="Prrafodelista"/>
        <w:numPr>
          <w:ilvl w:val="0"/>
          <w:numId w:val="29"/>
        </w:numPr>
        <w:jc w:val="both"/>
        <w:rPr>
          <w:lang w:val="es-ES"/>
        </w:rPr>
      </w:pPr>
      <w:r w:rsidRPr="000A75A9">
        <w:rPr>
          <w:b/>
          <w:lang w:val="es-ES"/>
        </w:rPr>
        <w:t>Identificador del Documento Base</w:t>
      </w:r>
      <w:r w:rsidRPr="000A75A9">
        <w:rPr>
          <w:lang w:val="es-ES"/>
        </w:rPr>
        <w:t>: La vinculación con el documento base garantiza la trazabilidad y la coherencia entre la planificación y la implementación. Permite rastrear los detalles y decisiones tomadas durante la fase de planificación, brindando un contexto valioso para entender el proceso de implementación.</w:t>
      </w:r>
    </w:p>
    <w:p w14:paraId="243719CC" w14:textId="77777777" w:rsidR="00C17D8D" w:rsidRPr="003D1530" w:rsidRDefault="00C17D8D" w:rsidP="00C17D8D">
      <w:pPr>
        <w:pStyle w:val="Prrafodelista"/>
        <w:numPr>
          <w:ilvl w:val="0"/>
          <w:numId w:val="29"/>
        </w:numPr>
        <w:jc w:val="both"/>
        <w:rPr>
          <w:lang w:val="es-ES"/>
        </w:rPr>
      </w:pPr>
      <w:r w:rsidRPr="740CD7CE">
        <w:rPr>
          <w:b/>
          <w:bCs/>
          <w:lang w:val="es-ES"/>
        </w:rPr>
        <w:t>Gerente del Proyecto</w:t>
      </w:r>
      <w:r w:rsidRPr="740CD7CE">
        <w:rPr>
          <w:lang w:val="es-ES"/>
        </w:rPr>
        <w:t>: La inclusión del gerente del proyecto especifica la persona responsable de supervisar y liderar la implementación. Facilita la comunicación interna y proporciona un punto de contacto clave para cualquier consulta o aclaración relacionada con la ejecución del plan.</w:t>
      </w:r>
    </w:p>
    <w:p w14:paraId="70E55C3B" w14:textId="77777777" w:rsidR="00C17D8D" w:rsidRPr="00327399" w:rsidRDefault="00C17D8D" w:rsidP="00C17D8D">
      <w:pPr>
        <w:pStyle w:val="Prrafodelista"/>
        <w:numPr>
          <w:ilvl w:val="0"/>
          <w:numId w:val="29"/>
        </w:numPr>
        <w:jc w:val="both"/>
        <w:rPr>
          <w:lang w:val="es-ES"/>
        </w:rPr>
      </w:pPr>
      <w:r w:rsidRPr="740CD7CE">
        <w:rPr>
          <w:b/>
          <w:bCs/>
          <w:lang w:val="es-ES"/>
        </w:rPr>
        <w:t>Equipo de desarrollo</w:t>
      </w:r>
      <w:r w:rsidRPr="740CD7CE">
        <w:rPr>
          <w:lang w:val="es-ES"/>
        </w:rPr>
        <w:t xml:space="preserve">: La inclusión del equipo de desarrollo permite identificar a los responsables de la implementación. Facilita la comunicación interna y </w:t>
      </w:r>
      <w:r w:rsidRPr="740CD7CE">
        <w:rPr>
          <w:lang w:val="es-ES"/>
        </w:rPr>
        <w:lastRenderedPageBreak/>
        <w:t>proporciona un punto de contacto clave para cualquier consulta o aclaración relacionada con la ejecución del plan.</w:t>
      </w:r>
    </w:p>
    <w:p w14:paraId="2A103B52" w14:textId="77777777" w:rsidR="00C17D8D" w:rsidRDefault="00C17D8D" w:rsidP="00C17D8D">
      <w:pPr>
        <w:pStyle w:val="Prrafodelista"/>
        <w:numPr>
          <w:ilvl w:val="0"/>
          <w:numId w:val="29"/>
        </w:numPr>
        <w:jc w:val="both"/>
        <w:rPr>
          <w:lang w:val="es-ES"/>
        </w:rPr>
      </w:pPr>
      <w:r w:rsidRPr="00327399">
        <w:rPr>
          <w:b/>
          <w:bCs/>
          <w:lang w:val="es-ES"/>
        </w:rPr>
        <w:t>Implementación</w:t>
      </w:r>
      <w:r w:rsidRPr="00327399">
        <w:rPr>
          <w:lang w:val="es-ES"/>
        </w:rPr>
        <w:t>: Esta sección resume aspectos críticos relacionados con la ejecución de los cambios planificados. Incluye información esencial, como el tiempo real dedicado, los recursos utilizados y la evaluación del estado final de los cambios. Esta sección proporciona una visión rápida y estructurada del rendimiento de la implementación y es crucial para la evaluación y toma de decisiones posteriores.</w:t>
      </w:r>
    </w:p>
    <w:p w14:paraId="4BC0843E" w14:textId="77777777" w:rsidR="00C17D8D" w:rsidRDefault="00C17D8D" w:rsidP="00C17D8D">
      <w:pPr>
        <w:pStyle w:val="Prrafodelista"/>
        <w:ind w:left="360"/>
        <w:rPr>
          <w:b/>
          <w:bCs/>
          <w:lang w:val="es-ES"/>
        </w:rPr>
      </w:pPr>
    </w:p>
    <w:p w14:paraId="339E14FE" w14:textId="77777777" w:rsidR="00C17D8D" w:rsidRDefault="00C17D8D" w:rsidP="00C17D8D">
      <w:pPr>
        <w:pStyle w:val="Prrafodelista"/>
        <w:ind w:left="360"/>
        <w:rPr>
          <w:lang w:val="es-ES"/>
        </w:rPr>
      </w:pPr>
    </w:p>
    <w:p w14:paraId="52981F47" w14:textId="77777777" w:rsidR="00C17D8D" w:rsidRDefault="00C17D8D" w:rsidP="00C17D8D">
      <w:pPr>
        <w:pStyle w:val="Prrafodelista"/>
        <w:ind w:left="0"/>
        <w:rPr>
          <w:b/>
          <w:bCs/>
          <w:lang w:val="es-ES"/>
        </w:rPr>
      </w:pPr>
    </w:p>
    <w:p w14:paraId="30F4B9D1" w14:textId="77777777" w:rsidR="00C17D8D" w:rsidRPr="00327399" w:rsidRDefault="00C17D8D" w:rsidP="68468051">
      <w:pPr>
        <w:pStyle w:val="Ttulo3"/>
        <w:numPr>
          <w:ilvl w:val="0"/>
          <w:numId w:val="0"/>
        </w:numPr>
        <w:rPr>
          <w:lang w:val="es-ES"/>
        </w:rPr>
      </w:pPr>
      <w:bookmarkStart w:id="30" w:name="_Toc161681996"/>
      <w:r w:rsidRPr="68468051">
        <w:rPr>
          <w:lang w:val="es-ES"/>
        </w:rPr>
        <w:t>Plantilla de Pruebas</w:t>
      </w:r>
      <w:bookmarkEnd w:id="30"/>
    </w:p>
    <w:p w14:paraId="3789444B" w14:textId="77777777" w:rsidR="00C17D8D" w:rsidRPr="000A75A9" w:rsidRDefault="00C17D8D" w:rsidP="00C17D8D">
      <w:pPr>
        <w:pStyle w:val="Prrafodelista"/>
        <w:numPr>
          <w:ilvl w:val="0"/>
          <w:numId w:val="30"/>
        </w:numPr>
        <w:jc w:val="both"/>
        <w:rPr>
          <w:lang w:val="es-ES"/>
        </w:rPr>
      </w:pPr>
      <w:r w:rsidRPr="000A75A9">
        <w:rPr>
          <w:b/>
          <w:lang w:val="es-ES"/>
        </w:rPr>
        <w:t>Fecha:</w:t>
      </w:r>
      <w:r w:rsidRPr="000A75A9">
        <w:rPr>
          <w:lang w:val="es-ES"/>
        </w:rPr>
        <w:t xml:space="preserve"> dd/mm/aa (Automática)</w:t>
      </w:r>
    </w:p>
    <w:p w14:paraId="280DC205" w14:textId="77777777" w:rsidR="00C17D8D" w:rsidRPr="000A75A9" w:rsidRDefault="00C17D8D" w:rsidP="00C17D8D">
      <w:pPr>
        <w:pStyle w:val="Prrafodelista"/>
        <w:numPr>
          <w:ilvl w:val="0"/>
          <w:numId w:val="30"/>
        </w:numPr>
        <w:jc w:val="both"/>
        <w:rPr>
          <w:lang w:val="es-ES"/>
        </w:rPr>
      </w:pPr>
      <w:r w:rsidRPr="000A75A9">
        <w:rPr>
          <w:b/>
          <w:lang w:val="es-ES"/>
        </w:rPr>
        <w:t>Identificador</w:t>
      </w:r>
      <w:r w:rsidRPr="000A75A9">
        <w:rPr>
          <w:lang w:val="es-ES"/>
        </w:rPr>
        <w:t>: Pruebas + Código correlativo (Automático)</w:t>
      </w:r>
    </w:p>
    <w:p w14:paraId="32D90C50" w14:textId="77777777" w:rsidR="00C17D8D" w:rsidRPr="000A75A9" w:rsidRDefault="00C17D8D" w:rsidP="00C17D8D">
      <w:pPr>
        <w:pStyle w:val="Prrafodelista"/>
        <w:numPr>
          <w:ilvl w:val="0"/>
          <w:numId w:val="30"/>
        </w:numPr>
        <w:jc w:val="both"/>
        <w:rPr>
          <w:lang w:val="es-ES"/>
        </w:rPr>
      </w:pPr>
      <w:r w:rsidRPr="000A75A9">
        <w:rPr>
          <w:b/>
          <w:lang w:val="es-ES"/>
        </w:rPr>
        <w:t>Identificador del documento base</w:t>
      </w:r>
      <w:r w:rsidRPr="000A75A9">
        <w:rPr>
          <w:lang w:val="es-ES"/>
        </w:rPr>
        <w:t>: [ID de la plantilla Implementación]</w:t>
      </w:r>
    </w:p>
    <w:p w14:paraId="4BBA3260" w14:textId="77777777" w:rsidR="00C17D8D" w:rsidRPr="000A75A9" w:rsidRDefault="00C17D8D" w:rsidP="00C17D8D">
      <w:pPr>
        <w:pStyle w:val="Prrafodelista"/>
        <w:numPr>
          <w:ilvl w:val="0"/>
          <w:numId w:val="30"/>
        </w:numPr>
        <w:jc w:val="both"/>
        <w:rPr>
          <w:lang w:val="es-ES"/>
        </w:rPr>
      </w:pPr>
      <w:r w:rsidRPr="000A75A9">
        <w:rPr>
          <w:b/>
          <w:bCs/>
          <w:lang w:val="es-ES"/>
        </w:rPr>
        <w:t>Responsable de las pruebas</w:t>
      </w:r>
      <w:r w:rsidRPr="000A75A9">
        <w:rPr>
          <w:lang w:val="es-ES"/>
        </w:rPr>
        <w:t>:</w:t>
      </w:r>
    </w:p>
    <w:p w14:paraId="412B7A7F" w14:textId="77777777" w:rsidR="00C17D8D" w:rsidRPr="000A75A9" w:rsidRDefault="00C17D8D" w:rsidP="00C17D8D">
      <w:pPr>
        <w:pStyle w:val="Prrafodelista"/>
        <w:numPr>
          <w:ilvl w:val="1"/>
          <w:numId w:val="30"/>
        </w:numPr>
        <w:jc w:val="both"/>
        <w:rPr>
          <w:lang w:val="es-ES"/>
        </w:rPr>
      </w:pPr>
      <w:r w:rsidRPr="000A75A9">
        <w:rPr>
          <w:i/>
          <w:lang w:val="es-ES"/>
        </w:rPr>
        <w:t>Nombre</w:t>
      </w:r>
      <w:r w:rsidRPr="000A75A9">
        <w:rPr>
          <w:lang w:val="es-ES"/>
        </w:rPr>
        <w:t>: [Nombre completo del responsable de las pruebas]</w:t>
      </w:r>
    </w:p>
    <w:p w14:paraId="3C072A03" w14:textId="77777777" w:rsidR="00C17D8D" w:rsidRPr="000A75A9" w:rsidRDefault="00C17D8D" w:rsidP="00C17D8D">
      <w:pPr>
        <w:pStyle w:val="Prrafodelista"/>
        <w:numPr>
          <w:ilvl w:val="1"/>
          <w:numId w:val="30"/>
        </w:numPr>
        <w:jc w:val="both"/>
        <w:rPr>
          <w:lang w:val="es-ES"/>
        </w:rPr>
      </w:pPr>
      <w:r w:rsidRPr="000A75A9">
        <w:rPr>
          <w:i/>
          <w:lang w:val="es-ES"/>
        </w:rPr>
        <w:t>Correo</w:t>
      </w:r>
      <w:r w:rsidRPr="000A75A9">
        <w:rPr>
          <w:lang w:val="es-ES"/>
        </w:rPr>
        <w:t>: [Correo electrónico del responsable]</w:t>
      </w:r>
    </w:p>
    <w:p w14:paraId="79E380B0" w14:textId="77777777" w:rsidR="00C17D8D" w:rsidRPr="000A75A9" w:rsidRDefault="00C17D8D" w:rsidP="00C17D8D">
      <w:pPr>
        <w:pStyle w:val="Prrafodelista"/>
        <w:numPr>
          <w:ilvl w:val="1"/>
          <w:numId w:val="30"/>
        </w:numPr>
        <w:jc w:val="both"/>
        <w:rPr>
          <w:lang w:val="es-ES"/>
        </w:rPr>
      </w:pPr>
      <w:r w:rsidRPr="000A75A9">
        <w:rPr>
          <w:i/>
          <w:lang w:val="es-ES"/>
        </w:rPr>
        <w:t>ID del empleado</w:t>
      </w:r>
      <w:r w:rsidRPr="000A75A9">
        <w:rPr>
          <w:lang w:val="es-ES"/>
        </w:rPr>
        <w:t>: [Número de empleado asignado al desarrollador]</w:t>
      </w:r>
    </w:p>
    <w:p w14:paraId="27CCEAB5" w14:textId="77777777" w:rsidR="00C17D8D" w:rsidRPr="000A75A9" w:rsidRDefault="00C17D8D" w:rsidP="00C17D8D">
      <w:pPr>
        <w:pStyle w:val="Prrafodelista"/>
        <w:numPr>
          <w:ilvl w:val="0"/>
          <w:numId w:val="30"/>
        </w:numPr>
        <w:jc w:val="both"/>
        <w:rPr>
          <w:lang w:val="es-ES"/>
        </w:rPr>
      </w:pPr>
      <w:r w:rsidRPr="000A75A9">
        <w:rPr>
          <w:b/>
          <w:lang w:val="es-ES"/>
        </w:rPr>
        <w:t>Cambios implementados</w:t>
      </w:r>
      <w:r w:rsidRPr="000A75A9">
        <w:rPr>
          <w:lang w:val="es-ES"/>
        </w:rPr>
        <w:t>: [Lista de cambios implementados previamente]</w:t>
      </w:r>
    </w:p>
    <w:p w14:paraId="7B54E483" w14:textId="77777777" w:rsidR="00C17D8D" w:rsidRPr="000A75A9" w:rsidRDefault="00C17D8D" w:rsidP="00C17D8D">
      <w:pPr>
        <w:pStyle w:val="Prrafodelista"/>
        <w:numPr>
          <w:ilvl w:val="0"/>
          <w:numId w:val="30"/>
        </w:numPr>
        <w:jc w:val="both"/>
        <w:rPr>
          <w:lang w:val="es-ES"/>
        </w:rPr>
      </w:pPr>
      <w:r w:rsidRPr="000A75A9">
        <w:rPr>
          <w:b/>
          <w:bCs/>
          <w:lang w:val="es-ES"/>
        </w:rPr>
        <w:t>Resultados de Pruebas</w:t>
      </w:r>
      <w:r w:rsidRPr="000A75A9">
        <w:rPr>
          <w:lang w:val="es-ES"/>
        </w:rPr>
        <w:t>:</w:t>
      </w:r>
    </w:p>
    <w:p w14:paraId="02CF6FBA" w14:textId="77777777" w:rsidR="00C17D8D" w:rsidRPr="000A75A9" w:rsidRDefault="00C17D8D" w:rsidP="00C17D8D">
      <w:pPr>
        <w:pStyle w:val="Prrafodelista"/>
        <w:numPr>
          <w:ilvl w:val="1"/>
          <w:numId w:val="30"/>
        </w:numPr>
        <w:jc w:val="both"/>
        <w:rPr>
          <w:lang w:val="es-ES"/>
        </w:rPr>
      </w:pPr>
      <w:r w:rsidRPr="000A75A9">
        <w:rPr>
          <w:i/>
          <w:iCs/>
          <w:lang w:val="es-ES"/>
        </w:rPr>
        <w:t>Pruebas funcionales</w:t>
      </w:r>
      <w:r w:rsidRPr="000A75A9">
        <w:rPr>
          <w:lang w:val="es-ES"/>
        </w:rPr>
        <w:t>:</w:t>
      </w:r>
    </w:p>
    <w:p w14:paraId="6AFDE90A" w14:textId="77777777" w:rsidR="00C17D8D" w:rsidRPr="000A75A9" w:rsidRDefault="00C17D8D" w:rsidP="00C17D8D">
      <w:pPr>
        <w:pStyle w:val="Prrafodelista"/>
        <w:numPr>
          <w:ilvl w:val="2"/>
          <w:numId w:val="31"/>
        </w:numPr>
        <w:jc w:val="both"/>
        <w:rPr>
          <w:lang w:val="es-ES"/>
        </w:rPr>
      </w:pPr>
      <w:r w:rsidRPr="000A75A9">
        <w:rPr>
          <w:i/>
          <w:lang w:val="es-ES"/>
        </w:rPr>
        <w:t>Pruebas realizadas</w:t>
      </w:r>
      <w:r w:rsidRPr="000A75A9">
        <w:rPr>
          <w:lang w:val="es-ES"/>
        </w:rPr>
        <w:t>: [Descripción de las pruebas funcionales realizadas]</w:t>
      </w:r>
    </w:p>
    <w:p w14:paraId="29E226DD" w14:textId="77777777" w:rsidR="00C17D8D" w:rsidRPr="000A75A9" w:rsidRDefault="00C17D8D" w:rsidP="00C17D8D">
      <w:pPr>
        <w:pStyle w:val="Prrafodelista"/>
        <w:numPr>
          <w:ilvl w:val="2"/>
          <w:numId w:val="31"/>
        </w:numPr>
        <w:jc w:val="both"/>
        <w:rPr>
          <w:lang w:val="es-ES"/>
        </w:rPr>
      </w:pPr>
      <w:r w:rsidRPr="000A75A9">
        <w:rPr>
          <w:i/>
          <w:lang w:val="es-ES"/>
        </w:rPr>
        <w:t>Resultados</w:t>
      </w:r>
      <w:r w:rsidRPr="000A75A9">
        <w:rPr>
          <w:lang w:val="es-ES"/>
        </w:rPr>
        <w:t>: [Resultados de las pruebas funcionales]</w:t>
      </w:r>
    </w:p>
    <w:p w14:paraId="63F9AB00" w14:textId="77777777" w:rsidR="00C17D8D" w:rsidRPr="000A75A9" w:rsidRDefault="00C17D8D" w:rsidP="00C17D8D">
      <w:pPr>
        <w:pStyle w:val="Prrafodelista"/>
        <w:numPr>
          <w:ilvl w:val="1"/>
          <w:numId w:val="31"/>
        </w:numPr>
        <w:jc w:val="both"/>
        <w:rPr>
          <w:lang w:val="es-ES"/>
        </w:rPr>
      </w:pPr>
      <w:r w:rsidRPr="000A75A9">
        <w:rPr>
          <w:i/>
          <w:iCs/>
          <w:lang w:val="es-ES"/>
        </w:rPr>
        <w:t>Pruebas de rendimiento</w:t>
      </w:r>
      <w:r w:rsidRPr="000A75A9">
        <w:rPr>
          <w:lang w:val="es-ES"/>
        </w:rPr>
        <w:t>:</w:t>
      </w:r>
    </w:p>
    <w:p w14:paraId="7C21FA1C" w14:textId="77777777" w:rsidR="00C17D8D" w:rsidRPr="000A75A9" w:rsidRDefault="00C17D8D" w:rsidP="00C17D8D">
      <w:pPr>
        <w:pStyle w:val="Prrafodelista"/>
        <w:numPr>
          <w:ilvl w:val="2"/>
          <w:numId w:val="31"/>
        </w:numPr>
        <w:jc w:val="both"/>
        <w:rPr>
          <w:lang w:val="es-ES"/>
        </w:rPr>
      </w:pPr>
      <w:r w:rsidRPr="000A75A9">
        <w:rPr>
          <w:i/>
          <w:lang w:val="es-ES"/>
        </w:rPr>
        <w:t>Pruebas realizadas</w:t>
      </w:r>
      <w:r w:rsidRPr="000A75A9">
        <w:rPr>
          <w:lang w:val="es-ES"/>
        </w:rPr>
        <w:t>: [Descripción de las pruebas de rendimiento realizadas]</w:t>
      </w:r>
    </w:p>
    <w:p w14:paraId="3E84FF94" w14:textId="77777777" w:rsidR="00C17D8D" w:rsidRPr="000A75A9" w:rsidRDefault="00C17D8D" w:rsidP="00C17D8D">
      <w:pPr>
        <w:pStyle w:val="Prrafodelista"/>
        <w:numPr>
          <w:ilvl w:val="2"/>
          <w:numId w:val="31"/>
        </w:numPr>
        <w:jc w:val="both"/>
        <w:rPr>
          <w:lang w:val="es-ES"/>
        </w:rPr>
      </w:pPr>
      <w:r w:rsidRPr="000A75A9">
        <w:rPr>
          <w:i/>
          <w:lang w:val="es-ES"/>
        </w:rPr>
        <w:t>Resultados</w:t>
      </w:r>
      <w:r w:rsidRPr="000A75A9">
        <w:rPr>
          <w:lang w:val="es-ES"/>
        </w:rPr>
        <w:t>: [Resultados de las pruebas de rendimiento]</w:t>
      </w:r>
    </w:p>
    <w:p w14:paraId="0F4DB0E7" w14:textId="77777777" w:rsidR="00C17D8D" w:rsidRPr="000A75A9" w:rsidRDefault="00C17D8D" w:rsidP="00C17D8D">
      <w:pPr>
        <w:pStyle w:val="Prrafodelista"/>
        <w:numPr>
          <w:ilvl w:val="1"/>
          <w:numId w:val="31"/>
        </w:numPr>
        <w:jc w:val="both"/>
        <w:rPr>
          <w:lang w:val="es-ES"/>
        </w:rPr>
      </w:pPr>
      <w:r w:rsidRPr="000A75A9">
        <w:rPr>
          <w:i/>
          <w:iCs/>
          <w:lang w:val="es-ES"/>
        </w:rPr>
        <w:t>Pruebas de seguridad</w:t>
      </w:r>
      <w:r w:rsidRPr="000A75A9">
        <w:rPr>
          <w:lang w:val="es-ES"/>
        </w:rPr>
        <w:t>:</w:t>
      </w:r>
    </w:p>
    <w:p w14:paraId="3288431E" w14:textId="77777777" w:rsidR="00C17D8D" w:rsidRPr="000A75A9" w:rsidRDefault="00C17D8D" w:rsidP="00C17D8D">
      <w:pPr>
        <w:pStyle w:val="Prrafodelista"/>
        <w:numPr>
          <w:ilvl w:val="2"/>
          <w:numId w:val="31"/>
        </w:numPr>
        <w:jc w:val="both"/>
        <w:rPr>
          <w:lang w:val="es-ES"/>
        </w:rPr>
      </w:pPr>
      <w:r w:rsidRPr="000A75A9">
        <w:rPr>
          <w:i/>
          <w:lang w:val="es-ES"/>
        </w:rPr>
        <w:t>Pruebas realizadas</w:t>
      </w:r>
      <w:r w:rsidRPr="000A75A9">
        <w:rPr>
          <w:lang w:val="es-ES"/>
        </w:rPr>
        <w:t>: [Descripción de las pruebas de seguridad realizadas]</w:t>
      </w:r>
    </w:p>
    <w:p w14:paraId="3083AE64" w14:textId="77777777" w:rsidR="00C17D8D" w:rsidRPr="000A75A9" w:rsidRDefault="00C17D8D" w:rsidP="00C17D8D">
      <w:pPr>
        <w:pStyle w:val="Prrafodelista"/>
        <w:numPr>
          <w:ilvl w:val="2"/>
          <w:numId w:val="31"/>
        </w:numPr>
        <w:jc w:val="both"/>
        <w:rPr>
          <w:lang w:val="es-ES"/>
        </w:rPr>
      </w:pPr>
      <w:r w:rsidRPr="000A75A9">
        <w:rPr>
          <w:i/>
          <w:lang w:val="es-ES"/>
        </w:rPr>
        <w:t>Resultados</w:t>
      </w:r>
      <w:r w:rsidRPr="000A75A9">
        <w:rPr>
          <w:lang w:val="es-ES"/>
        </w:rPr>
        <w:t>: [Resultados de las pruebas de seguridad]</w:t>
      </w:r>
    </w:p>
    <w:p w14:paraId="46C5F9A9" w14:textId="77777777" w:rsidR="00C17D8D" w:rsidRPr="000A75A9" w:rsidRDefault="00C17D8D" w:rsidP="00C17D8D">
      <w:pPr>
        <w:pStyle w:val="Prrafodelista"/>
        <w:numPr>
          <w:ilvl w:val="1"/>
          <w:numId w:val="31"/>
        </w:numPr>
        <w:jc w:val="both"/>
        <w:rPr>
          <w:lang w:val="es-ES"/>
        </w:rPr>
      </w:pPr>
      <w:r w:rsidRPr="000A75A9">
        <w:rPr>
          <w:i/>
          <w:iCs/>
          <w:lang w:val="es-ES"/>
        </w:rPr>
        <w:t>Registro de problemas identificados</w:t>
      </w:r>
      <w:r w:rsidRPr="000A75A9">
        <w:rPr>
          <w:lang w:val="es-ES"/>
        </w:rPr>
        <w:t>:</w:t>
      </w:r>
    </w:p>
    <w:p w14:paraId="34079F3D" w14:textId="77777777" w:rsidR="00C17D8D" w:rsidRPr="000A75A9" w:rsidRDefault="00C17D8D" w:rsidP="00C17D8D">
      <w:pPr>
        <w:pStyle w:val="Prrafodelista"/>
        <w:numPr>
          <w:ilvl w:val="2"/>
          <w:numId w:val="31"/>
        </w:numPr>
        <w:jc w:val="both"/>
        <w:rPr>
          <w:lang w:val="es-ES"/>
        </w:rPr>
      </w:pPr>
      <w:r w:rsidRPr="000A75A9">
        <w:rPr>
          <w:i/>
          <w:lang w:val="es-ES"/>
        </w:rPr>
        <w:t>Problemas</w:t>
      </w:r>
      <w:r w:rsidRPr="000A75A9">
        <w:rPr>
          <w:lang w:val="es-ES"/>
        </w:rPr>
        <w:t>: [Descripción del problema identificado]</w:t>
      </w:r>
    </w:p>
    <w:p w14:paraId="2374AEA5" w14:textId="77777777" w:rsidR="00C17D8D" w:rsidRPr="000A75A9" w:rsidRDefault="00C17D8D" w:rsidP="00C17D8D">
      <w:pPr>
        <w:pStyle w:val="Prrafodelista"/>
        <w:numPr>
          <w:ilvl w:val="2"/>
          <w:numId w:val="31"/>
        </w:numPr>
        <w:jc w:val="both"/>
        <w:rPr>
          <w:lang w:val="es-ES"/>
        </w:rPr>
      </w:pPr>
      <w:r w:rsidRPr="000A75A9">
        <w:rPr>
          <w:i/>
          <w:iCs/>
          <w:lang w:val="es-ES"/>
        </w:rPr>
        <w:t>Estado</w:t>
      </w:r>
      <w:r w:rsidRPr="000A75A9">
        <w:rPr>
          <w:lang w:val="es-ES"/>
        </w:rPr>
        <w:t>: [Abierto/Cerrado]</w:t>
      </w:r>
    </w:p>
    <w:p w14:paraId="4E5CAE5B" w14:textId="77777777" w:rsidR="00C17D8D" w:rsidRPr="003D1530" w:rsidRDefault="00C17D8D" w:rsidP="00C17D8D">
      <w:pPr>
        <w:pStyle w:val="Prrafodelista"/>
        <w:numPr>
          <w:ilvl w:val="2"/>
          <w:numId w:val="31"/>
        </w:numPr>
        <w:jc w:val="both"/>
        <w:rPr>
          <w:lang w:val="es-ES"/>
        </w:rPr>
      </w:pPr>
      <w:r w:rsidRPr="000A75A9">
        <w:rPr>
          <w:i/>
          <w:lang w:val="es-ES"/>
        </w:rPr>
        <w:t>Acciones correctivas</w:t>
      </w:r>
      <w:r w:rsidRPr="000A75A9">
        <w:rPr>
          <w:lang w:val="es-ES"/>
        </w:rPr>
        <w:t>: [Acciones tomadas para corregir el problema]</w:t>
      </w:r>
    </w:p>
    <w:p w14:paraId="5499BEA9" w14:textId="77777777" w:rsidR="00C17D8D" w:rsidRDefault="00C17D8D" w:rsidP="00C17D8D">
      <w:pPr>
        <w:pStyle w:val="Ttulo4"/>
        <w:rPr>
          <w:lang w:val="es-ES"/>
        </w:rPr>
      </w:pPr>
      <w:r>
        <w:rPr>
          <w:lang w:val="es-ES"/>
        </w:rPr>
        <w:lastRenderedPageBreak/>
        <w:t>Modelo</w:t>
      </w:r>
    </w:p>
    <w:p w14:paraId="29343EED" w14:textId="77777777" w:rsidR="00C17D8D" w:rsidRPr="003D1530" w:rsidRDefault="00796575" w:rsidP="00C17D8D">
      <w:pPr>
        <w:jc w:val="center"/>
      </w:pPr>
      <w:r>
        <w:rPr>
          <w:noProof/>
        </w:rPr>
        <w:pict w14:anchorId="4FAD46B1">
          <v:shape id="Picture 779298747" o:spid="_x0000_i1033" type="#_x0000_t75" style="width:289.5pt;height:499.5pt;visibility:visible">
            <v:imagedata r:id="rId23" o:title=""/>
            <o:lock v:ext="edit" aspectratio="f"/>
          </v:shape>
        </w:pict>
      </w:r>
    </w:p>
    <w:p w14:paraId="545EC24B" w14:textId="77777777" w:rsidR="00C17D8D" w:rsidRDefault="00C17D8D" w:rsidP="00C17D8D">
      <w:pPr>
        <w:pStyle w:val="Ttulo4"/>
        <w:rPr>
          <w:lang w:val="es-ES"/>
        </w:rPr>
      </w:pPr>
      <w:r>
        <w:rPr>
          <w:lang w:val="es-ES"/>
        </w:rPr>
        <w:t>Justificación de sus campos</w:t>
      </w:r>
    </w:p>
    <w:p w14:paraId="525099ED" w14:textId="77777777" w:rsidR="00C17D8D" w:rsidRDefault="00C17D8D" w:rsidP="00C17D8D">
      <w:pPr>
        <w:numPr>
          <w:ilvl w:val="0"/>
          <w:numId w:val="35"/>
        </w:numPr>
        <w:jc w:val="both"/>
        <w:rPr>
          <w:lang w:val="es-ES"/>
        </w:rPr>
      </w:pPr>
      <w:r w:rsidRPr="009536F9">
        <w:rPr>
          <w:b/>
          <w:bCs/>
          <w:lang w:val="es-ES"/>
        </w:rPr>
        <w:t>Fecha</w:t>
      </w:r>
      <w:r w:rsidRPr="009536F9">
        <w:rPr>
          <w:lang w:val="es-ES"/>
        </w:rPr>
        <w:t>: El registro de la fecha de la creación de la planificación permite un seguimiento temporal efectivo del proceso.</w:t>
      </w:r>
    </w:p>
    <w:p w14:paraId="792DFB67" w14:textId="77777777" w:rsidR="00C17D8D" w:rsidRPr="003D1530" w:rsidRDefault="00C17D8D" w:rsidP="00C17D8D">
      <w:pPr>
        <w:numPr>
          <w:ilvl w:val="0"/>
          <w:numId w:val="35"/>
        </w:numPr>
        <w:jc w:val="both"/>
        <w:rPr>
          <w:lang w:val="es-ES"/>
        </w:rPr>
      </w:pPr>
      <w:r w:rsidRPr="003D1530">
        <w:rPr>
          <w:b/>
          <w:lang w:val="es-ES"/>
        </w:rPr>
        <w:t xml:space="preserve">Identificador: </w:t>
      </w:r>
      <w:r w:rsidRPr="003D1530">
        <w:rPr>
          <w:lang w:val="es-ES"/>
        </w:rPr>
        <w:t>Asignar un identificador único a las pruebas evita pérdidas o duplicaciones, facilitando el seguimiento, organización y referencia rápida de las pruebas.</w:t>
      </w:r>
    </w:p>
    <w:p w14:paraId="7412843E" w14:textId="77777777" w:rsidR="00C17D8D" w:rsidRPr="000A75A9" w:rsidRDefault="00C17D8D" w:rsidP="00C17D8D">
      <w:pPr>
        <w:numPr>
          <w:ilvl w:val="0"/>
          <w:numId w:val="35"/>
        </w:numPr>
        <w:jc w:val="both"/>
        <w:rPr>
          <w:lang w:val="es-ES"/>
        </w:rPr>
      </w:pPr>
      <w:r w:rsidRPr="000A75A9">
        <w:rPr>
          <w:b/>
          <w:lang w:val="es-ES"/>
        </w:rPr>
        <w:t>Identificador del documento base</w:t>
      </w:r>
      <w:r w:rsidRPr="000A75A9">
        <w:rPr>
          <w:lang w:val="es-ES"/>
        </w:rPr>
        <w:t xml:space="preserve">: La vinculación con el documento base garantiza la trazabilidad y la coherencia entre la implementación y las pruebas. Permite rastrear los detalles y decisiones tomadas durante la fase de </w:t>
      </w:r>
      <w:r w:rsidRPr="000A75A9">
        <w:rPr>
          <w:lang w:val="es-ES"/>
        </w:rPr>
        <w:lastRenderedPageBreak/>
        <w:t>implementación, brindando un contexto valioso para entender el proceso de pruebas.</w:t>
      </w:r>
    </w:p>
    <w:p w14:paraId="05683909" w14:textId="77777777" w:rsidR="00C17D8D" w:rsidRDefault="00C17D8D" w:rsidP="00C17D8D">
      <w:pPr>
        <w:numPr>
          <w:ilvl w:val="0"/>
          <w:numId w:val="35"/>
        </w:numPr>
        <w:jc w:val="both"/>
        <w:rPr>
          <w:lang w:val="es-ES"/>
        </w:rPr>
      </w:pPr>
      <w:r w:rsidRPr="000A75A9">
        <w:rPr>
          <w:b/>
          <w:lang w:val="es-ES"/>
        </w:rPr>
        <w:t>Responsable de las pruebas</w:t>
      </w:r>
      <w:r w:rsidRPr="000A75A9">
        <w:rPr>
          <w:lang w:val="es-ES"/>
        </w:rPr>
        <w:t>: La inclusión del responsable de las pruebas especifica la persona responsable de supervisar y liderar la fase de pruebas. Facilita la comunicación interna y proporciona un punto de contacto clave para cualquier consulta o aclaración relacionada con la ejecución del plan.</w:t>
      </w:r>
    </w:p>
    <w:p w14:paraId="0A60C126" w14:textId="77777777" w:rsidR="00C17D8D" w:rsidRPr="000A75A9" w:rsidRDefault="00C17D8D" w:rsidP="00C17D8D">
      <w:pPr>
        <w:numPr>
          <w:ilvl w:val="0"/>
          <w:numId w:val="35"/>
        </w:numPr>
        <w:jc w:val="both"/>
        <w:rPr>
          <w:lang w:val="es-ES"/>
        </w:rPr>
      </w:pPr>
      <w:r w:rsidRPr="000A75A9">
        <w:rPr>
          <w:b/>
          <w:lang w:val="es-ES"/>
        </w:rPr>
        <w:t>Cambios implementados</w:t>
      </w:r>
      <w:r w:rsidRPr="000A75A9">
        <w:rPr>
          <w:lang w:val="es-ES"/>
        </w:rPr>
        <w:t>:  Este campo especifica los cambios o actualizaciones que se han implementado en el sistema o producto que está siendo probado. Proporciona contexto sobre qué aspectos del sistema están siendo evaluados durante las pruebas.</w:t>
      </w:r>
    </w:p>
    <w:p w14:paraId="3CDE8F18" w14:textId="77777777" w:rsidR="00C17D8D" w:rsidRPr="00D11575" w:rsidRDefault="00C17D8D" w:rsidP="00C17D8D">
      <w:pPr>
        <w:numPr>
          <w:ilvl w:val="0"/>
          <w:numId w:val="35"/>
        </w:numPr>
        <w:jc w:val="both"/>
        <w:rPr>
          <w:lang w:val="es-ES"/>
        </w:rPr>
      </w:pPr>
      <w:r w:rsidRPr="000A75A9">
        <w:rPr>
          <w:b/>
          <w:lang w:val="es-ES"/>
        </w:rPr>
        <w:t>Resultados de Pruebas</w:t>
      </w:r>
      <w:r w:rsidRPr="000A75A9">
        <w:rPr>
          <w:lang w:val="es-ES"/>
        </w:rPr>
        <w:t xml:space="preserve">: Este campo registra los resultados de las pruebas realizadas, incluyendo cualquier defecto encontrado, así como la confirmación de que los requisitos y expectativas definidos se han cumplido satisfactoriamente. </w:t>
      </w:r>
      <w:r>
        <w:rPr>
          <w:lang w:val="es-ES"/>
        </w:rPr>
        <w:t>T</w:t>
      </w:r>
      <w:r w:rsidRPr="000A75A9">
        <w:rPr>
          <w:lang w:val="es-ES"/>
        </w:rPr>
        <w:t>ambién registra los problemas detectados y sus acciones correctivas.</w:t>
      </w:r>
    </w:p>
    <w:p w14:paraId="41245FB7" w14:textId="77777777" w:rsidR="00C17D8D" w:rsidRDefault="00C17D8D" w:rsidP="68468051">
      <w:pPr>
        <w:pStyle w:val="Ttulo3"/>
        <w:numPr>
          <w:ilvl w:val="0"/>
          <w:numId w:val="0"/>
        </w:numPr>
        <w:jc w:val="both"/>
        <w:rPr>
          <w:lang w:val="es-ES"/>
        </w:rPr>
      </w:pPr>
      <w:bookmarkStart w:id="31" w:name="_Toc161681997"/>
      <w:r w:rsidRPr="68468051">
        <w:rPr>
          <w:lang w:val="es-ES"/>
        </w:rPr>
        <w:t>Plantilla de Revisión</w:t>
      </w:r>
      <w:bookmarkEnd w:id="31"/>
    </w:p>
    <w:p w14:paraId="2B78BAB6" w14:textId="77777777" w:rsidR="00C17D8D" w:rsidRPr="000A75A9" w:rsidRDefault="00C17D8D" w:rsidP="00C17D8D">
      <w:pPr>
        <w:pStyle w:val="Prrafodelista"/>
        <w:numPr>
          <w:ilvl w:val="0"/>
          <w:numId w:val="32"/>
        </w:numPr>
        <w:jc w:val="both"/>
        <w:rPr>
          <w:lang w:val="es-ES"/>
        </w:rPr>
      </w:pPr>
      <w:r w:rsidRPr="000A75A9">
        <w:rPr>
          <w:b/>
          <w:lang w:val="es-ES"/>
        </w:rPr>
        <w:t>Fecha:</w:t>
      </w:r>
      <w:r w:rsidRPr="000A75A9">
        <w:rPr>
          <w:lang w:val="es-ES"/>
        </w:rPr>
        <w:t xml:space="preserve"> dd/mm/aa (Automática)</w:t>
      </w:r>
    </w:p>
    <w:p w14:paraId="519F99AE" w14:textId="77777777" w:rsidR="00C17D8D" w:rsidRPr="000A75A9" w:rsidRDefault="00C17D8D" w:rsidP="00C17D8D">
      <w:pPr>
        <w:pStyle w:val="Prrafodelista"/>
        <w:numPr>
          <w:ilvl w:val="0"/>
          <w:numId w:val="32"/>
        </w:numPr>
        <w:jc w:val="both"/>
        <w:rPr>
          <w:lang w:val="es-ES"/>
        </w:rPr>
      </w:pPr>
      <w:r w:rsidRPr="000A75A9">
        <w:rPr>
          <w:b/>
          <w:lang w:val="es-ES"/>
        </w:rPr>
        <w:t>Identificador</w:t>
      </w:r>
      <w:r w:rsidRPr="000A75A9">
        <w:rPr>
          <w:lang w:val="es-ES"/>
        </w:rPr>
        <w:t>: Rev + Código correlativo (Automático)</w:t>
      </w:r>
    </w:p>
    <w:p w14:paraId="72D77F93" w14:textId="77777777" w:rsidR="00C17D8D" w:rsidRPr="000A75A9" w:rsidRDefault="00C17D8D" w:rsidP="00C17D8D">
      <w:pPr>
        <w:pStyle w:val="Prrafodelista"/>
        <w:numPr>
          <w:ilvl w:val="0"/>
          <w:numId w:val="32"/>
        </w:numPr>
        <w:jc w:val="both"/>
        <w:rPr>
          <w:lang w:val="es-ES"/>
        </w:rPr>
      </w:pPr>
      <w:r w:rsidRPr="000A75A9">
        <w:rPr>
          <w:b/>
          <w:lang w:val="es-ES"/>
        </w:rPr>
        <w:t>Identificador del documento base</w:t>
      </w:r>
      <w:r w:rsidRPr="000A75A9">
        <w:rPr>
          <w:lang w:val="es-ES"/>
        </w:rPr>
        <w:t>: [ID de la plantilla Pruebas]</w:t>
      </w:r>
    </w:p>
    <w:p w14:paraId="504622A9" w14:textId="77777777" w:rsidR="00C17D8D" w:rsidRPr="000A75A9" w:rsidRDefault="00C17D8D" w:rsidP="00C17D8D">
      <w:pPr>
        <w:pStyle w:val="Prrafodelista"/>
        <w:numPr>
          <w:ilvl w:val="0"/>
          <w:numId w:val="32"/>
        </w:numPr>
        <w:jc w:val="both"/>
        <w:rPr>
          <w:lang w:val="es-ES"/>
        </w:rPr>
      </w:pPr>
      <w:r w:rsidRPr="000A75A9">
        <w:rPr>
          <w:b/>
          <w:bCs/>
          <w:lang w:val="es-ES"/>
        </w:rPr>
        <w:t>Responsable de la revisión</w:t>
      </w:r>
      <w:r w:rsidRPr="000A75A9">
        <w:rPr>
          <w:lang w:val="es-ES"/>
        </w:rPr>
        <w:t>:</w:t>
      </w:r>
    </w:p>
    <w:p w14:paraId="2DAC9BC4" w14:textId="77777777" w:rsidR="00C17D8D" w:rsidRPr="000A75A9" w:rsidRDefault="00C17D8D" w:rsidP="00C17D8D">
      <w:pPr>
        <w:pStyle w:val="Prrafodelista"/>
        <w:numPr>
          <w:ilvl w:val="1"/>
          <w:numId w:val="32"/>
        </w:numPr>
        <w:jc w:val="both"/>
        <w:rPr>
          <w:lang w:val="es-ES"/>
        </w:rPr>
      </w:pPr>
      <w:r w:rsidRPr="000A75A9">
        <w:rPr>
          <w:i/>
          <w:lang w:val="es-ES"/>
        </w:rPr>
        <w:t>Nombre</w:t>
      </w:r>
      <w:r w:rsidRPr="000A75A9">
        <w:rPr>
          <w:lang w:val="es-ES"/>
        </w:rPr>
        <w:t>: [Nombre completo del responsable de la revisión]</w:t>
      </w:r>
    </w:p>
    <w:p w14:paraId="51E07708" w14:textId="77777777" w:rsidR="00C17D8D" w:rsidRPr="000A75A9" w:rsidRDefault="00C17D8D" w:rsidP="00C17D8D">
      <w:pPr>
        <w:pStyle w:val="Prrafodelista"/>
        <w:numPr>
          <w:ilvl w:val="1"/>
          <w:numId w:val="32"/>
        </w:numPr>
        <w:jc w:val="both"/>
        <w:rPr>
          <w:lang w:val="es-ES"/>
        </w:rPr>
      </w:pPr>
      <w:r w:rsidRPr="000A75A9">
        <w:rPr>
          <w:i/>
          <w:lang w:val="es-ES"/>
        </w:rPr>
        <w:t>Correo</w:t>
      </w:r>
      <w:r w:rsidRPr="000A75A9">
        <w:rPr>
          <w:lang w:val="es-ES"/>
        </w:rPr>
        <w:t>: [Correo electrónico del responsable]</w:t>
      </w:r>
    </w:p>
    <w:p w14:paraId="2B435D07" w14:textId="77777777" w:rsidR="00C17D8D" w:rsidRPr="000A75A9" w:rsidRDefault="00C17D8D" w:rsidP="00C17D8D">
      <w:pPr>
        <w:pStyle w:val="Prrafodelista"/>
        <w:numPr>
          <w:ilvl w:val="1"/>
          <w:numId w:val="32"/>
        </w:numPr>
        <w:jc w:val="both"/>
        <w:rPr>
          <w:lang w:val="es-ES"/>
        </w:rPr>
      </w:pPr>
      <w:r w:rsidRPr="000A75A9">
        <w:rPr>
          <w:i/>
          <w:lang w:val="es-ES"/>
        </w:rPr>
        <w:t>ID del empleado</w:t>
      </w:r>
      <w:r w:rsidRPr="000A75A9">
        <w:rPr>
          <w:lang w:val="es-ES"/>
        </w:rPr>
        <w:t xml:space="preserve">: [Número de empleado asignado al responsable] </w:t>
      </w:r>
    </w:p>
    <w:p w14:paraId="52549754" w14:textId="77777777" w:rsidR="00C17D8D" w:rsidRPr="000A75A9" w:rsidRDefault="00C17D8D" w:rsidP="00C17D8D">
      <w:pPr>
        <w:pStyle w:val="Prrafodelista"/>
        <w:numPr>
          <w:ilvl w:val="0"/>
          <w:numId w:val="32"/>
        </w:numPr>
        <w:jc w:val="both"/>
        <w:rPr>
          <w:lang w:val="es-ES"/>
        </w:rPr>
      </w:pPr>
      <w:r w:rsidRPr="000A75A9">
        <w:rPr>
          <w:b/>
          <w:bCs/>
          <w:lang w:val="es-ES"/>
        </w:rPr>
        <w:t>Resultados de la Revisión</w:t>
      </w:r>
      <w:r w:rsidRPr="000A75A9">
        <w:rPr>
          <w:lang w:val="es-ES"/>
        </w:rPr>
        <w:t>:</w:t>
      </w:r>
    </w:p>
    <w:p w14:paraId="123E5DCA" w14:textId="77777777" w:rsidR="00C17D8D" w:rsidRPr="000A75A9" w:rsidRDefault="00C17D8D" w:rsidP="00C17D8D">
      <w:pPr>
        <w:pStyle w:val="Prrafodelista"/>
        <w:numPr>
          <w:ilvl w:val="1"/>
          <w:numId w:val="32"/>
        </w:numPr>
        <w:jc w:val="both"/>
        <w:rPr>
          <w:lang w:val="es-ES"/>
        </w:rPr>
      </w:pPr>
      <w:r w:rsidRPr="000A75A9">
        <w:rPr>
          <w:i/>
          <w:lang w:val="es-ES"/>
        </w:rPr>
        <w:t>Revisión técnica y auditoría</w:t>
      </w:r>
      <w:r w:rsidRPr="000A75A9">
        <w:rPr>
          <w:lang w:val="es-ES"/>
        </w:rPr>
        <w:t>: [Detalles de los aspectos revisados y evaluados]</w:t>
      </w:r>
      <w:r w:rsidRPr="00843766">
        <w:rPr>
          <w:lang w:val="es-ES"/>
        </w:rPr>
        <w:tab/>
      </w:r>
    </w:p>
    <w:p w14:paraId="7DA0D3EA" w14:textId="77777777" w:rsidR="00C17D8D" w:rsidRPr="003D1530" w:rsidRDefault="00C17D8D" w:rsidP="00C17D8D">
      <w:pPr>
        <w:pStyle w:val="Prrafodelista"/>
        <w:numPr>
          <w:ilvl w:val="0"/>
          <w:numId w:val="32"/>
        </w:numPr>
        <w:jc w:val="both"/>
        <w:rPr>
          <w:lang w:val="es-ES"/>
        </w:rPr>
      </w:pPr>
      <w:r w:rsidRPr="000A75A9">
        <w:rPr>
          <w:b/>
          <w:lang w:val="es-ES"/>
        </w:rPr>
        <w:t>Conclusiones</w:t>
      </w:r>
      <w:r w:rsidRPr="000A75A9">
        <w:rPr>
          <w:lang w:val="es-ES"/>
        </w:rPr>
        <w:t>: [Resumen de los resultados de la revisión y decisiones tomadas]</w:t>
      </w:r>
    </w:p>
    <w:p w14:paraId="1DEEA76E" w14:textId="77777777" w:rsidR="00C17D8D" w:rsidRDefault="00C17D8D" w:rsidP="00C17D8D">
      <w:pPr>
        <w:pStyle w:val="Ttulo4"/>
        <w:rPr>
          <w:lang w:val="es-ES"/>
        </w:rPr>
      </w:pPr>
      <w:r>
        <w:rPr>
          <w:lang w:val="es-ES"/>
        </w:rPr>
        <w:lastRenderedPageBreak/>
        <w:t>Modelo</w:t>
      </w:r>
    </w:p>
    <w:p w14:paraId="6799DE55" w14:textId="77777777" w:rsidR="00C17D8D" w:rsidRPr="003D1530" w:rsidRDefault="00796575" w:rsidP="00C17D8D">
      <w:pPr>
        <w:jc w:val="center"/>
      </w:pPr>
      <w:r>
        <w:rPr>
          <w:noProof/>
        </w:rPr>
        <w:pict w14:anchorId="457DD87B">
          <v:shape id="Picture 1588896151" o:spid="_x0000_i1034" type="#_x0000_t75" style="width:325.5pt;height:271.5pt;visibility:visible">
            <v:imagedata r:id="rId24" o:title=""/>
          </v:shape>
        </w:pict>
      </w:r>
    </w:p>
    <w:p w14:paraId="14F345A3" w14:textId="77777777" w:rsidR="00C17D8D" w:rsidRPr="003D1530" w:rsidRDefault="00C17D8D" w:rsidP="00C17D8D">
      <w:pPr>
        <w:pStyle w:val="Ttulo4"/>
        <w:rPr>
          <w:lang w:val="es-ES"/>
        </w:rPr>
      </w:pPr>
      <w:r>
        <w:rPr>
          <w:lang w:val="es-ES"/>
        </w:rPr>
        <w:t>Justificación de sus campos</w:t>
      </w:r>
    </w:p>
    <w:p w14:paraId="53C34120" w14:textId="77777777" w:rsidR="00C17D8D" w:rsidRPr="003D1530" w:rsidRDefault="00C17D8D" w:rsidP="00C17D8D">
      <w:pPr>
        <w:numPr>
          <w:ilvl w:val="0"/>
          <w:numId w:val="38"/>
        </w:numPr>
        <w:jc w:val="both"/>
        <w:rPr>
          <w:lang w:val="es-ES"/>
        </w:rPr>
      </w:pPr>
      <w:r w:rsidRPr="000A75A9">
        <w:rPr>
          <w:b/>
          <w:lang w:val="es-ES"/>
        </w:rPr>
        <w:t xml:space="preserve">Fecha: </w:t>
      </w:r>
      <w:r w:rsidRPr="000A75A9">
        <w:rPr>
          <w:lang w:val="es-ES"/>
        </w:rPr>
        <w:t>El registro de la fecha de la creación de la revisión permite un seguimiento temporal efectivo del proceso.</w:t>
      </w:r>
    </w:p>
    <w:p w14:paraId="04A64A56" w14:textId="77777777" w:rsidR="00C17D8D" w:rsidRPr="003D1530" w:rsidRDefault="00C17D8D" w:rsidP="00C17D8D">
      <w:pPr>
        <w:numPr>
          <w:ilvl w:val="0"/>
          <w:numId w:val="38"/>
        </w:numPr>
        <w:jc w:val="both"/>
        <w:rPr>
          <w:lang w:val="es-ES"/>
        </w:rPr>
      </w:pPr>
      <w:r w:rsidRPr="000A75A9">
        <w:rPr>
          <w:b/>
          <w:lang w:val="es-ES"/>
        </w:rPr>
        <w:t xml:space="preserve">Identificador: </w:t>
      </w:r>
      <w:r w:rsidRPr="000A75A9">
        <w:rPr>
          <w:lang w:val="es-ES"/>
        </w:rPr>
        <w:t>Asignar un identificador único a cada revisión evita pérdidas o duplicaciones, facilitando el seguimiento, organización y referencia rápida de cada revisión.</w:t>
      </w:r>
    </w:p>
    <w:p w14:paraId="7A7E7352" w14:textId="77777777" w:rsidR="00C17D8D" w:rsidRPr="003D1530" w:rsidRDefault="00C17D8D" w:rsidP="00C17D8D">
      <w:pPr>
        <w:numPr>
          <w:ilvl w:val="0"/>
          <w:numId w:val="38"/>
        </w:numPr>
        <w:jc w:val="both"/>
        <w:rPr>
          <w:lang w:val="es-ES"/>
        </w:rPr>
      </w:pPr>
      <w:r w:rsidRPr="000A75A9">
        <w:rPr>
          <w:b/>
          <w:lang w:val="es-ES"/>
        </w:rPr>
        <w:t>Identificador del documento base</w:t>
      </w:r>
      <w:r w:rsidRPr="000A75A9">
        <w:rPr>
          <w:lang w:val="es-ES"/>
        </w:rPr>
        <w:t>: La vinculación con el documento base garantiza la trazabilidad y la coherencia entre la revisión y la fase de pruebas. Permite rastrear los detalles y decisiones tomadas durante la fase de pruebas, brindando un contexto valioso para entender el proceso de revisión.</w:t>
      </w:r>
    </w:p>
    <w:p w14:paraId="601B05D3" w14:textId="77777777" w:rsidR="00C17D8D" w:rsidRPr="003D1530" w:rsidRDefault="00C17D8D" w:rsidP="00C17D8D">
      <w:pPr>
        <w:numPr>
          <w:ilvl w:val="0"/>
          <w:numId w:val="38"/>
        </w:numPr>
        <w:jc w:val="both"/>
        <w:rPr>
          <w:lang w:val="es-ES"/>
        </w:rPr>
      </w:pPr>
      <w:r w:rsidRPr="000A75A9">
        <w:rPr>
          <w:b/>
          <w:lang w:val="es-ES"/>
        </w:rPr>
        <w:t xml:space="preserve">Responsable de la revisión: </w:t>
      </w:r>
      <w:r w:rsidRPr="000A75A9">
        <w:rPr>
          <w:lang w:val="es-ES"/>
        </w:rPr>
        <w:t>La inclusión del responsable de la fase de pruebas especifica la persona responsable de supervisar y liderar esta. Facilita la comunicación interna y proporciona un punto de contacto clave para cualquier consulta o aclaración relacionada con la ejecución del plan.</w:t>
      </w:r>
    </w:p>
    <w:p w14:paraId="07BB655E" w14:textId="77777777" w:rsidR="00C17D8D" w:rsidRPr="003D1530" w:rsidRDefault="00C17D8D" w:rsidP="00C17D8D">
      <w:pPr>
        <w:numPr>
          <w:ilvl w:val="0"/>
          <w:numId w:val="38"/>
        </w:numPr>
        <w:jc w:val="both"/>
        <w:rPr>
          <w:lang w:val="es-ES"/>
        </w:rPr>
      </w:pPr>
      <w:r w:rsidRPr="000A75A9">
        <w:rPr>
          <w:b/>
          <w:lang w:val="es-ES"/>
        </w:rPr>
        <w:t xml:space="preserve">Resultados de la </w:t>
      </w:r>
      <w:r>
        <w:rPr>
          <w:b/>
          <w:lang w:val="es-ES"/>
        </w:rPr>
        <w:t>r</w:t>
      </w:r>
      <w:r w:rsidRPr="000A75A9">
        <w:rPr>
          <w:b/>
          <w:lang w:val="es-ES"/>
        </w:rPr>
        <w:t>evisión</w:t>
      </w:r>
      <w:r w:rsidRPr="000A75A9">
        <w:rPr>
          <w:lang w:val="es-ES"/>
        </w:rPr>
        <w:t>: Este campo registra los hallazgos, observaciones y evaluaciones realizadas durante la revisión del proceso o documento. Incluye detalles sobre la calidad del trabajo realizado y cualquier otra información relevante identificada durante la revisión.</w:t>
      </w:r>
    </w:p>
    <w:p w14:paraId="3B2C8856" w14:textId="77777777" w:rsidR="00C17D8D" w:rsidRPr="000A75A9" w:rsidRDefault="00C17D8D" w:rsidP="00C17D8D">
      <w:pPr>
        <w:numPr>
          <w:ilvl w:val="0"/>
          <w:numId w:val="38"/>
        </w:numPr>
        <w:spacing w:line="259" w:lineRule="auto"/>
        <w:jc w:val="both"/>
        <w:rPr>
          <w:lang w:val="es-ES"/>
        </w:rPr>
      </w:pPr>
      <w:r w:rsidRPr="1FF18F51">
        <w:rPr>
          <w:b/>
          <w:bCs/>
          <w:lang w:val="es-ES"/>
        </w:rPr>
        <w:t>Conclusiones</w:t>
      </w:r>
      <w:r w:rsidRPr="1FF18F51">
        <w:rPr>
          <w:lang w:val="es-ES"/>
        </w:rPr>
        <w:t>: Este campo resume las principales conclusiones y recomendaciones derivadas de la revisión. Proporciona una visión general de los aspectos positivos y áreas de mejora identificadas durante el proceso de revisión.</w:t>
      </w:r>
      <w:r w:rsidRPr="091ACD74">
        <w:rPr>
          <w:lang w:val="es-ES"/>
        </w:rPr>
        <w:t xml:space="preserve"> En caso de haber detectado errores se </w:t>
      </w:r>
      <w:r w:rsidRPr="450433DF">
        <w:rPr>
          <w:lang w:val="es-ES"/>
        </w:rPr>
        <w:t>indicaría la necesidad de volver a la actividad de planificación para solucionar las problemáticas.</w:t>
      </w:r>
    </w:p>
    <w:p w14:paraId="36772622" w14:textId="77777777" w:rsidR="00C17D8D" w:rsidRDefault="00C17D8D" w:rsidP="68468051">
      <w:pPr>
        <w:pStyle w:val="Ttulo3"/>
        <w:numPr>
          <w:ilvl w:val="0"/>
          <w:numId w:val="0"/>
        </w:numPr>
        <w:rPr>
          <w:lang w:val="es-ES"/>
        </w:rPr>
      </w:pPr>
      <w:bookmarkStart w:id="32" w:name="_Toc161681998"/>
      <w:r w:rsidRPr="68468051">
        <w:rPr>
          <w:lang w:val="es-ES"/>
        </w:rPr>
        <w:t>Plantilla de Cierre</w:t>
      </w:r>
      <w:bookmarkEnd w:id="32"/>
    </w:p>
    <w:p w14:paraId="13FEA67E" w14:textId="77777777" w:rsidR="00C17D8D" w:rsidRPr="000A75A9" w:rsidRDefault="00C17D8D" w:rsidP="00C17D8D">
      <w:pPr>
        <w:pStyle w:val="Prrafodelista"/>
        <w:numPr>
          <w:ilvl w:val="0"/>
          <w:numId w:val="33"/>
        </w:numPr>
        <w:jc w:val="both"/>
        <w:rPr>
          <w:lang w:val="es-ES"/>
        </w:rPr>
      </w:pPr>
      <w:r w:rsidRPr="000A75A9">
        <w:rPr>
          <w:b/>
          <w:lang w:val="es-ES"/>
        </w:rPr>
        <w:t>Fecha:</w:t>
      </w:r>
      <w:r w:rsidRPr="000A75A9">
        <w:rPr>
          <w:lang w:val="es-ES"/>
        </w:rPr>
        <w:t xml:space="preserve"> dd/mm/aa (Automática)</w:t>
      </w:r>
    </w:p>
    <w:p w14:paraId="2B45F5D5" w14:textId="77777777" w:rsidR="00C17D8D" w:rsidRPr="000A75A9" w:rsidRDefault="00C17D8D" w:rsidP="00C17D8D">
      <w:pPr>
        <w:pStyle w:val="Prrafodelista"/>
        <w:numPr>
          <w:ilvl w:val="0"/>
          <w:numId w:val="33"/>
        </w:numPr>
        <w:jc w:val="both"/>
        <w:rPr>
          <w:lang w:val="es-ES"/>
        </w:rPr>
      </w:pPr>
      <w:r w:rsidRPr="000A75A9">
        <w:rPr>
          <w:b/>
          <w:lang w:val="es-ES"/>
        </w:rPr>
        <w:lastRenderedPageBreak/>
        <w:t>Identificador</w:t>
      </w:r>
      <w:r w:rsidRPr="000A75A9">
        <w:rPr>
          <w:lang w:val="es-ES"/>
        </w:rPr>
        <w:t>: Cierr + Código correlativo (Automático)</w:t>
      </w:r>
    </w:p>
    <w:p w14:paraId="35F4BFDA" w14:textId="77777777" w:rsidR="00C17D8D" w:rsidRPr="000A75A9" w:rsidRDefault="00C17D8D" w:rsidP="00C17D8D">
      <w:pPr>
        <w:pStyle w:val="Prrafodelista"/>
        <w:numPr>
          <w:ilvl w:val="0"/>
          <w:numId w:val="33"/>
        </w:numPr>
        <w:jc w:val="both"/>
        <w:rPr>
          <w:lang w:val="es-ES"/>
        </w:rPr>
      </w:pPr>
      <w:r w:rsidRPr="000A75A9">
        <w:rPr>
          <w:b/>
          <w:lang w:val="es-ES"/>
        </w:rPr>
        <w:t>Identificador del documento base</w:t>
      </w:r>
      <w:r w:rsidRPr="000A75A9">
        <w:rPr>
          <w:lang w:val="es-ES"/>
        </w:rPr>
        <w:t>: [ID de la plantilla Revisión]</w:t>
      </w:r>
    </w:p>
    <w:p w14:paraId="0970CF03" w14:textId="77777777" w:rsidR="00C17D8D" w:rsidRPr="000A75A9" w:rsidRDefault="00C17D8D" w:rsidP="00C17D8D">
      <w:pPr>
        <w:pStyle w:val="Prrafodelista"/>
        <w:numPr>
          <w:ilvl w:val="0"/>
          <w:numId w:val="33"/>
        </w:numPr>
        <w:jc w:val="both"/>
        <w:rPr>
          <w:lang w:val="es-ES"/>
        </w:rPr>
      </w:pPr>
      <w:r w:rsidRPr="1FF18F51">
        <w:rPr>
          <w:b/>
          <w:bCs/>
          <w:lang w:val="es-ES"/>
        </w:rPr>
        <w:t>Responsable del cierre</w:t>
      </w:r>
      <w:r w:rsidRPr="1FF18F51">
        <w:rPr>
          <w:lang w:val="es-ES"/>
        </w:rPr>
        <w:t>:</w:t>
      </w:r>
    </w:p>
    <w:p w14:paraId="47C25E23" w14:textId="77777777" w:rsidR="00C17D8D" w:rsidRPr="000A75A9" w:rsidRDefault="00C17D8D" w:rsidP="00C17D8D">
      <w:pPr>
        <w:pStyle w:val="Prrafodelista"/>
        <w:numPr>
          <w:ilvl w:val="1"/>
          <w:numId w:val="33"/>
        </w:numPr>
        <w:jc w:val="both"/>
        <w:rPr>
          <w:lang w:val="es-ES"/>
        </w:rPr>
      </w:pPr>
      <w:r w:rsidRPr="000A75A9">
        <w:rPr>
          <w:i/>
          <w:lang w:val="es-ES"/>
        </w:rPr>
        <w:t>Nombre</w:t>
      </w:r>
      <w:r w:rsidRPr="000A75A9">
        <w:rPr>
          <w:lang w:val="es-ES"/>
        </w:rPr>
        <w:t>: [Nombre completo del responsable]</w:t>
      </w:r>
    </w:p>
    <w:p w14:paraId="06A23976" w14:textId="77777777" w:rsidR="00C17D8D" w:rsidRPr="000A75A9" w:rsidRDefault="00C17D8D" w:rsidP="00C17D8D">
      <w:pPr>
        <w:pStyle w:val="Prrafodelista"/>
        <w:numPr>
          <w:ilvl w:val="1"/>
          <w:numId w:val="33"/>
        </w:numPr>
        <w:jc w:val="both"/>
        <w:rPr>
          <w:lang w:val="es-ES"/>
        </w:rPr>
      </w:pPr>
      <w:r w:rsidRPr="000A75A9">
        <w:rPr>
          <w:i/>
          <w:lang w:val="es-ES"/>
        </w:rPr>
        <w:t>Correo</w:t>
      </w:r>
      <w:r w:rsidRPr="000A75A9">
        <w:rPr>
          <w:lang w:val="es-ES"/>
        </w:rPr>
        <w:t>: [Correo electrónico del responsable]</w:t>
      </w:r>
    </w:p>
    <w:p w14:paraId="1883280E" w14:textId="77777777" w:rsidR="00C17D8D" w:rsidRPr="000A75A9" w:rsidRDefault="00C17D8D" w:rsidP="00C17D8D">
      <w:pPr>
        <w:pStyle w:val="Prrafodelista"/>
        <w:numPr>
          <w:ilvl w:val="1"/>
          <w:numId w:val="33"/>
        </w:numPr>
        <w:jc w:val="both"/>
        <w:rPr>
          <w:lang w:val="es-ES"/>
        </w:rPr>
      </w:pPr>
      <w:r w:rsidRPr="000A75A9">
        <w:rPr>
          <w:i/>
          <w:lang w:val="es-ES"/>
        </w:rPr>
        <w:t>ID del empleado</w:t>
      </w:r>
      <w:r w:rsidRPr="000A75A9">
        <w:rPr>
          <w:lang w:val="es-ES"/>
        </w:rPr>
        <w:t xml:space="preserve">: [Número de empleado asignado al responsable] </w:t>
      </w:r>
    </w:p>
    <w:p w14:paraId="7AA45FCC" w14:textId="77777777" w:rsidR="00C17D8D" w:rsidRPr="000A75A9" w:rsidRDefault="00C17D8D" w:rsidP="00C17D8D">
      <w:pPr>
        <w:pStyle w:val="Prrafodelista"/>
        <w:numPr>
          <w:ilvl w:val="0"/>
          <w:numId w:val="33"/>
        </w:numPr>
        <w:jc w:val="both"/>
        <w:rPr>
          <w:lang w:val="es-ES"/>
        </w:rPr>
      </w:pPr>
      <w:r w:rsidRPr="1FF18F51">
        <w:rPr>
          <w:b/>
          <w:bCs/>
          <w:lang w:val="es-ES"/>
        </w:rPr>
        <w:t>Resumen del cambio</w:t>
      </w:r>
      <w:r w:rsidRPr="1FF18F51">
        <w:rPr>
          <w:lang w:val="es-ES"/>
        </w:rPr>
        <w:t>:</w:t>
      </w:r>
    </w:p>
    <w:p w14:paraId="0EFC1697" w14:textId="77777777" w:rsidR="00C17D8D" w:rsidRPr="000A75A9" w:rsidRDefault="00C17D8D" w:rsidP="00C17D8D">
      <w:pPr>
        <w:pStyle w:val="Prrafodelista"/>
        <w:numPr>
          <w:ilvl w:val="1"/>
          <w:numId w:val="33"/>
        </w:numPr>
        <w:jc w:val="both"/>
        <w:rPr>
          <w:lang w:val="es-ES"/>
        </w:rPr>
      </w:pPr>
      <w:r w:rsidRPr="1FF18F51">
        <w:rPr>
          <w:i/>
          <w:iCs/>
          <w:lang w:val="es-ES"/>
        </w:rPr>
        <w:t>Objetivos iniciales</w:t>
      </w:r>
      <w:r w:rsidRPr="1FF18F51">
        <w:rPr>
          <w:lang w:val="es-ES"/>
        </w:rPr>
        <w:t>: [Descripción de los objetivos iniciales del cambio]</w:t>
      </w:r>
    </w:p>
    <w:p w14:paraId="77FB4D88" w14:textId="77777777" w:rsidR="00C17D8D" w:rsidRPr="000A75A9" w:rsidRDefault="00C17D8D" w:rsidP="00C17D8D">
      <w:pPr>
        <w:pStyle w:val="Prrafodelista"/>
        <w:numPr>
          <w:ilvl w:val="1"/>
          <w:numId w:val="33"/>
        </w:numPr>
        <w:jc w:val="both"/>
        <w:rPr>
          <w:b/>
          <w:lang w:val="es-ES"/>
        </w:rPr>
      </w:pPr>
      <w:r w:rsidRPr="000A75A9">
        <w:rPr>
          <w:i/>
          <w:lang w:val="es-ES"/>
        </w:rPr>
        <w:t>Cambios implementados</w:t>
      </w:r>
      <w:r w:rsidRPr="000A75A9">
        <w:rPr>
          <w:lang w:val="es-ES"/>
        </w:rPr>
        <w:t>: [Lista de cambios realizados]</w:t>
      </w:r>
      <w:r w:rsidRPr="000A75A9">
        <w:rPr>
          <w:lang w:val="es-ES"/>
        </w:rPr>
        <w:tab/>
      </w:r>
    </w:p>
    <w:p w14:paraId="7EDA60D3" w14:textId="77777777" w:rsidR="00C17D8D" w:rsidRPr="000A75A9" w:rsidRDefault="00C17D8D" w:rsidP="00C17D8D">
      <w:pPr>
        <w:pStyle w:val="Prrafodelista"/>
        <w:numPr>
          <w:ilvl w:val="0"/>
          <w:numId w:val="33"/>
        </w:numPr>
        <w:spacing w:line="259" w:lineRule="auto"/>
        <w:jc w:val="both"/>
        <w:rPr>
          <w:lang w:val="es-ES"/>
        </w:rPr>
      </w:pPr>
      <w:r w:rsidRPr="1FF18F51">
        <w:rPr>
          <w:b/>
          <w:bCs/>
          <w:lang w:val="es-ES"/>
        </w:rPr>
        <w:t>Evaluación del cambio</w:t>
      </w:r>
      <w:r w:rsidRPr="1FF18F51">
        <w:rPr>
          <w:lang w:val="es-ES"/>
        </w:rPr>
        <w:t>:</w:t>
      </w:r>
    </w:p>
    <w:p w14:paraId="1AC179C3" w14:textId="77777777" w:rsidR="00C17D8D" w:rsidRPr="000A75A9" w:rsidRDefault="00C17D8D" w:rsidP="00C17D8D">
      <w:pPr>
        <w:pStyle w:val="Prrafodelista"/>
        <w:numPr>
          <w:ilvl w:val="1"/>
          <w:numId w:val="33"/>
        </w:numPr>
        <w:spacing w:line="259" w:lineRule="auto"/>
        <w:jc w:val="both"/>
        <w:rPr>
          <w:lang w:val="es-ES"/>
        </w:rPr>
      </w:pPr>
      <w:r w:rsidRPr="1FF18F51">
        <w:rPr>
          <w:i/>
          <w:iCs/>
          <w:lang w:val="es-ES"/>
        </w:rPr>
        <w:t>Éxito del cambio</w:t>
      </w:r>
      <w:r w:rsidRPr="1FF18F51">
        <w:rPr>
          <w:lang w:val="es-ES"/>
        </w:rPr>
        <w:t>: [Éxito / Parcialmente exitoso / Fracaso]</w:t>
      </w:r>
    </w:p>
    <w:p w14:paraId="0B68F21A" w14:textId="77777777" w:rsidR="00C17D8D" w:rsidRPr="000A75A9" w:rsidRDefault="00C17D8D" w:rsidP="00C17D8D">
      <w:pPr>
        <w:pStyle w:val="Prrafodelista"/>
        <w:numPr>
          <w:ilvl w:val="1"/>
          <w:numId w:val="33"/>
        </w:numPr>
        <w:spacing w:line="259" w:lineRule="auto"/>
        <w:jc w:val="both"/>
        <w:rPr>
          <w:lang w:val="es-ES"/>
        </w:rPr>
      </w:pPr>
      <w:r w:rsidRPr="000A75A9">
        <w:rPr>
          <w:i/>
          <w:lang w:val="es-ES"/>
        </w:rPr>
        <w:t>Aspectos destacados</w:t>
      </w:r>
      <w:r w:rsidRPr="000A75A9">
        <w:rPr>
          <w:lang w:val="es-ES"/>
        </w:rPr>
        <w:t xml:space="preserve">: [Logros y aspectos positivos del </w:t>
      </w:r>
      <w:r w:rsidRPr="06A8970F">
        <w:rPr>
          <w:lang w:val="es-ES"/>
        </w:rPr>
        <w:t>cambio</w:t>
      </w:r>
      <w:r w:rsidRPr="000A75A9">
        <w:rPr>
          <w:lang w:val="es-ES"/>
        </w:rPr>
        <w:t>]</w:t>
      </w:r>
    </w:p>
    <w:p w14:paraId="541C9521" w14:textId="77777777" w:rsidR="00C17D8D" w:rsidRDefault="00C17D8D" w:rsidP="00C17D8D">
      <w:pPr>
        <w:rPr>
          <w:lang w:val="es-ES"/>
        </w:rPr>
      </w:pPr>
    </w:p>
    <w:p w14:paraId="6791E9FA" w14:textId="77777777" w:rsidR="00C17D8D" w:rsidRDefault="00C17D8D" w:rsidP="00C17D8D">
      <w:pPr>
        <w:pStyle w:val="Ttulo4"/>
        <w:rPr>
          <w:lang w:val="es-ES"/>
        </w:rPr>
      </w:pPr>
      <w:r w:rsidRPr="1FF18F51">
        <w:rPr>
          <w:lang w:val="es-ES"/>
        </w:rPr>
        <w:t>Modelo</w:t>
      </w:r>
    </w:p>
    <w:p w14:paraId="63CA179A" w14:textId="77777777" w:rsidR="00C17D8D" w:rsidRPr="003D1530" w:rsidRDefault="00796575" w:rsidP="00C17D8D">
      <w:pPr>
        <w:jc w:val="center"/>
      </w:pPr>
      <w:r>
        <w:rPr>
          <w:noProof/>
        </w:rPr>
        <w:pict w14:anchorId="07E6BAE8">
          <v:shape id="Picture 1663783884" o:spid="_x0000_i1035" type="#_x0000_t75" style="width:319.5pt;height:328.5pt;visibility:visible">
            <v:imagedata r:id="rId25" o:title=""/>
          </v:shape>
        </w:pict>
      </w:r>
    </w:p>
    <w:p w14:paraId="5AF84B7B" w14:textId="77777777" w:rsidR="00C17D8D" w:rsidRDefault="00C17D8D" w:rsidP="00C17D8D">
      <w:pPr>
        <w:pStyle w:val="Ttulo4"/>
        <w:rPr>
          <w:lang w:val="es-ES"/>
        </w:rPr>
      </w:pPr>
      <w:r>
        <w:rPr>
          <w:lang w:val="es-ES"/>
        </w:rPr>
        <w:t>Justificación de sus campos</w:t>
      </w:r>
    </w:p>
    <w:p w14:paraId="0274940A" w14:textId="77777777" w:rsidR="00C17D8D" w:rsidRPr="003D1530" w:rsidRDefault="00C17D8D" w:rsidP="00C17D8D">
      <w:pPr>
        <w:numPr>
          <w:ilvl w:val="0"/>
          <w:numId w:val="34"/>
        </w:numPr>
        <w:jc w:val="both"/>
        <w:rPr>
          <w:lang w:val="es-ES"/>
        </w:rPr>
      </w:pPr>
      <w:r w:rsidRPr="000A75A9">
        <w:rPr>
          <w:b/>
          <w:lang w:val="es-ES"/>
        </w:rPr>
        <w:t xml:space="preserve">Fecha: </w:t>
      </w:r>
      <w:r w:rsidRPr="000A75A9">
        <w:rPr>
          <w:lang w:val="es-ES"/>
        </w:rPr>
        <w:t>El registro de la fecha de la creación del cierre permite un seguimiento temporal efectivo del proceso.</w:t>
      </w:r>
    </w:p>
    <w:p w14:paraId="4D5FFBC1" w14:textId="77777777" w:rsidR="00C17D8D" w:rsidRPr="003D1530" w:rsidRDefault="00C17D8D" w:rsidP="00C17D8D">
      <w:pPr>
        <w:numPr>
          <w:ilvl w:val="0"/>
          <w:numId w:val="34"/>
        </w:numPr>
        <w:jc w:val="both"/>
        <w:rPr>
          <w:lang w:val="es-ES"/>
        </w:rPr>
      </w:pPr>
      <w:r w:rsidRPr="000A75A9">
        <w:rPr>
          <w:b/>
          <w:lang w:val="es-ES"/>
        </w:rPr>
        <w:t xml:space="preserve">Identificador: </w:t>
      </w:r>
      <w:r w:rsidRPr="000A75A9">
        <w:rPr>
          <w:lang w:val="es-ES"/>
        </w:rPr>
        <w:t>Asignar un identificador único al cierre evita pérdidas o duplicaciones, facilitando el seguimiento, organización y referencia rápida del cierre.</w:t>
      </w:r>
    </w:p>
    <w:p w14:paraId="7649F6D3" w14:textId="77777777" w:rsidR="00C17D8D" w:rsidRPr="003D1530" w:rsidRDefault="00C17D8D" w:rsidP="00C17D8D">
      <w:pPr>
        <w:numPr>
          <w:ilvl w:val="0"/>
          <w:numId w:val="34"/>
        </w:numPr>
        <w:jc w:val="both"/>
        <w:rPr>
          <w:lang w:val="es-ES"/>
        </w:rPr>
      </w:pPr>
      <w:r w:rsidRPr="000A75A9">
        <w:rPr>
          <w:b/>
          <w:lang w:val="es-ES"/>
        </w:rPr>
        <w:t>Identificador del documento base</w:t>
      </w:r>
      <w:r w:rsidRPr="000A75A9">
        <w:rPr>
          <w:lang w:val="es-ES"/>
        </w:rPr>
        <w:t xml:space="preserve">: La vinculación con el documento base garantiza la trazabilidad y la coherencia entre el cierre y la revisión. Permite </w:t>
      </w:r>
      <w:r w:rsidRPr="000A75A9">
        <w:rPr>
          <w:lang w:val="es-ES"/>
        </w:rPr>
        <w:lastRenderedPageBreak/>
        <w:t>rastrear los detalles y decisiones tomadas durante la fase de revisión, brindando un contexto valioso para entender el proceso de cierre.</w:t>
      </w:r>
    </w:p>
    <w:p w14:paraId="0E8EFA16" w14:textId="77777777" w:rsidR="00C17D8D" w:rsidRPr="003D1530" w:rsidRDefault="00C17D8D" w:rsidP="00C17D8D">
      <w:pPr>
        <w:numPr>
          <w:ilvl w:val="0"/>
          <w:numId w:val="34"/>
        </w:numPr>
        <w:jc w:val="both"/>
        <w:rPr>
          <w:lang w:val="es-ES"/>
        </w:rPr>
      </w:pPr>
      <w:r w:rsidRPr="1FF18F51">
        <w:rPr>
          <w:b/>
          <w:bCs/>
          <w:lang w:val="es-ES"/>
        </w:rPr>
        <w:t>Responsable del cierre</w:t>
      </w:r>
      <w:r w:rsidRPr="1FF18F51">
        <w:rPr>
          <w:lang w:val="es-ES"/>
        </w:rPr>
        <w:t>: La inclusión del responsable del cierre especifica la persona responsable de supervisar y liderar el cierre. Facilita la comunicación interna y proporciona un punto de contacto clave para cualquier consulta o aclaración relacionada con la ejecución del plan.</w:t>
      </w:r>
    </w:p>
    <w:p w14:paraId="1E1CD42B" w14:textId="77777777" w:rsidR="00C17D8D" w:rsidRPr="003D1530" w:rsidRDefault="00C17D8D" w:rsidP="00C17D8D">
      <w:pPr>
        <w:numPr>
          <w:ilvl w:val="0"/>
          <w:numId w:val="34"/>
        </w:numPr>
        <w:spacing w:line="259" w:lineRule="auto"/>
        <w:jc w:val="both"/>
        <w:rPr>
          <w:lang w:val="es-ES"/>
        </w:rPr>
      </w:pPr>
      <w:r w:rsidRPr="1FF18F51">
        <w:rPr>
          <w:b/>
          <w:bCs/>
          <w:lang w:val="es-ES"/>
        </w:rPr>
        <w:t>Resumen del cambio</w:t>
      </w:r>
      <w:r w:rsidRPr="1FF18F51">
        <w:rPr>
          <w:lang w:val="es-ES"/>
        </w:rPr>
        <w:t>: Este campo proporciona un resumen conciso de los aspectos más relevantes del cambio, incluidos los objetivos y las modificaciones realizados. Sirve como referencia rápida para entender el contexto del cambio durante el proceso de cierre.</w:t>
      </w:r>
    </w:p>
    <w:p w14:paraId="5304359C" w14:textId="77777777" w:rsidR="00C17D8D" w:rsidRPr="000A75A9" w:rsidRDefault="00C17D8D" w:rsidP="00C17D8D">
      <w:pPr>
        <w:numPr>
          <w:ilvl w:val="0"/>
          <w:numId w:val="34"/>
        </w:numPr>
        <w:spacing w:line="259" w:lineRule="auto"/>
        <w:jc w:val="both"/>
        <w:rPr>
          <w:lang w:val="es-ES"/>
        </w:rPr>
      </w:pPr>
      <w:r w:rsidRPr="1FF18F51">
        <w:rPr>
          <w:b/>
          <w:bCs/>
          <w:lang w:val="es-ES"/>
        </w:rPr>
        <w:t>Evaluación del cambio</w:t>
      </w:r>
      <w:r w:rsidRPr="1FF18F51">
        <w:rPr>
          <w:lang w:val="es-ES"/>
        </w:rPr>
        <w:t>: Aquí se realiza una evaluación del cambio, incluyendo puntos como el éxito de este</w:t>
      </w:r>
      <w:r>
        <w:rPr>
          <w:lang w:val="es-ES"/>
        </w:rPr>
        <w:t xml:space="preserve"> </w:t>
      </w:r>
      <w:r w:rsidRPr="1FF18F51">
        <w:rPr>
          <w:lang w:val="es-ES"/>
        </w:rPr>
        <w:t>(donde definimos el nivel de éxito conseguido) y los aspectos destacados</w:t>
      </w:r>
      <w:r>
        <w:rPr>
          <w:lang w:val="es-ES"/>
        </w:rPr>
        <w:t xml:space="preserve"> </w:t>
      </w:r>
      <w:r w:rsidRPr="1FF18F51">
        <w:rPr>
          <w:lang w:val="es-ES"/>
        </w:rPr>
        <w:t xml:space="preserve">(que incluye los logros y puntos positivos del </w:t>
      </w:r>
      <w:r w:rsidRPr="06A8970F">
        <w:rPr>
          <w:lang w:val="es-ES"/>
        </w:rPr>
        <w:t>cambio</w:t>
      </w:r>
      <w:r w:rsidRPr="1FF18F51">
        <w:rPr>
          <w:lang w:val="es-ES"/>
        </w:rPr>
        <w:t xml:space="preserve">). </w:t>
      </w:r>
    </w:p>
    <w:p w14:paraId="63898028" w14:textId="77777777" w:rsidR="00C17D8D" w:rsidRPr="003D1530" w:rsidRDefault="00C17D8D" w:rsidP="00C17D8D">
      <w:pPr>
        <w:rPr>
          <w:lang w:val="es-ES"/>
        </w:rPr>
      </w:pPr>
    </w:p>
    <w:p w14:paraId="2D065A3F" w14:textId="77777777" w:rsidR="00C17D8D" w:rsidRDefault="00C17D8D" w:rsidP="00C17D8D">
      <w:pPr>
        <w:rPr>
          <w:sz w:val="36"/>
          <w:lang w:val="es-ES_tradnl"/>
        </w:rPr>
      </w:pPr>
    </w:p>
    <w:p w14:paraId="67C0E2F3" w14:textId="77777777" w:rsidR="00C17D8D" w:rsidRPr="00796575" w:rsidRDefault="00C17D8D" w:rsidP="68468051">
      <w:pPr>
        <w:pStyle w:val="Ttulo1"/>
        <w:numPr>
          <w:ilvl w:val="0"/>
          <w:numId w:val="0"/>
        </w:numPr>
        <w:rPr>
          <w:lang w:val="es-ES"/>
        </w:rPr>
      </w:pPr>
      <w:r w:rsidRPr="68468051">
        <w:rPr>
          <w:sz w:val="36"/>
          <w:szCs w:val="36"/>
          <w:lang w:val="es-ES"/>
        </w:rPr>
        <w:br w:type="page"/>
      </w:r>
      <w:bookmarkStart w:id="33" w:name="_Toc161681999"/>
      <w:r w:rsidRPr="00796575">
        <w:rPr>
          <w:lang w:val="es-ES"/>
        </w:rPr>
        <w:lastRenderedPageBreak/>
        <w:t>ANEXOS</w:t>
      </w:r>
      <w:bookmarkEnd w:id="33"/>
    </w:p>
    <w:p w14:paraId="6DCF69BA" w14:textId="77777777" w:rsidR="00C17D8D" w:rsidRDefault="00C17D8D" w:rsidP="68468051">
      <w:pPr>
        <w:pStyle w:val="Ttulo2"/>
        <w:numPr>
          <w:ilvl w:val="0"/>
          <w:numId w:val="0"/>
        </w:numPr>
        <w:rPr>
          <w:lang w:val="es-ES"/>
        </w:rPr>
      </w:pPr>
      <w:bookmarkStart w:id="34" w:name="_Ref161570261"/>
      <w:bookmarkStart w:id="35" w:name="_Ref161570275"/>
      <w:bookmarkStart w:id="36" w:name="_Toc161682000"/>
      <w:r w:rsidRPr="68468051">
        <w:rPr>
          <w:lang w:val="es-ES"/>
        </w:rPr>
        <w:t>Anexo 1.- Cambios propuestos por cada miembro del grupo</w:t>
      </w:r>
      <w:bookmarkEnd w:id="34"/>
      <w:bookmarkEnd w:id="35"/>
      <w:bookmarkEnd w:id="36"/>
    </w:p>
    <w:p w14:paraId="49180286" w14:textId="77777777" w:rsidR="00C17D8D" w:rsidRDefault="00C17D8D" w:rsidP="68468051">
      <w:pPr>
        <w:pStyle w:val="Ttulo3"/>
        <w:numPr>
          <w:ilvl w:val="0"/>
          <w:numId w:val="0"/>
        </w:numPr>
        <w:rPr>
          <w:lang w:val="es-ES"/>
        </w:rPr>
      </w:pPr>
      <w:bookmarkStart w:id="37" w:name="_Toc161682001"/>
      <w:r w:rsidRPr="68468051">
        <w:rPr>
          <w:lang w:val="es-ES"/>
        </w:rPr>
        <w:t>Nicolás Barcia Quintela</w:t>
      </w:r>
      <w:bookmarkEnd w:id="37"/>
    </w:p>
    <w:p w14:paraId="3925B58F" w14:textId="77777777" w:rsidR="00C17D8D" w:rsidRDefault="00C17D8D" w:rsidP="00C17D8D">
      <w:pPr>
        <w:numPr>
          <w:ilvl w:val="0"/>
          <w:numId w:val="20"/>
        </w:numPr>
        <w:jc w:val="both"/>
        <w:rPr>
          <w:lang w:val="es-ES"/>
        </w:rPr>
      </w:pPr>
      <w:r w:rsidRPr="00E43672">
        <w:rPr>
          <w:i/>
          <w:iCs/>
          <w:lang w:val="es-ES"/>
        </w:rPr>
        <w:t>Requisito funcional:</w:t>
      </w:r>
      <w:r>
        <w:rPr>
          <w:lang w:val="es-ES"/>
        </w:rPr>
        <w:t xml:space="preserve"> </w:t>
      </w:r>
      <w:r w:rsidRPr="03A2C622">
        <w:rPr>
          <w:lang w:val="es-ES"/>
        </w:rPr>
        <w:t>Poder exportar un pdf con todas las operaciones realizadas dentro de un grupo de gasto.</w:t>
      </w:r>
    </w:p>
    <w:p w14:paraId="76B2F17C" w14:textId="77777777" w:rsidR="00C17D8D" w:rsidRDefault="00C17D8D" w:rsidP="00C17D8D">
      <w:pPr>
        <w:numPr>
          <w:ilvl w:val="0"/>
          <w:numId w:val="20"/>
        </w:numPr>
        <w:jc w:val="both"/>
        <w:rPr>
          <w:lang w:val="es-ES"/>
        </w:rPr>
      </w:pPr>
      <w:r>
        <w:rPr>
          <w:i/>
          <w:iCs/>
          <w:lang w:val="es-ES"/>
        </w:rPr>
        <w:t>Requisito no funcional:</w:t>
      </w:r>
      <w:r>
        <w:rPr>
          <w:lang w:val="es-ES"/>
        </w:rPr>
        <w:t xml:space="preserve"> </w:t>
      </w:r>
      <w:r w:rsidRPr="008A12ED">
        <w:rPr>
          <w:lang w:val="es-ES"/>
        </w:rPr>
        <w:t>Añadir registro/inicio de sesión con la cuenta de Google de forma externa.</w:t>
      </w:r>
    </w:p>
    <w:p w14:paraId="49E70746" w14:textId="77777777" w:rsidR="00C17D8D" w:rsidRPr="008A12ED" w:rsidRDefault="00C17D8D" w:rsidP="00C17D8D">
      <w:pPr>
        <w:numPr>
          <w:ilvl w:val="0"/>
          <w:numId w:val="20"/>
        </w:numPr>
        <w:jc w:val="both"/>
        <w:rPr>
          <w:lang w:val="es-ES"/>
        </w:rPr>
      </w:pPr>
      <w:r>
        <w:rPr>
          <w:i/>
          <w:iCs/>
          <w:lang w:val="es-ES"/>
        </w:rPr>
        <w:t>Problemas identificados en los documentos:</w:t>
      </w:r>
      <w:r>
        <w:rPr>
          <w:lang w:val="es-ES"/>
        </w:rPr>
        <w:t xml:space="preserve"> </w:t>
      </w:r>
      <w:r w:rsidRPr="008A12ED">
        <w:rPr>
          <w:lang w:val="es-ES"/>
        </w:rPr>
        <w:t>Eliminar requisitos</w:t>
      </w:r>
      <w:r>
        <w:rPr>
          <w:lang w:val="es-ES"/>
        </w:rPr>
        <w:t xml:space="preserve"> </w:t>
      </w:r>
      <w:r w:rsidRPr="008A12ED">
        <w:rPr>
          <w:lang w:val="es-ES"/>
        </w:rPr>
        <w:t>organizacionales de entrega en el diagrama de requisitos no funcionales.</w:t>
      </w:r>
    </w:p>
    <w:p w14:paraId="3F0EF18E" w14:textId="77777777" w:rsidR="00C17D8D" w:rsidRDefault="00C17D8D" w:rsidP="68468051">
      <w:pPr>
        <w:pStyle w:val="Ttulo3"/>
        <w:numPr>
          <w:ilvl w:val="0"/>
          <w:numId w:val="0"/>
        </w:numPr>
        <w:rPr>
          <w:lang w:val="es-ES"/>
        </w:rPr>
      </w:pPr>
      <w:bookmarkStart w:id="38" w:name="_Toc161682002"/>
      <w:r w:rsidRPr="68468051">
        <w:rPr>
          <w:lang w:val="es-ES"/>
        </w:rPr>
        <w:t>Jesús Campos Manjón</w:t>
      </w:r>
      <w:bookmarkEnd w:id="38"/>
      <w:r w:rsidRPr="68468051">
        <w:rPr>
          <w:lang w:val="es-ES"/>
        </w:rPr>
        <w:t xml:space="preserve"> </w:t>
      </w:r>
    </w:p>
    <w:p w14:paraId="3B55A85B" w14:textId="77777777" w:rsidR="00C17D8D" w:rsidRDefault="00C17D8D" w:rsidP="00C17D8D">
      <w:pPr>
        <w:numPr>
          <w:ilvl w:val="0"/>
          <w:numId w:val="20"/>
        </w:numPr>
        <w:jc w:val="both"/>
        <w:rPr>
          <w:lang w:val="es-ES"/>
        </w:rPr>
      </w:pPr>
      <w:r w:rsidRPr="00E43672">
        <w:rPr>
          <w:i/>
          <w:iCs/>
          <w:lang w:val="es-ES"/>
        </w:rPr>
        <w:t>Requisito funcional:</w:t>
      </w:r>
      <w:r>
        <w:rPr>
          <w:lang w:val="es-ES"/>
        </w:rPr>
        <w:t xml:space="preserve"> </w:t>
      </w:r>
      <w:r w:rsidRPr="799ED732">
        <w:rPr>
          <w:lang w:val="es-ES"/>
        </w:rPr>
        <w:t>Implementar una funcionalidad que permita clasificar los gatos por categorías.</w:t>
      </w:r>
    </w:p>
    <w:p w14:paraId="602887BE" w14:textId="77777777" w:rsidR="00C17D8D" w:rsidRDefault="00C17D8D" w:rsidP="00C17D8D">
      <w:pPr>
        <w:numPr>
          <w:ilvl w:val="0"/>
          <w:numId w:val="20"/>
        </w:numPr>
        <w:jc w:val="both"/>
        <w:rPr>
          <w:lang w:val="es-ES"/>
        </w:rPr>
      </w:pPr>
      <w:r>
        <w:rPr>
          <w:i/>
          <w:iCs/>
          <w:lang w:val="es-ES"/>
        </w:rPr>
        <w:t>Requisito no funcional:</w:t>
      </w:r>
      <w:r>
        <w:rPr>
          <w:lang w:val="es-ES"/>
        </w:rPr>
        <w:t xml:space="preserve"> </w:t>
      </w:r>
      <w:r w:rsidRPr="799ED732">
        <w:rPr>
          <w:lang w:val="es-ES"/>
        </w:rPr>
        <w:t>Integrar prácticas de desarrollo sostenible, minimizando la huella de carbono de la aplicación y sus servicios asociados</w:t>
      </w:r>
    </w:p>
    <w:p w14:paraId="0DEC7851" w14:textId="77777777" w:rsidR="00C17D8D" w:rsidRPr="000663FC" w:rsidRDefault="00C17D8D" w:rsidP="00C17D8D">
      <w:pPr>
        <w:pStyle w:val="Prrafodelista"/>
        <w:numPr>
          <w:ilvl w:val="0"/>
          <w:numId w:val="42"/>
        </w:numPr>
        <w:jc w:val="both"/>
        <w:rPr>
          <w:lang w:val="es-ES"/>
        </w:rPr>
      </w:pPr>
      <w:r>
        <w:rPr>
          <w:i/>
          <w:iCs/>
          <w:lang w:val="es-ES"/>
        </w:rPr>
        <w:t>Problemas identificados en los documentos:</w:t>
      </w:r>
      <w:r>
        <w:rPr>
          <w:lang w:val="es-ES"/>
        </w:rPr>
        <w:t xml:space="preserve"> </w:t>
      </w:r>
      <w:r w:rsidRPr="799ED732">
        <w:rPr>
          <w:lang w:val="es-ES"/>
        </w:rPr>
        <w:t>El requisito de información CRQ-0005 (Frecuencia de envío) está mal descrito, precisa una explicación más detallada del requisito en general y de lo que es un “uso indebido”.</w:t>
      </w:r>
    </w:p>
    <w:p w14:paraId="43D06B4E" w14:textId="77777777" w:rsidR="00C17D8D" w:rsidRDefault="00C17D8D" w:rsidP="68468051">
      <w:pPr>
        <w:pStyle w:val="Ttulo3"/>
        <w:numPr>
          <w:ilvl w:val="0"/>
          <w:numId w:val="0"/>
        </w:numPr>
        <w:rPr>
          <w:lang w:val="es-ES"/>
        </w:rPr>
      </w:pPr>
      <w:bookmarkStart w:id="39" w:name="_Toc161682003"/>
      <w:r w:rsidRPr="68468051">
        <w:rPr>
          <w:lang w:val="es-ES"/>
        </w:rPr>
        <w:t>Guillermo Madriñán González</w:t>
      </w:r>
      <w:bookmarkEnd w:id="39"/>
    </w:p>
    <w:p w14:paraId="2DB16BCD" w14:textId="77777777" w:rsidR="00C17D8D" w:rsidRDefault="00C17D8D" w:rsidP="00C17D8D">
      <w:pPr>
        <w:numPr>
          <w:ilvl w:val="0"/>
          <w:numId w:val="20"/>
        </w:numPr>
        <w:jc w:val="both"/>
        <w:rPr>
          <w:lang w:val="es-ES"/>
        </w:rPr>
      </w:pPr>
      <w:r w:rsidRPr="00E43672">
        <w:rPr>
          <w:i/>
          <w:iCs/>
          <w:lang w:val="es-ES"/>
        </w:rPr>
        <w:t>Requisito funcional:</w:t>
      </w:r>
      <w:r>
        <w:rPr>
          <w:lang w:val="es-ES"/>
        </w:rPr>
        <w:t xml:space="preserve"> </w:t>
      </w:r>
      <w:r w:rsidRPr="03A2C622">
        <w:rPr>
          <w:lang w:val="es-ES"/>
        </w:rPr>
        <w:t>Permitir programar recordatorios personalizados en la configuración de notificaciones.</w:t>
      </w:r>
    </w:p>
    <w:p w14:paraId="0A81507F" w14:textId="77777777" w:rsidR="00C17D8D" w:rsidRDefault="00C17D8D" w:rsidP="00C17D8D">
      <w:pPr>
        <w:numPr>
          <w:ilvl w:val="0"/>
          <w:numId w:val="20"/>
        </w:numPr>
        <w:jc w:val="both"/>
        <w:rPr>
          <w:lang w:val="es-ES"/>
        </w:rPr>
      </w:pPr>
      <w:r>
        <w:rPr>
          <w:i/>
          <w:iCs/>
          <w:lang w:val="es-ES"/>
        </w:rPr>
        <w:t>Requisito no funcional:</w:t>
      </w:r>
      <w:r>
        <w:rPr>
          <w:lang w:val="es-ES"/>
        </w:rPr>
        <w:t xml:space="preserve"> </w:t>
      </w:r>
      <w:r w:rsidRPr="03A2C622">
        <w:rPr>
          <w:lang w:val="es-ES"/>
        </w:rPr>
        <w:t>Añadir un método de configuración de la interfaz para adaptarla al gusto del usuario.</w:t>
      </w:r>
    </w:p>
    <w:p w14:paraId="1DF9D462" w14:textId="77777777" w:rsidR="00C17D8D" w:rsidRPr="002D7A62" w:rsidRDefault="00C17D8D" w:rsidP="00C17D8D">
      <w:pPr>
        <w:pStyle w:val="Prrafodelista"/>
        <w:numPr>
          <w:ilvl w:val="0"/>
          <w:numId w:val="42"/>
        </w:numPr>
        <w:jc w:val="both"/>
        <w:rPr>
          <w:lang w:val="es-ES"/>
        </w:rPr>
      </w:pPr>
      <w:r>
        <w:rPr>
          <w:i/>
          <w:iCs/>
          <w:lang w:val="es-ES"/>
        </w:rPr>
        <w:t>Problemas identificados en los documentos:</w:t>
      </w:r>
      <w:r>
        <w:rPr>
          <w:lang w:val="es-ES"/>
        </w:rPr>
        <w:t xml:space="preserve"> </w:t>
      </w:r>
      <w:r w:rsidRPr="03A2C622">
        <w:rPr>
          <w:lang w:val="es-ES"/>
        </w:rPr>
        <w:t>Reducir el glosario de forma que sea más simple y especifico como guía para el lector.</w:t>
      </w:r>
    </w:p>
    <w:p w14:paraId="14556894" w14:textId="77777777" w:rsidR="00C17D8D" w:rsidRDefault="00C17D8D" w:rsidP="68468051">
      <w:pPr>
        <w:pStyle w:val="Ttulo3"/>
        <w:numPr>
          <w:ilvl w:val="0"/>
          <w:numId w:val="0"/>
        </w:numPr>
        <w:rPr>
          <w:lang w:val="es-ES"/>
        </w:rPr>
      </w:pPr>
      <w:bookmarkStart w:id="40" w:name="_Toc161682004"/>
      <w:r w:rsidRPr="68468051">
        <w:rPr>
          <w:lang w:val="es-ES"/>
        </w:rPr>
        <w:t>Roi Martínez Enríquez</w:t>
      </w:r>
      <w:bookmarkEnd w:id="40"/>
    </w:p>
    <w:p w14:paraId="2B99B95A" w14:textId="77777777" w:rsidR="00C17D8D" w:rsidRDefault="00C17D8D" w:rsidP="00C17D8D">
      <w:pPr>
        <w:numPr>
          <w:ilvl w:val="0"/>
          <w:numId w:val="20"/>
        </w:numPr>
        <w:jc w:val="both"/>
        <w:rPr>
          <w:lang w:val="es-ES"/>
        </w:rPr>
      </w:pPr>
      <w:r w:rsidRPr="00E43672">
        <w:rPr>
          <w:i/>
          <w:iCs/>
          <w:lang w:val="es-ES"/>
        </w:rPr>
        <w:t>Requisito funcional:</w:t>
      </w:r>
      <w:r>
        <w:rPr>
          <w:lang w:val="es-ES"/>
        </w:rPr>
        <w:t xml:space="preserve"> </w:t>
      </w:r>
      <w:r w:rsidRPr="799ED732">
        <w:rPr>
          <w:lang w:val="es-ES"/>
        </w:rPr>
        <w:t>Implementar una integración fluida con la base de datos externa de OldTravelsa para garantizar la sincronización de información relevante.</w:t>
      </w:r>
    </w:p>
    <w:p w14:paraId="43688564" w14:textId="77777777" w:rsidR="00C17D8D" w:rsidRDefault="00C17D8D" w:rsidP="00C17D8D">
      <w:pPr>
        <w:numPr>
          <w:ilvl w:val="0"/>
          <w:numId w:val="20"/>
        </w:numPr>
        <w:jc w:val="both"/>
        <w:rPr>
          <w:lang w:val="es-ES"/>
        </w:rPr>
      </w:pPr>
      <w:r>
        <w:rPr>
          <w:i/>
          <w:iCs/>
          <w:lang w:val="es-ES"/>
        </w:rPr>
        <w:t>Requisito no funcional:</w:t>
      </w:r>
      <w:r>
        <w:rPr>
          <w:lang w:val="es-ES"/>
        </w:rPr>
        <w:t xml:space="preserve"> </w:t>
      </w:r>
      <w:r w:rsidRPr="799ED732">
        <w:rPr>
          <w:lang w:val="es-ES"/>
        </w:rPr>
        <w:t>Implementar medidas sólidas de protección de datos personales extraídos de la base de datos externa</w:t>
      </w:r>
      <w:r>
        <w:rPr>
          <w:lang w:val="es-ES"/>
        </w:rPr>
        <w:t>.</w:t>
      </w:r>
    </w:p>
    <w:p w14:paraId="1BD2230C" w14:textId="77777777" w:rsidR="00C17D8D" w:rsidRDefault="00C17D8D" w:rsidP="00C17D8D">
      <w:pPr>
        <w:pStyle w:val="Prrafodelista"/>
        <w:numPr>
          <w:ilvl w:val="0"/>
          <w:numId w:val="42"/>
        </w:numPr>
        <w:jc w:val="both"/>
        <w:rPr>
          <w:lang w:val="es-ES"/>
        </w:rPr>
      </w:pPr>
      <w:r w:rsidRPr="00915392">
        <w:rPr>
          <w:i/>
          <w:iCs/>
          <w:lang w:val="es-ES"/>
        </w:rPr>
        <w:t>Problemas identificados en los documentos:</w:t>
      </w:r>
      <w:r w:rsidRPr="00915392">
        <w:rPr>
          <w:lang w:val="es-ES"/>
        </w:rPr>
        <w:t xml:space="preserve"> Se observa la presencia de diagramas de subsistemas con un número reducido de casos de uso (1 o 2). Se propone la consolidación de múltiples subsistemas pequeños en uno único para mejorar la eficiencia y claridad del diseño.</w:t>
      </w:r>
    </w:p>
    <w:p w14:paraId="67975567" w14:textId="77777777" w:rsidR="00C17D8D" w:rsidRDefault="00C17D8D" w:rsidP="00C17D8D">
      <w:pPr>
        <w:pStyle w:val="Prrafodelista"/>
        <w:ind w:left="0"/>
        <w:jc w:val="both"/>
        <w:rPr>
          <w:i/>
          <w:iCs/>
          <w:lang w:val="es-ES"/>
        </w:rPr>
      </w:pPr>
    </w:p>
    <w:p w14:paraId="33B44CA6" w14:textId="77777777" w:rsidR="00C17D8D" w:rsidRDefault="00C17D8D" w:rsidP="00C17D8D">
      <w:pPr>
        <w:pStyle w:val="Prrafodelista"/>
        <w:ind w:left="0"/>
        <w:jc w:val="both"/>
        <w:rPr>
          <w:i/>
          <w:iCs/>
          <w:lang w:val="es-ES"/>
        </w:rPr>
      </w:pPr>
    </w:p>
    <w:p w14:paraId="26ED5C4A" w14:textId="77777777" w:rsidR="00C17D8D" w:rsidRDefault="00C17D8D" w:rsidP="68468051">
      <w:pPr>
        <w:pStyle w:val="Ttulo2"/>
        <w:numPr>
          <w:ilvl w:val="0"/>
          <w:numId w:val="0"/>
        </w:numPr>
        <w:rPr>
          <w:lang w:val="es-ES"/>
        </w:rPr>
      </w:pPr>
      <w:r w:rsidRPr="68468051">
        <w:rPr>
          <w:lang w:val="es-ES"/>
        </w:rPr>
        <w:br w:type="page"/>
      </w:r>
      <w:bookmarkStart w:id="41" w:name="_Toc161682005"/>
      <w:r w:rsidRPr="68468051">
        <w:rPr>
          <w:lang w:val="es-ES"/>
        </w:rPr>
        <w:lastRenderedPageBreak/>
        <w:t>Anexo 2.- Ejecución del proceso</w:t>
      </w:r>
      <w:bookmarkEnd w:id="41"/>
    </w:p>
    <w:p w14:paraId="7AFA5081" w14:textId="77777777" w:rsidR="00C17D8D" w:rsidRPr="00B52049" w:rsidRDefault="00C17D8D" w:rsidP="00C17D8D">
      <w:pPr>
        <w:jc w:val="both"/>
        <w:rPr>
          <w:lang w:val="es-ES"/>
        </w:rPr>
      </w:pPr>
      <w:r w:rsidRPr="00BB0445">
        <w:rPr>
          <w:lang w:val="es-ES"/>
        </w:rPr>
        <w:t xml:space="preserve">Después de haber elaborado un proceso de control de cambios junto con las plantillas correspondientes en etapas previas de esta práctica, el equipo se enfrentará esta semana a la ejecución de la mitad de los cambios identificados en el </w:t>
      </w:r>
      <w:r>
        <w:rPr>
          <w:lang w:val="es-ES"/>
        </w:rPr>
        <w:t xml:space="preserve"> </w:t>
      </w:r>
      <w:r>
        <w:rPr>
          <w:lang w:val="es-ES"/>
        </w:rPr>
        <w:fldChar w:fldCharType="begin"/>
      </w:r>
      <w:r>
        <w:rPr>
          <w:lang w:val="es-ES"/>
        </w:rPr>
        <w:instrText xml:space="preserve"> REF _Ref161570275 \h  \* MERGEFORMAT </w:instrText>
      </w:r>
      <w:r>
        <w:rPr>
          <w:lang w:val="es-ES"/>
        </w:rPr>
      </w:r>
      <w:r>
        <w:rPr>
          <w:lang w:val="es-ES"/>
        </w:rPr>
        <w:fldChar w:fldCharType="separate"/>
      </w:r>
      <w:r w:rsidRPr="2CA8BEEF">
        <w:rPr>
          <w:lang w:val="es-ES"/>
        </w:rPr>
        <w:t>Anexo 1.- Cambios propuestos por cada miembro del grupo</w:t>
      </w:r>
      <w:r>
        <w:rPr>
          <w:lang w:val="es-ES"/>
        </w:rPr>
        <w:fldChar w:fldCharType="end"/>
      </w:r>
      <w:r>
        <w:rPr>
          <w:lang w:val="es-ES"/>
        </w:rPr>
        <w:t>.</w:t>
      </w:r>
    </w:p>
    <w:p w14:paraId="6FEF6BF5" w14:textId="77777777" w:rsidR="00C17D8D" w:rsidRDefault="00C17D8D" w:rsidP="68468051">
      <w:pPr>
        <w:pStyle w:val="Ttulo3"/>
        <w:numPr>
          <w:ilvl w:val="0"/>
          <w:numId w:val="0"/>
        </w:numPr>
        <w:rPr>
          <w:lang w:val="es-ES"/>
        </w:rPr>
      </w:pPr>
      <w:bookmarkStart w:id="42" w:name="_Toc161682006"/>
      <w:r w:rsidRPr="68468051">
        <w:rPr>
          <w:lang w:val="es-ES"/>
        </w:rPr>
        <w:t>Organización del repositorio</w:t>
      </w:r>
      <w:bookmarkEnd w:id="42"/>
    </w:p>
    <w:p w14:paraId="4F0D8306" w14:textId="77777777" w:rsidR="00C17D8D" w:rsidRDefault="00C17D8D" w:rsidP="00C17D8D">
      <w:pPr>
        <w:spacing w:after="240"/>
        <w:jc w:val="both"/>
        <w:rPr>
          <w:lang w:val="es-ES"/>
        </w:rPr>
      </w:pPr>
      <w:r w:rsidRPr="0013616B">
        <w:rPr>
          <w:lang w:val="es-ES"/>
        </w:rPr>
        <w:t>La primera tarea consistió en la creación de un nuevo repositorio en GitHub y en la configuración para permitir el acceso a todos los miembros del grupo. Una vez creado, se procedió a organizar la estructura del repositorio de la siguiente manera:</w:t>
      </w:r>
    </w:p>
    <w:p w14:paraId="5468621B" w14:textId="77777777" w:rsidR="00C17D8D" w:rsidRPr="0013616B" w:rsidRDefault="00796575" w:rsidP="00C17D8D">
      <w:pPr>
        <w:spacing w:after="240"/>
        <w:jc w:val="center"/>
        <w:rPr>
          <w:lang w:val="es-ES"/>
        </w:rPr>
      </w:pPr>
      <w:r>
        <w:rPr>
          <w:i/>
          <w:iCs/>
          <w:lang w:val="es-ES"/>
        </w:rPr>
        <w:pict w14:anchorId="399D100D">
          <v:shape id="_x0000_i1036" type="#_x0000_t75" style="width:321.75pt;height:121.5pt">
            <v:imagedata r:id="rId26" o:title="esquema"/>
          </v:shape>
        </w:pict>
      </w:r>
    </w:p>
    <w:p w14:paraId="43889959" w14:textId="77777777" w:rsidR="00C17D8D" w:rsidRPr="007E71AE" w:rsidRDefault="00C17D8D" w:rsidP="00C17D8D">
      <w:pPr>
        <w:numPr>
          <w:ilvl w:val="0"/>
          <w:numId w:val="42"/>
        </w:numPr>
        <w:spacing w:after="240"/>
        <w:jc w:val="both"/>
        <w:rPr>
          <w:lang w:val="es-ES"/>
        </w:rPr>
      </w:pPr>
      <w:proofErr w:type="spellStart"/>
      <w:r w:rsidRPr="007E71AE">
        <w:rPr>
          <w:i/>
          <w:iCs/>
          <w:lang w:val="es-ES"/>
        </w:rPr>
        <w:t>ControlCambios</w:t>
      </w:r>
      <w:proofErr w:type="spellEnd"/>
      <w:r w:rsidRPr="0013616B">
        <w:rPr>
          <w:lang w:val="es-ES"/>
        </w:rPr>
        <w:t>: En esta carpeta se encuentra la estructura desarrollada en la versión 3 del documento, que incluye los archivos y plantillas relacionados con el proceso de control de cambios.</w:t>
      </w:r>
    </w:p>
    <w:p w14:paraId="6A6FC89E" w14:textId="77777777" w:rsidR="00C17D8D" w:rsidRPr="007E71AE" w:rsidRDefault="00C17D8D" w:rsidP="00C17D8D">
      <w:pPr>
        <w:numPr>
          <w:ilvl w:val="0"/>
          <w:numId w:val="42"/>
        </w:numPr>
        <w:spacing w:after="240"/>
        <w:jc w:val="both"/>
        <w:rPr>
          <w:lang w:val="es-ES"/>
        </w:rPr>
      </w:pPr>
      <w:proofErr w:type="spellStart"/>
      <w:r w:rsidRPr="007E71AE">
        <w:rPr>
          <w:i/>
          <w:iCs/>
          <w:lang w:val="es-ES"/>
        </w:rPr>
        <w:t>DescripcionProceso</w:t>
      </w:r>
      <w:proofErr w:type="spellEnd"/>
      <w:r w:rsidRPr="0013616B">
        <w:rPr>
          <w:lang w:val="es-ES"/>
        </w:rPr>
        <w:t>: En esta carpeta se incluyen todas las versiones del documento a lo largo del proceso de control de cambios.</w:t>
      </w:r>
    </w:p>
    <w:p w14:paraId="5D7034B5" w14:textId="77777777" w:rsidR="00C17D8D" w:rsidRDefault="00C17D8D" w:rsidP="00C17D8D">
      <w:pPr>
        <w:numPr>
          <w:ilvl w:val="0"/>
          <w:numId w:val="42"/>
        </w:numPr>
        <w:jc w:val="both"/>
        <w:rPr>
          <w:lang w:val="es-ES"/>
        </w:rPr>
      </w:pPr>
      <w:r w:rsidRPr="007E71AE">
        <w:rPr>
          <w:i/>
          <w:iCs/>
          <w:lang w:val="es-ES"/>
        </w:rPr>
        <w:t>README</w:t>
      </w:r>
      <w:r w:rsidRPr="0013616B">
        <w:rPr>
          <w:lang w:val="es-ES"/>
        </w:rPr>
        <w:t>: Se agregó un archivo</w:t>
      </w:r>
      <w:r>
        <w:rPr>
          <w:lang w:val="es-ES"/>
        </w:rPr>
        <w:t xml:space="preserve"> </w:t>
      </w:r>
      <w:r w:rsidRPr="0013616B">
        <w:rPr>
          <w:lang w:val="es-ES"/>
        </w:rPr>
        <w:t xml:space="preserve">adicional para proporcionar </w:t>
      </w:r>
      <w:r>
        <w:rPr>
          <w:lang w:val="es-ES"/>
        </w:rPr>
        <w:t>una descripción</w:t>
      </w:r>
      <w:r w:rsidRPr="0013616B">
        <w:rPr>
          <w:lang w:val="es-ES"/>
        </w:rPr>
        <w:t xml:space="preserve"> sobre el </w:t>
      </w:r>
      <w:r>
        <w:rPr>
          <w:lang w:val="es-ES"/>
        </w:rPr>
        <w:t>propósito del repositorio y los ID de cada uno de los miembros implicados.</w:t>
      </w:r>
    </w:p>
    <w:p w14:paraId="34A2DF64" w14:textId="77777777" w:rsidR="00C17D8D" w:rsidRPr="00B52049" w:rsidRDefault="00C17D8D" w:rsidP="00C17D8D">
      <w:pPr>
        <w:jc w:val="both"/>
        <w:rPr>
          <w:lang w:val="es-ES"/>
        </w:rPr>
      </w:pPr>
    </w:p>
    <w:p w14:paraId="6760DEC9" w14:textId="77777777" w:rsidR="00C17D8D" w:rsidRDefault="00C17D8D" w:rsidP="68468051">
      <w:pPr>
        <w:pStyle w:val="Ttulo3"/>
        <w:numPr>
          <w:ilvl w:val="0"/>
          <w:numId w:val="0"/>
        </w:numPr>
        <w:rPr>
          <w:lang w:val="es-ES"/>
        </w:rPr>
      </w:pPr>
      <w:bookmarkStart w:id="43" w:name="_Ref161613352"/>
      <w:bookmarkStart w:id="44" w:name="_Toc161682007"/>
      <w:r w:rsidRPr="68468051">
        <w:rPr>
          <w:lang w:val="es-ES"/>
        </w:rPr>
        <w:t>Distribución del trabajo</w:t>
      </w:r>
      <w:bookmarkEnd w:id="43"/>
      <w:bookmarkEnd w:id="44"/>
    </w:p>
    <w:p w14:paraId="0A4FAE99" w14:textId="77777777" w:rsidR="00C17D8D" w:rsidRDefault="00C17D8D" w:rsidP="00C17D8D">
      <w:pPr>
        <w:spacing w:after="240"/>
        <w:jc w:val="both"/>
        <w:rPr>
          <w:lang w:val="es-ES"/>
        </w:rPr>
      </w:pPr>
      <w:r w:rsidRPr="00405559">
        <w:rPr>
          <w:lang w:val="es-ES"/>
        </w:rPr>
        <w:t>Dado que todos los miembros del equipo están reunidos presencialmente al inicio de la tarea, se procede a planificar la distribución del trabajo centrándose en asignar un único rol a cada miembro. Las actividades propuestas para la primera ejecución del proceso, relacionadas con los requisitos funcionales, son las siguientes:</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660"/>
        <w:gridCol w:w="5984"/>
      </w:tblGrid>
      <w:tr w:rsidR="00C17D8D" w14:paraId="31C5007B" w14:textId="77777777" w:rsidTr="00317DE8">
        <w:tc>
          <w:tcPr>
            <w:tcW w:w="2660" w:type="dxa"/>
            <w:tcBorders>
              <w:top w:val="single" w:sz="4" w:space="0" w:color="000000"/>
              <w:left w:val="single" w:sz="4" w:space="0" w:color="000000"/>
              <w:bottom w:val="single" w:sz="4" w:space="0" w:color="000000"/>
              <w:right w:val="nil"/>
            </w:tcBorders>
            <w:shd w:val="clear" w:color="auto" w:fill="000000"/>
          </w:tcPr>
          <w:p w14:paraId="2DE9D470" w14:textId="77777777" w:rsidR="00C17D8D" w:rsidRDefault="00C17D8D" w:rsidP="00317DE8">
            <w:pPr>
              <w:rPr>
                <w:b/>
                <w:color w:val="FFFFFF"/>
                <w:lang w:val="es-ES_tradnl"/>
              </w:rPr>
            </w:pPr>
            <w:r>
              <w:rPr>
                <w:b/>
                <w:color w:val="FFFFFF"/>
                <w:lang w:val="es-ES_tradnl"/>
              </w:rPr>
              <w:t>Integrante</w:t>
            </w:r>
          </w:p>
        </w:tc>
        <w:tc>
          <w:tcPr>
            <w:tcW w:w="5984" w:type="dxa"/>
            <w:tcBorders>
              <w:top w:val="single" w:sz="4" w:space="0" w:color="000000"/>
              <w:left w:val="nil"/>
              <w:bottom w:val="single" w:sz="4" w:space="0" w:color="000000"/>
              <w:right w:val="single" w:sz="4" w:space="0" w:color="000000"/>
            </w:tcBorders>
            <w:shd w:val="clear" w:color="auto" w:fill="000000"/>
          </w:tcPr>
          <w:p w14:paraId="7E8790A5" w14:textId="77777777" w:rsidR="00C17D8D" w:rsidRDefault="00C17D8D" w:rsidP="00317DE8">
            <w:pPr>
              <w:rPr>
                <w:b/>
                <w:color w:val="FFFFFF"/>
                <w:lang w:val="es-ES_tradnl"/>
              </w:rPr>
            </w:pPr>
            <w:r>
              <w:rPr>
                <w:b/>
                <w:color w:val="FFFFFF"/>
                <w:lang w:val="es-ES_tradnl"/>
              </w:rPr>
              <w:t>Roles</w:t>
            </w:r>
          </w:p>
        </w:tc>
      </w:tr>
      <w:tr w:rsidR="00C17D8D" w:rsidRPr="00796575" w14:paraId="0A8AC01A" w14:textId="77777777" w:rsidTr="00317DE8">
        <w:tc>
          <w:tcPr>
            <w:tcW w:w="2660" w:type="dxa"/>
            <w:shd w:val="clear" w:color="auto" w:fill="CCCCCC"/>
          </w:tcPr>
          <w:p w14:paraId="6DB02FF2" w14:textId="77777777" w:rsidR="00C17D8D" w:rsidRDefault="00C17D8D" w:rsidP="00317DE8">
            <w:pPr>
              <w:rPr>
                <w:b/>
                <w:lang w:val="es-ES_tradnl"/>
              </w:rPr>
            </w:pPr>
            <w:r>
              <w:rPr>
                <w:b/>
                <w:lang w:val="es-ES_tradnl"/>
              </w:rPr>
              <w:t>Nicolás Barcia</w:t>
            </w:r>
          </w:p>
        </w:tc>
        <w:tc>
          <w:tcPr>
            <w:tcW w:w="5984" w:type="dxa"/>
            <w:shd w:val="clear" w:color="auto" w:fill="CCCCCC"/>
          </w:tcPr>
          <w:p w14:paraId="1B2C38C6" w14:textId="77777777" w:rsidR="00C17D8D" w:rsidRDefault="00C17D8D" w:rsidP="00317DE8">
            <w:pPr>
              <w:rPr>
                <w:lang w:val="es-ES_tradnl"/>
              </w:rPr>
            </w:pPr>
            <w:r>
              <w:rPr>
                <w:lang w:val="es-ES_tradnl"/>
              </w:rPr>
              <w:t>Desarrollador, miembro del CCB y analista</w:t>
            </w:r>
          </w:p>
        </w:tc>
      </w:tr>
      <w:tr w:rsidR="00C17D8D" w:rsidRPr="00796575" w14:paraId="73786826" w14:textId="77777777" w:rsidTr="00317DE8">
        <w:tc>
          <w:tcPr>
            <w:tcW w:w="2660" w:type="dxa"/>
            <w:shd w:val="clear" w:color="auto" w:fill="auto"/>
          </w:tcPr>
          <w:p w14:paraId="07F85374" w14:textId="77777777" w:rsidR="00C17D8D" w:rsidRDefault="00C17D8D" w:rsidP="00317DE8">
            <w:pPr>
              <w:rPr>
                <w:b/>
                <w:lang w:val="es-ES_tradnl"/>
              </w:rPr>
            </w:pPr>
            <w:r>
              <w:rPr>
                <w:b/>
                <w:lang w:val="es-ES_tradnl"/>
              </w:rPr>
              <w:t>Jesús Campos</w:t>
            </w:r>
          </w:p>
        </w:tc>
        <w:tc>
          <w:tcPr>
            <w:tcW w:w="5984" w:type="dxa"/>
            <w:shd w:val="clear" w:color="auto" w:fill="auto"/>
          </w:tcPr>
          <w:p w14:paraId="5CA650D8" w14:textId="77777777" w:rsidR="00C17D8D" w:rsidRDefault="00C17D8D" w:rsidP="00317DE8">
            <w:pPr>
              <w:rPr>
                <w:lang w:val="es-ES_tradnl"/>
              </w:rPr>
            </w:pPr>
            <w:r>
              <w:rPr>
                <w:lang w:val="es-ES_tradnl"/>
              </w:rPr>
              <w:t>Desarrollador, miembro del CCB y programador</w:t>
            </w:r>
          </w:p>
        </w:tc>
      </w:tr>
      <w:tr w:rsidR="00C17D8D" w:rsidRPr="00796575" w14:paraId="56D56343" w14:textId="77777777" w:rsidTr="00317DE8">
        <w:tc>
          <w:tcPr>
            <w:tcW w:w="2660" w:type="dxa"/>
            <w:shd w:val="clear" w:color="auto" w:fill="CCCCCC"/>
          </w:tcPr>
          <w:p w14:paraId="6D407968" w14:textId="77777777" w:rsidR="00C17D8D" w:rsidRDefault="00C17D8D" w:rsidP="00317DE8">
            <w:pPr>
              <w:rPr>
                <w:b/>
                <w:lang w:val="es-ES_tradnl"/>
              </w:rPr>
            </w:pPr>
            <w:r>
              <w:rPr>
                <w:b/>
                <w:lang w:val="es-ES_tradnl"/>
              </w:rPr>
              <w:t>Guillermo Madriñán</w:t>
            </w:r>
          </w:p>
        </w:tc>
        <w:tc>
          <w:tcPr>
            <w:tcW w:w="5984" w:type="dxa"/>
            <w:shd w:val="clear" w:color="auto" w:fill="CCCCCC"/>
          </w:tcPr>
          <w:p w14:paraId="5D7E7182" w14:textId="77777777" w:rsidR="00C17D8D" w:rsidRDefault="00C17D8D" w:rsidP="00317DE8">
            <w:pPr>
              <w:rPr>
                <w:lang w:val="es-ES_tradnl"/>
              </w:rPr>
            </w:pPr>
            <w:r>
              <w:rPr>
                <w:lang w:val="es-ES_tradnl"/>
              </w:rPr>
              <w:t>Miembro del CCB y analista</w:t>
            </w:r>
          </w:p>
        </w:tc>
      </w:tr>
      <w:tr w:rsidR="00C17D8D" w:rsidRPr="00796575" w14:paraId="11BD712E" w14:textId="77777777" w:rsidTr="00317DE8">
        <w:tc>
          <w:tcPr>
            <w:tcW w:w="2660" w:type="dxa"/>
            <w:shd w:val="clear" w:color="auto" w:fill="auto"/>
          </w:tcPr>
          <w:p w14:paraId="534DF5C7" w14:textId="77777777" w:rsidR="00C17D8D" w:rsidRDefault="00C17D8D" w:rsidP="00317DE8">
            <w:pPr>
              <w:rPr>
                <w:b/>
                <w:lang w:val="es-ES_tradnl"/>
              </w:rPr>
            </w:pPr>
            <w:r>
              <w:rPr>
                <w:b/>
                <w:lang w:val="es-ES_tradnl"/>
              </w:rPr>
              <w:t>Roi Martínez</w:t>
            </w:r>
          </w:p>
        </w:tc>
        <w:tc>
          <w:tcPr>
            <w:tcW w:w="5984" w:type="dxa"/>
            <w:shd w:val="clear" w:color="auto" w:fill="auto"/>
          </w:tcPr>
          <w:p w14:paraId="70DAB778" w14:textId="77777777" w:rsidR="00C17D8D" w:rsidRDefault="00C17D8D" w:rsidP="00317DE8">
            <w:pPr>
              <w:rPr>
                <w:lang w:val="es-ES_tradnl"/>
              </w:rPr>
            </w:pPr>
            <w:r>
              <w:rPr>
                <w:lang w:val="es-ES_tradnl"/>
              </w:rPr>
              <w:t>Identificador de solicitudes, miembro del CCB y analista</w:t>
            </w:r>
          </w:p>
        </w:tc>
      </w:tr>
    </w:tbl>
    <w:p w14:paraId="2BABAB7B" w14:textId="77777777" w:rsidR="00C17D8D" w:rsidRDefault="00C17D8D" w:rsidP="00C17D8D">
      <w:pPr>
        <w:jc w:val="both"/>
        <w:rPr>
          <w:lang w:val="es-ES"/>
        </w:rPr>
      </w:pPr>
    </w:p>
    <w:p w14:paraId="73DE693E" w14:textId="77777777" w:rsidR="00C17D8D" w:rsidRDefault="00C17D8D" w:rsidP="00C17D8D">
      <w:pPr>
        <w:spacing w:after="240"/>
        <w:jc w:val="both"/>
        <w:rPr>
          <w:lang w:val="es-ES"/>
        </w:rPr>
      </w:pPr>
      <w:r w:rsidRPr="00405559">
        <w:rPr>
          <w:lang w:val="es-ES"/>
        </w:rPr>
        <w:t xml:space="preserve">Sin embargo, aunque esta distribución sería lógica en un proceso "real", asignando a cada recurso humano uno o varios roles específicos, se observa que no es óptima. Esto impide la paralelización de tareas y obliga, por ejemplo, a que los miembros analistas </w:t>
      </w:r>
      <w:r w:rsidRPr="00405559">
        <w:rPr>
          <w:lang w:val="es-ES"/>
        </w:rPr>
        <w:lastRenderedPageBreak/>
        <w:t>esperen la identificación de solicitudes para poder realizar su trabajo. Por esta razón, durante la mitad de la primera ejecución, se decide cambiar el enfoque de distribución de trabajo. Cada miembro se hará responsable de la ejecución de un cambio. Esta nueva división facilita que cada miembro pueda avanzar en sus tareas asignadas una vez finalice la reunión. Solo se requerirá una reunión posterior para organizar la preparación y entrega del repositorio. A continuación, se muestra el nuevo reparto:</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660"/>
        <w:gridCol w:w="5984"/>
      </w:tblGrid>
      <w:tr w:rsidR="00C17D8D" w14:paraId="41B605C0" w14:textId="77777777" w:rsidTr="00317DE8">
        <w:tc>
          <w:tcPr>
            <w:tcW w:w="2660" w:type="dxa"/>
            <w:tcBorders>
              <w:top w:val="single" w:sz="4" w:space="0" w:color="000000"/>
              <w:left w:val="single" w:sz="4" w:space="0" w:color="000000"/>
              <w:bottom w:val="single" w:sz="4" w:space="0" w:color="000000"/>
              <w:right w:val="nil"/>
            </w:tcBorders>
            <w:shd w:val="clear" w:color="auto" w:fill="000000"/>
          </w:tcPr>
          <w:p w14:paraId="36786E61" w14:textId="77777777" w:rsidR="00C17D8D" w:rsidRDefault="00C17D8D" w:rsidP="00317DE8">
            <w:pPr>
              <w:rPr>
                <w:b/>
                <w:color w:val="FFFFFF"/>
                <w:lang w:val="es-ES_tradnl"/>
              </w:rPr>
            </w:pPr>
            <w:r>
              <w:rPr>
                <w:b/>
                <w:color w:val="FFFFFF"/>
                <w:lang w:val="es-ES_tradnl"/>
              </w:rPr>
              <w:t>Integrante</w:t>
            </w:r>
          </w:p>
        </w:tc>
        <w:tc>
          <w:tcPr>
            <w:tcW w:w="5984" w:type="dxa"/>
            <w:tcBorders>
              <w:top w:val="single" w:sz="4" w:space="0" w:color="000000"/>
              <w:left w:val="nil"/>
              <w:bottom w:val="single" w:sz="4" w:space="0" w:color="000000"/>
              <w:right w:val="single" w:sz="4" w:space="0" w:color="000000"/>
            </w:tcBorders>
            <w:shd w:val="clear" w:color="auto" w:fill="000000"/>
          </w:tcPr>
          <w:p w14:paraId="452F46A5" w14:textId="77777777" w:rsidR="00C17D8D" w:rsidRDefault="00C17D8D" w:rsidP="00317DE8">
            <w:pPr>
              <w:rPr>
                <w:b/>
                <w:color w:val="FFFFFF"/>
                <w:lang w:val="es-ES_tradnl"/>
              </w:rPr>
            </w:pPr>
            <w:r>
              <w:rPr>
                <w:b/>
                <w:color w:val="FFFFFF"/>
                <w:lang w:val="es-ES_tradnl"/>
              </w:rPr>
              <w:t>Cambios asignados</w:t>
            </w:r>
          </w:p>
        </w:tc>
      </w:tr>
      <w:tr w:rsidR="00C17D8D" w:rsidRPr="00120B92" w14:paraId="56C41F67" w14:textId="77777777" w:rsidTr="00317DE8">
        <w:tc>
          <w:tcPr>
            <w:tcW w:w="2660" w:type="dxa"/>
            <w:shd w:val="clear" w:color="auto" w:fill="CCCCCC"/>
          </w:tcPr>
          <w:p w14:paraId="7F078078" w14:textId="77777777" w:rsidR="00C17D8D" w:rsidRDefault="00C17D8D" w:rsidP="00317DE8">
            <w:pPr>
              <w:rPr>
                <w:b/>
                <w:lang w:val="es-ES_tradnl"/>
              </w:rPr>
            </w:pPr>
            <w:r>
              <w:rPr>
                <w:b/>
                <w:lang w:val="es-ES_tradnl"/>
              </w:rPr>
              <w:t>Nicolás Barcia</w:t>
            </w:r>
          </w:p>
        </w:tc>
        <w:tc>
          <w:tcPr>
            <w:tcW w:w="5984" w:type="dxa"/>
            <w:shd w:val="clear" w:color="auto" w:fill="CCCCCC"/>
          </w:tcPr>
          <w:p w14:paraId="5DD8871C" w14:textId="77777777" w:rsidR="00C17D8D" w:rsidRDefault="00C17D8D" w:rsidP="00317DE8">
            <w:pPr>
              <w:rPr>
                <w:lang w:val="es-ES_tradnl"/>
              </w:rPr>
            </w:pPr>
            <w:r>
              <w:rPr>
                <w:lang w:val="es-ES_tradnl"/>
              </w:rPr>
              <w:t>001, 005 y 006</w:t>
            </w:r>
          </w:p>
        </w:tc>
      </w:tr>
      <w:tr w:rsidR="00C17D8D" w:rsidRPr="009D47C4" w14:paraId="46D81D5E" w14:textId="77777777" w:rsidTr="00317DE8">
        <w:tc>
          <w:tcPr>
            <w:tcW w:w="2660" w:type="dxa"/>
            <w:shd w:val="clear" w:color="auto" w:fill="auto"/>
          </w:tcPr>
          <w:p w14:paraId="3CF59147" w14:textId="77777777" w:rsidR="00C17D8D" w:rsidRDefault="00C17D8D" w:rsidP="00317DE8">
            <w:pPr>
              <w:rPr>
                <w:b/>
                <w:lang w:val="es-ES_tradnl"/>
              </w:rPr>
            </w:pPr>
            <w:r>
              <w:rPr>
                <w:b/>
                <w:lang w:val="es-ES_tradnl"/>
              </w:rPr>
              <w:t>Jesús Campos</w:t>
            </w:r>
          </w:p>
        </w:tc>
        <w:tc>
          <w:tcPr>
            <w:tcW w:w="5984" w:type="dxa"/>
            <w:shd w:val="clear" w:color="auto" w:fill="auto"/>
          </w:tcPr>
          <w:p w14:paraId="33D328FC" w14:textId="77777777" w:rsidR="00C17D8D" w:rsidRDefault="00C17D8D" w:rsidP="00317DE8">
            <w:pPr>
              <w:rPr>
                <w:lang w:val="es-ES_tradnl"/>
              </w:rPr>
            </w:pPr>
            <w:r>
              <w:rPr>
                <w:lang w:val="es-ES_tradnl"/>
              </w:rPr>
              <w:t>003, 008 y 010</w:t>
            </w:r>
          </w:p>
        </w:tc>
      </w:tr>
      <w:tr w:rsidR="00C17D8D" w:rsidRPr="009D47C4" w14:paraId="294EC8FD" w14:textId="77777777" w:rsidTr="00317DE8">
        <w:tc>
          <w:tcPr>
            <w:tcW w:w="2660" w:type="dxa"/>
            <w:shd w:val="clear" w:color="auto" w:fill="CCCCCC"/>
          </w:tcPr>
          <w:p w14:paraId="6BEB8679" w14:textId="77777777" w:rsidR="00C17D8D" w:rsidRDefault="00C17D8D" w:rsidP="00317DE8">
            <w:pPr>
              <w:rPr>
                <w:b/>
                <w:lang w:val="es-ES_tradnl"/>
              </w:rPr>
            </w:pPr>
            <w:r>
              <w:rPr>
                <w:b/>
                <w:lang w:val="es-ES_tradnl"/>
              </w:rPr>
              <w:t>Guillermo Madriñán</w:t>
            </w:r>
          </w:p>
        </w:tc>
        <w:tc>
          <w:tcPr>
            <w:tcW w:w="5984" w:type="dxa"/>
            <w:shd w:val="clear" w:color="auto" w:fill="CCCCCC"/>
          </w:tcPr>
          <w:p w14:paraId="4592BC4E" w14:textId="77777777" w:rsidR="00C17D8D" w:rsidRDefault="00C17D8D" w:rsidP="00317DE8">
            <w:pPr>
              <w:rPr>
                <w:lang w:val="es-ES_tradnl"/>
              </w:rPr>
            </w:pPr>
            <w:r>
              <w:rPr>
                <w:lang w:val="es-ES_tradnl"/>
              </w:rPr>
              <w:t>004, 011 y 012</w:t>
            </w:r>
          </w:p>
        </w:tc>
      </w:tr>
      <w:tr w:rsidR="00C17D8D" w:rsidRPr="003C737D" w14:paraId="1AAA6ECB" w14:textId="77777777" w:rsidTr="00317DE8">
        <w:tc>
          <w:tcPr>
            <w:tcW w:w="2660" w:type="dxa"/>
            <w:shd w:val="clear" w:color="auto" w:fill="auto"/>
          </w:tcPr>
          <w:p w14:paraId="4E8164C8" w14:textId="77777777" w:rsidR="00C17D8D" w:rsidRDefault="00C17D8D" w:rsidP="00317DE8">
            <w:pPr>
              <w:rPr>
                <w:b/>
                <w:lang w:val="es-ES_tradnl"/>
              </w:rPr>
            </w:pPr>
            <w:r>
              <w:rPr>
                <w:b/>
                <w:lang w:val="es-ES_tradnl"/>
              </w:rPr>
              <w:t>Roi Martínez</w:t>
            </w:r>
          </w:p>
        </w:tc>
        <w:tc>
          <w:tcPr>
            <w:tcW w:w="5984" w:type="dxa"/>
            <w:shd w:val="clear" w:color="auto" w:fill="auto"/>
          </w:tcPr>
          <w:p w14:paraId="55042273" w14:textId="77777777" w:rsidR="00C17D8D" w:rsidRDefault="00C17D8D" w:rsidP="00317DE8">
            <w:pPr>
              <w:rPr>
                <w:lang w:val="es-ES_tradnl"/>
              </w:rPr>
            </w:pPr>
            <w:r>
              <w:rPr>
                <w:lang w:val="es-ES_tradnl"/>
              </w:rPr>
              <w:t>002, 007 y 009</w:t>
            </w:r>
          </w:p>
        </w:tc>
      </w:tr>
    </w:tbl>
    <w:p w14:paraId="1769337F" w14:textId="77777777" w:rsidR="00C17D8D" w:rsidRDefault="00C17D8D" w:rsidP="00C17D8D">
      <w:pPr>
        <w:jc w:val="both"/>
        <w:rPr>
          <w:lang w:val="es-ES"/>
        </w:rPr>
      </w:pPr>
    </w:p>
    <w:p w14:paraId="39E94922" w14:textId="77777777" w:rsidR="00C17D8D" w:rsidRDefault="00C17D8D" w:rsidP="68468051">
      <w:pPr>
        <w:pStyle w:val="Ttulo3"/>
        <w:numPr>
          <w:ilvl w:val="0"/>
          <w:numId w:val="0"/>
        </w:numPr>
        <w:rPr>
          <w:lang w:val="es-ES"/>
        </w:rPr>
      </w:pPr>
      <w:bookmarkStart w:id="45" w:name="_Toc161682008"/>
      <w:r w:rsidRPr="68468051">
        <w:rPr>
          <w:lang w:val="es-ES"/>
        </w:rPr>
        <w:t>Cambio de planes respecto a la versión 3 del documento</w:t>
      </w:r>
      <w:bookmarkEnd w:id="45"/>
    </w:p>
    <w:p w14:paraId="45A76775" w14:textId="77777777" w:rsidR="00C17D8D" w:rsidRPr="00DE7CAD" w:rsidRDefault="00C17D8D" w:rsidP="00C17D8D">
      <w:pPr>
        <w:pStyle w:val="Ttulo4"/>
        <w:rPr>
          <w:lang w:val="es-ES"/>
        </w:rPr>
      </w:pPr>
      <w:r>
        <w:rPr>
          <w:lang w:val="es-ES"/>
        </w:rPr>
        <w:t>Política de gestión de etiquetas</w:t>
      </w:r>
    </w:p>
    <w:p w14:paraId="4238BFA2" w14:textId="77777777" w:rsidR="00C17D8D" w:rsidRDefault="00C17D8D" w:rsidP="00C17D8D">
      <w:pPr>
        <w:jc w:val="both"/>
        <w:rPr>
          <w:lang w:val="es-ES"/>
        </w:rPr>
      </w:pPr>
      <w:r w:rsidRPr="004654C6">
        <w:rPr>
          <w:lang w:val="es-ES"/>
        </w:rPr>
        <w:t xml:space="preserve">Aunque gran parte del proceso se ejecutó según lo planeado, fue necesario adoptar una nueva política de gestión de etiquetas debido a una malinterpretación de la funcionalidad de estas en versiones anteriores del documento. </w:t>
      </w:r>
      <w:r>
        <w:rPr>
          <w:lang w:val="es-ES"/>
        </w:rPr>
        <w:t>Así, a</w:t>
      </w:r>
      <w:r w:rsidRPr="004654C6">
        <w:rPr>
          <w:lang w:val="es-ES"/>
        </w:rPr>
        <w:t xml:space="preserve">nteriormente, se </w:t>
      </w:r>
      <w:r>
        <w:rPr>
          <w:lang w:val="es-ES"/>
        </w:rPr>
        <w:t>interpretaba la utilización de</w:t>
      </w:r>
      <w:r w:rsidRPr="004654C6">
        <w:rPr>
          <w:lang w:val="es-ES"/>
        </w:rPr>
        <w:t xml:space="preserve"> etiquetas para indicar el progreso de cada cambio, como, por ejemplo, "</w:t>
      </w:r>
      <w:r w:rsidRPr="004654C6">
        <w:rPr>
          <w:i/>
          <w:iCs/>
          <w:lang w:val="es-ES"/>
        </w:rPr>
        <w:t>Cambio_002: Planificado</w:t>
      </w:r>
      <w:r w:rsidRPr="004654C6">
        <w:rPr>
          <w:lang w:val="es-ES"/>
        </w:rPr>
        <w:t>"</w:t>
      </w:r>
      <w:r>
        <w:rPr>
          <w:lang w:val="es-ES"/>
        </w:rPr>
        <w:t xml:space="preserve"> en el commit que añadiría la plantilla completada de planificación del cambio implicado al repositorio.</w:t>
      </w:r>
    </w:p>
    <w:p w14:paraId="161C724F" w14:textId="77777777" w:rsidR="00C17D8D" w:rsidRDefault="00C17D8D" w:rsidP="00C17D8D">
      <w:pPr>
        <w:jc w:val="both"/>
        <w:rPr>
          <w:lang w:val="es-ES"/>
        </w:rPr>
      </w:pPr>
    </w:p>
    <w:p w14:paraId="5C5A0CFA" w14:textId="77777777" w:rsidR="00C17D8D" w:rsidRDefault="00C17D8D" w:rsidP="00C17D8D">
      <w:pPr>
        <w:jc w:val="both"/>
        <w:rPr>
          <w:lang w:val="es-ES"/>
        </w:rPr>
      </w:pPr>
      <w:r w:rsidRPr="00B42194">
        <w:rPr>
          <w:lang w:val="es-ES"/>
        </w:rPr>
        <w:t>La primera modificación de la política de etiquetas se centraba en las tres ejecuciones previstas. Por ejemplo, al completar los cuatro primeros cambios, se incluiría una etiqueta en el último de los commits del tipo "</w:t>
      </w:r>
      <w:r w:rsidRPr="0013061F">
        <w:rPr>
          <w:i/>
          <w:iCs/>
          <w:lang w:val="es-ES"/>
        </w:rPr>
        <w:t>Ejecución_1</w:t>
      </w:r>
      <w:r w:rsidRPr="00B42194">
        <w:rPr>
          <w:lang w:val="es-ES"/>
        </w:rPr>
        <w:t>". Sin embargo, al completar el repositorio, se observó que en el enunciado del Campus Virtual se requería incluir etiquetas en el repositorio de las versiones finales después de cada cambio aceptado e implementado. Por lo tanto, se necesitó una segunda modificación que cumpliera con esta condición</w:t>
      </w:r>
      <w:r>
        <w:rPr>
          <w:lang w:val="es-ES"/>
        </w:rPr>
        <w:t>, cuya ejecución</w:t>
      </w:r>
      <w:r w:rsidRPr="00B42194">
        <w:rPr>
          <w:lang w:val="es-ES"/>
        </w:rPr>
        <w:t xml:space="preserve"> se detallará en el siguiente apartado.</w:t>
      </w:r>
    </w:p>
    <w:p w14:paraId="05B0A937" w14:textId="77777777" w:rsidR="00C17D8D" w:rsidRDefault="00C17D8D" w:rsidP="00C17D8D">
      <w:pPr>
        <w:jc w:val="both"/>
        <w:rPr>
          <w:lang w:val="es-ES"/>
        </w:rPr>
      </w:pPr>
    </w:p>
    <w:p w14:paraId="65586703" w14:textId="77777777" w:rsidR="00C17D8D" w:rsidRDefault="00C17D8D" w:rsidP="00C17D8D">
      <w:pPr>
        <w:pStyle w:val="Ttulo4"/>
        <w:rPr>
          <w:lang w:val="es-ES"/>
        </w:rPr>
      </w:pPr>
      <w:r>
        <w:rPr>
          <w:lang w:val="es-ES"/>
        </w:rPr>
        <w:t>Política de identificación de los miembros</w:t>
      </w:r>
    </w:p>
    <w:p w14:paraId="0B74DB99" w14:textId="77777777" w:rsidR="00C17D8D" w:rsidRPr="00DE7CAD" w:rsidRDefault="00C17D8D" w:rsidP="00C17D8D">
      <w:pPr>
        <w:jc w:val="both"/>
        <w:rPr>
          <w:lang w:val="es-ES"/>
        </w:rPr>
      </w:pPr>
      <w:r w:rsidRPr="00DE7CAD">
        <w:rPr>
          <w:lang w:val="es-ES"/>
        </w:rPr>
        <w:t>Además de la modificación en la política de gestión de etiquetas, se decidió realizar un ajuste en la política de identificación de los miembros implicados en el repositorio. En la versión 3 del documento, se contemplaba la inclusión de un archivo PDF en cada una de las carpetas asociadas a las etapas del proceso. Este archivo contendría información sobre los miembros involucrados en cada etapa, como sus nombres, correos electrónicos e identifica</w:t>
      </w:r>
      <w:r>
        <w:rPr>
          <w:lang w:val="es-ES"/>
        </w:rPr>
        <w:t>dores</w:t>
      </w:r>
      <w:r w:rsidRPr="00DE7CAD">
        <w:rPr>
          <w:lang w:val="es-ES"/>
        </w:rPr>
        <w:t>, con el fin de facilitar la comunicación en caso de incidencias.</w:t>
      </w:r>
    </w:p>
    <w:p w14:paraId="1D193993" w14:textId="77777777" w:rsidR="00C17D8D" w:rsidRPr="00DE7CAD" w:rsidRDefault="00C17D8D" w:rsidP="00C17D8D">
      <w:pPr>
        <w:jc w:val="both"/>
        <w:rPr>
          <w:lang w:val="es-ES"/>
        </w:rPr>
      </w:pPr>
    </w:p>
    <w:p w14:paraId="6BC290B2" w14:textId="77777777" w:rsidR="00C17D8D" w:rsidRDefault="00C17D8D" w:rsidP="00C17D8D">
      <w:pPr>
        <w:jc w:val="both"/>
        <w:rPr>
          <w:lang w:val="es-ES"/>
        </w:rPr>
      </w:pPr>
      <w:r w:rsidRPr="00DE7CAD">
        <w:rPr>
          <w:lang w:val="es-ES"/>
        </w:rPr>
        <w:t xml:space="preserve">Sin embargo, dado que el equipo está compuesto por solo cuatro miembros para toda la ejecución, se optó por incluir estos </w:t>
      </w:r>
      <w:proofErr w:type="spellStart"/>
      <w:r w:rsidRPr="00DE7CAD">
        <w:rPr>
          <w:lang w:val="es-ES"/>
        </w:rPr>
        <w:t>IDs</w:t>
      </w:r>
      <w:proofErr w:type="spellEnd"/>
      <w:r w:rsidRPr="00DE7CAD">
        <w:rPr>
          <w:lang w:val="es-ES"/>
        </w:rPr>
        <w:t xml:space="preserve"> en el README del repositorio en lugar de crear archivos repetidos en cada carpeta</w:t>
      </w:r>
      <w:r>
        <w:rPr>
          <w:lang w:val="es-ES"/>
        </w:rPr>
        <w:t xml:space="preserve"> para</w:t>
      </w:r>
      <w:r w:rsidRPr="00DE7CAD">
        <w:rPr>
          <w:lang w:val="es-ES"/>
        </w:rPr>
        <w:t xml:space="preserve"> simplificar la estructura del repositorio y </w:t>
      </w:r>
      <w:r>
        <w:rPr>
          <w:lang w:val="es-ES"/>
        </w:rPr>
        <w:t>evitar redundancia</w:t>
      </w:r>
      <w:r w:rsidRPr="00DE7CAD">
        <w:rPr>
          <w:lang w:val="es-ES"/>
        </w:rPr>
        <w:t>. No obstante, se reconoce que,</w:t>
      </w:r>
      <w:r>
        <w:rPr>
          <w:lang w:val="es-ES"/>
        </w:rPr>
        <w:t xml:space="preserve"> </w:t>
      </w:r>
      <w:r w:rsidRPr="00DE7CAD">
        <w:rPr>
          <w:lang w:val="es-ES"/>
        </w:rPr>
        <w:t>en el caso de un aumento considerable en el tamaño del grupo, donde pueda haber personal asignado a tareas específicas de la ejecución, la inclusión de estos archivos</w:t>
      </w:r>
      <w:r>
        <w:rPr>
          <w:lang w:val="es-ES"/>
        </w:rPr>
        <w:t xml:space="preserve"> identificadores</w:t>
      </w:r>
      <w:r w:rsidRPr="00DE7CAD">
        <w:rPr>
          <w:lang w:val="es-ES"/>
        </w:rPr>
        <w:t xml:space="preserve"> </w:t>
      </w:r>
      <w:r>
        <w:rPr>
          <w:lang w:val="es-ES"/>
        </w:rPr>
        <w:t>en cada carpeta</w:t>
      </w:r>
      <w:r w:rsidRPr="00DE7CAD">
        <w:rPr>
          <w:lang w:val="es-ES"/>
        </w:rPr>
        <w:t xml:space="preserve"> ganaría importancia.</w:t>
      </w:r>
    </w:p>
    <w:p w14:paraId="2235E3C4" w14:textId="77777777" w:rsidR="00C17D8D" w:rsidRDefault="00C17D8D" w:rsidP="68468051">
      <w:pPr>
        <w:pStyle w:val="Ttulo3"/>
        <w:numPr>
          <w:ilvl w:val="0"/>
          <w:numId w:val="0"/>
        </w:numPr>
        <w:rPr>
          <w:lang w:val="es-ES"/>
        </w:rPr>
      </w:pPr>
      <w:bookmarkStart w:id="46" w:name="_Toc161682009"/>
      <w:r w:rsidRPr="68468051">
        <w:rPr>
          <w:lang w:val="es-ES"/>
        </w:rPr>
        <w:lastRenderedPageBreak/>
        <w:t>Problemas encontrados y soluciones</w:t>
      </w:r>
      <w:bookmarkEnd w:id="46"/>
    </w:p>
    <w:p w14:paraId="086FADA6" w14:textId="77777777" w:rsidR="00C17D8D" w:rsidRDefault="00C17D8D" w:rsidP="00C17D8D">
      <w:pPr>
        <w:pStyle w:val="Ttulo4"/>
        <w:rPr>
          <w:lang w:val="es-ES"/>
        </w:rPr>
      </w:pPr>
      <w:r>
        <w:rPr>
          <w:lang w:val="es-ES"/>
        </w:rPr>
        <w:t>Modificación de etiquetas</w:t>
      </w:r>
    </w:p>
    <w:p w14:paraId="3F656BCF" w14:textId="77777777" w:rsidR="00C17D8D" w:rsidRPr="00D86291" w:rsidRDefault="00C17D8D" w:rsidP="00C17D8D">
      <w:pPr>
        <w:jc w:val="both"/>
        <w:rPr>
          <w:lang w:val="es-ES"/>
        </w:rPr>
      </w:pPr>
      <w:r w:rsidRPr="00D86291">
        <w:rPr>
          <w:lang w:val="es-ES"/>
        </w:rPr>
        <w:t>Como se mencionó en el apartado anterior, una vez completada la ejecución del proceso, fue necesario revisar y ajustar las etiquetas previamente establecidas. Esta situación requirió explorar las capacidades proporcionadas por Git para observar la evolución de las versiones del proceso y la capacidad de asignar etiquetas a momentos específicos anteriores.</w:t>
      </w:r>
    </w:p>
    <w:p w14:paraId="30E5A803" w14:textId="77777777" w:rsidR="00C17D8D" w:rsidRDefault="00C17D8D" w:rsidP="00C17D8D">
      <w:pPr>
        <w:jc w:val="both"/>
        <w:rPr>
          <w:lang w:val="es-ES"/>
        </w:rPr>
      </w:pPr>
      <w:r w:rsidRPr="00D86291">
        <w:rPr>
          <w:lang w:val="es-ES"/>
        </w:rPr>
        <w:t xml:space="preserve">En particular, los comandos </w:t>
      </w:r>
      <w:proofErr w:type="spellStart"/>
      <w:r w:rsidRPr="00D86291">
        <w:rPr>
          <w:b/>
          <w:bCs/>
          <w:i/>
          <w:iCs/>
          <w:lang w:val="es-ES"/>
        </w:rPr>
        <w:t>git</w:t>
      </w:r>
      <w:proofErr w:type="spellEnd"/>
      <w:r w:rsidRPr="00D86291">
        <w:rPr>
          <w:b/>
          <w:bCs/>
          <w:i/>
          <w:iCs/>
          <w:lang w:val="es-ES"/>
        </w:rPr>
        <w:t xml:space="preserve"> log</w:t>
      </w:r>
      <w:r w:rsidRPr="00D86291">
        <w:rPr>
          <w:lang w:val="es-ES"/>
        </w:rPr>
        <w:t xml:space="preserve"> (para revisar cada uno de los commits y </w:t>
      </w:r>
      <w:proofErr w:type="spellStart"/>
      <w:r w:rsidRPr="00D86291">
        <w:rPr>
          <w:lang w:val="es-ES"/>
        </w:rPr>
        <w:t>merges</w:t>
      </w:r>
      <w:proofErr w:type="spellEnd"/>
      <w:r w:rsidRPr="00D86291">
        <w:rPr>
          <w:lang w:val="es-ES"/>
        </w:rPr>
        <w:t xml:space="preserve"> realizados anteriormente) y </w:t>
      </w:r>
      <w:proofErr w:type="spellStart"/>
      <w:r w:rsidRPr="00D86291">
        <w:rPr>
          <w:b/>
          <w:bCs/>
          <w:i/>
          <w:iCs/>
          <w:lang w:val="es-ES"/>
        </w:rPr>
        <w:t>git</w:t>
      </w:r>
      <w:proofErr w:type="spellEnd"/>
      <w:r w:rsidRPr="00D86291">
        <w:rPr>
          <w:b/>
          <w:bCs/>
          <w:i/>
          <w:iCs/>
          <w:lang w:val="es-ES"/>
        </w:rPr>
        <w:t xml:space="preserve"> tag</w:t>
      </w:r>
      <w:r w:rsidRPr="00D86291">
        <w:rPr>
          <w:lang w:val="es-ES"/>
        </w:rPr>
        <w:t xml:space="preserve"> (utilizando el hash del </w:t>
      </w:r>
      <w:proofErr w:type="spellStart"/>
      <w:r w:rsidRPr="00D86291">
        <w:rPr>
          <w:lang w:val="es-ES"/>
        </w:rPr>
        <w:t>merge</w:t>
      </w:r>
      <w:proofErr w:type="spellEnd"/>
      <w:r w:rsidRPr="00D86291">
        <w:rPr>
          <w:lang w:val="es-ES"/>
        </w:rPr>
        <w:t xml:space="preserve"> en la rama principal correspondiente a cada cambio) permitieron a Roi Martínez Enríquez, el miembro encargado de la tarea, crear las nuevas etiquetas </w:t>
      </w:r>
      <w:r>
        <w:rPr>
          <w:lang w:val="es-ES"/>
        </w:rPr>
        <w:t>requeridas</w:t>
      </w:r>
      <w:r w:rsidRPr="00D86291">
        <w:rPr>
          <w:lang w:val="es-ES"/>
        </w:rPr>
        <w:t>.</w:t>
      </w:r>
    </w:p>
    <w:p w14:paraId="756B3D53" w14:textId="77777777" w:rsidR="00C17D8D" w:rsidRDefault="00C17D8D" w:rsidP="00C17D8D">
      <w:pPr>
        <w:jc w:val="both"/>
        <w:rPr>
          <w:lang w:val="es-ES"/>
        </w:rPr>
      </w:pPr>
    </w:p>
    <w:p w14:paraId="2E1C88DF" w14:textId="77777777" w:rsidR="00C17D8D" w:rsidRDefault="00C17D8D" w:rsidP="00C17D8D">
      <w:pPr>
        <w:pStyle w:val="Ttulo4"/>
        <w:rPr>
          <w:lang w:val="es-ES"/>
        </w:rPr>
      </w:pPr>
      <w:r>
        <w:rPr>
          <w:lang w:val="es-ES"/>
        </w:rPr>
        <w:t>Commit no deseado</w:t>
      </w:r>
    </w:p>
    <w:p w14:paraId="17BBA643" w14:textId="77777777" w:rsidR="00C17D8D" w:rsidRDefault="00C17D8D" w:rsidP="00C17D8D">
      <w:pPr>
        <w:autoSpaceDE w:val="0"/>
        <w:autoSpaceDN w:val="0"/>
        <w:adjustRightInd w:val="0"/>
        <w:jc w:val="both"/>
        <w:rPr>
          <w:lang w:val="es-ES"/>
        </w:rPr>
      </w:pPr>
      <w:r w:rsidRPr="00D74D52">
        <w:rPr>
          <w:lang w:val="es-ES"/>
        </w:rPr>
        <w:t>Uno de los miembros del grupo realizó un commit no deseado</w:t>
      </w:r>
      <w:r>
        <w:rPr>
          <w:lang w:val="es-ES"/>
        </w:rPr>
        <w:t xml:space="preserve">, </w:t>
      </w:r>
      <w:r w:rsidRPr="00D74D52">
        <w:rPr>
          <w:lang w:val="es-ES"/>
        </w:rPr>
        <w:t xml:space="preserve">que fusionaba varias ramas sin intención. Esto resultó en la necesidad de intentar hacer una serie de modificaciones adicionales en el repositorio, las cuales no solo ensuciaron el historial, sino que tampoco resolvieron el problema. La solución adoptada, aunque eficiente, fue arriesgada: se realizó un </w:t>
      </w:r>
      <w:proofErr w:type="spellStart"/>
      <w:r w:rsidRPr="00D74D52">
        <w:rPr>
          <w:b/>
          <w:bCs/>
          <w:i/>
          <w:iCs/>
          <w:lang w:val="es-ES"/>
        </w:rPr>
        <w:t>git</w:t>
      </w:r>
      <w:proofErr w:type="spellEnd"/>
      <w:r w:rsidRPr="00D74D52">
        <w:rPr>
          <w:b/>
          <w:bCs/>
          <w:i/>
          <w:iCs/>
          <w:lang w:val="es-ES"/>
        </w:rPr>
        <w:t xml:space="preserve"> </w:t>
      </w:r>
      <w:proofErr w:type="spellStart"/>
      <w:r w:rsidRPr="00D74D52">
        <w:rPr>
          <w:b/>
          <w:bCs/>
          <w:i/>
          <w:iCs/>
          <w:lang w:val="es-ES"/>
        </w:rPr>
        <w:t>reset</w:t>
      </w:r>
      <w:proofErr w:type="spellEnd"/>
      <w:r w:rsidRPr="00D74D52">
        <w:rPr>
          <w:b/>
          <w:bCs/>
          <w:i/>
          <w:iCs/>
          <w:lang w:val="es-ES"/>
        </w:rPr>
        <w:t xml:space="preserve"> --</w:t>
      </w:r>
      <w:proofErr w:type="spellStart"/>
      <w:r w:rsidRPr="00D74D52">
        <w:rPr>
          <w:b/>
          <w:bCs/>
          <w:i/>
          <w:iCs/>
          <w:lang w:val="es-ES"/>
        </w:rPr>
        <w:t>hard</w:t>
      </w:r>
      <w:proofErr w:type="spellEnd"/>
      <w:r w:rsidRPr="00D74D52">
        <w:rPr>
          <w:b/>
          <w:bCs/>
          <w:i/>
          <w:iCs/>
          <w:lang w:val="es-ES"/>
        </w:rPr>
        <w:t xml:space="preserve"> HEAD~4</w:t>
      </w:r>
      <w:r w:rsidRPr="00D74D52">
        <w:rPr>
          <w:lang w:val="es-ES"/>
        </w:rPr>
        <w:t xml:space="preserve"> (siendo 4 el número de versiones necesarias para retroceder antes del cambio no deseado), seguido de un </w:t>
      </w:r>
      <w:proofErr w:type="spellStart"/>
      <w:r w:rsidRPr="00D74D52">
        <w:rPr>
          <w:b/>
          <w:bCs/>
          <w:i/>
          <w:iCs/>
          <w:lang w:val="es-ES"/>
        </w:rPr>
        <w:t>git</w:t>
      </w:r>
      <w:proofErr w:type="spellEnd"/>
      <w:r w:rsidRPr="00D74D52">
        <w:rPr>
          <w:b/>
          <w:bCs/>
          <w:i/>
          <w:iCs/>
          <w:lang w:val="es-ES"/>
        </w:rPr>
        <w:t xml:space="preserve"> push --</w:t>
      </w:r>
      <w:proofErr w:type="spellStart"/>
      <w:r w:rsidRPr="00D74D52">
        <w:rPr>
          <w:b/>
          <w:bCs/>
          <w:i/>
          <w:iCs/>
          <w:lang w:val="es-ES"/>
        </w:rPr>
        <w:t>force</w:t>
      </w:r>
      <w:proofErr w:type="spellEnd"/>
      <w:r w:rsidRPr="00D74D52">
        <w:rPr>
          <w:lang w:val="es-ES"/>
        </w:rPr>
        <w:t xml:space="preserve">. Este último parámetro fue necesario para superar la restricción que </w:t>
      </w:r>
      <w:r>
        <w:rPr>
          <w:lang w:val="es-ES"/>
        </w:rPr>
        <w:t>Git</w:t>
      </w:r>
      <w:r w:rsidRPr="00D74D52">
        <w:rPr>
          <w:lang w:val="es-ES"/>
        </w:rPr>
        <w:t xml:space="preserve"> impone al intentar subir ramas consideradas "antiguas".</w:t>
      </w:r>
    </w:p>
    <w:p w14:paraId="14E60440" w14:textId="77777777" w:rsidR="00C17D8D" w:rsidRDefault="00C17D8D" w:rsidP="00C17D8D">
      <w:pPr>
        <w:autoSpaceDE w:val="0"/>
        <w:autoSpaceDN w:val="0"/>
        <w:adjustRightInd w:val="0"/>
        <w:jc w:val="both"/>
        <w:rPr>
          <w:lang w:val="es-ES"/>
        </w:rPr>
      </w:pPr>
    </w:p>
    <w:p w14:paraId="573DCFA9" w14:textId="77777777" w:rsidR="00C17D8D" w:rsidRDefault="00C17D8D" w:rsidP="00C17D8D">
      <w:pPr>
        <w:pStyle w:val="Ttulo4"/>
        <w:rPr>
          <w:lang w:val="es-ES" w:eastAsia="es-ES" w:bidi="ar-SA"/>
        </w:rPr>
      </w:pPr>
      <w:r>
        <w:rPr>
          <w:lang w:val="es-ES" w:eastAsia="es-ES" w:bidi="ar-SA"/>
        </w:rPr>
        <w:t xml:space="preserve">Inconsistencia en los títulos de los </w:t>
      </w:r>
      <w:proofErr w:type="spellStart"/>
      <w:r w:rsidRPr="00CA1FF8">
        <w:rPr>
          <w:i/>
          <w:iCs/>
          <w:lang w:val="es-ES" w:eastAsia="es-ES" w:bidi="ar-SA"/>
        </w:rPr>
        <w:t>merge</w:t>
      </w:r>
      <w:proofErr w:type="spellEnd"/>
    </w:p>
    <w:p w14:paraId="79545A03" w14:textId="77777777" w:rsidR="00C17D8D" w:rsidRPr="00C91D92" w:rsidRDefault="00C17D8D" w:rsidP="00C17D8D">
      <w:pPr>
        <w:jc w:val="both"/>
        <w:rPr>
          <w:lang w:val="es-ES" w:eastAsia="es-ES" w:bidi="ar-SA"/>
        </w:rPr>
      </w:pPr>
      <w:r w:rsidRPr="00C91D92">
        <w:rPr>
          <w:lang w:val="es-ES" w:eastAsia="es-ES" w:bidi="ar-SA"/>
        </w:rPr>
        <w:t xml:space="preserve">Al abordar el primer problema mencionado, se identificó una inconsistencia en los títulos de cada uno de los </w:t>
      </w:r>
      <w:proofErr w:type="spellStart"/>
      <w:r w:rsidRPr="00C91D92">
        <w:rPr>
          <w:lang w:val="es-ES" w:eastAsia="es-ES" w:bidi="ar-SA"/>
        </w:rPr>
        <w:t>merge</w:t>
      </w:r>
      <w:proofErr w:type="spellEnd"/>
      <w:r w:rsidRPr="00C91D92">
        <w:rPr>
          <w:lang w:val="es-ES" w:eastAsia="es-ES" w:bidi="ar-SA"/>
        </w:rPr>
        <w:t xml:space="preserve"> realizados. Esto se debió a dos razones principales: la falta de una política de títulos de los </w:t>
      </w:r>
      <w:proofErr w:type="spellStart"/>
      <w:r w:rsidRPr="00C91D92">
        <w:rPr>
          <w:lang w:val="es-ES" w:eastAsia="es-ES" w:bidi="ar-SA"/>
        </w:rPr>
        <w:t>merge</w:t>
      </w:r>
      <w:proofErr w:type="spellEnd"/>
      <w:r w:rsidRPr="00C91D92">
        <w:rPr>
          <w:lang w:val="es-ES" w:eastAsia="es-ES" w:bidi="ar-SA"/>
        </w:rPr>
        <w:t xml:space="preserve"> en las versiones del documento y el uso de diferentes métodos por parte de cada miembro para realizar las actualizaciones en la rama principal (GitHub Desktop, la página web de GitHub, </w:t>
      </w:r>
      <w:proofErr w:type="spellStart"/>
      <w:r w:rsidRPr="00C91D92">
        <w:rPr>
          <w:lang w:val="es-ES" w:eastAsia="es-ES" w:bidi="ar-SA"/>
        </w:rPr>
        <w:t>VisualStudio</w:t>
      </w:r>
      <w:proofErr w:type="spellEnd"/>
      <w:r w:rsidRPr="00C91D92">
        <w:rPr>
          <w:lang w:val="es-ES" w:eastAsia="es-ES" w:bidi="ar-SA"/>
        </w:rPr>
        <w:t>, entre otros).</w:t>
      </w:r>
    </w:p>
    <w:p w14:paraId="340E1A34" w14:textId="77777777" w:rsidR="00C17D8D" w:rsidRDefault="00C17D8D" w:rsidP="00C17D8D">
      <w:pPr>
        <w:jc w:val="both"/>
        <w:rPr>
          <w:lang w:val="es-ES" w:eastAsia="es-ES" w:bidi="ar-SA"/>
        </w:rPr>
      </w:pPr>
      <w:r w:rsidRPr="00C91D92">
        <w:rPr>
          <w:lang w:val="es-ES" w:eastAsia="es-ES" w:bidi="ar-SA"/>
        </w:rPr>
        <w:t>Aunque esta inconsistencia no tuvo un gran impacto en la resolución del problema inicial, una mayor coherencia habría facilitado considerablemente el proceso.</w:t>
      </w:r>
    </w:p>
    <w:p w14:paraId="1C101323" w14:textId="77777777" w:rsidR="00C17D8D" w:rsidRDefault="00C17D8D" w:rsidP="00C17D8D">
      <w:pPr>
        <w:jc w:val="both"/>
        <w:rPr>
          <w:lang w:val="es-ES" w:eastAsia="es-ES" w:bidi="ar-SA"/>
        </w:rPr>
      </w:pPr>
    </w:p>
    <w:p w14:paraId="2FBADBD0" w14:textId="77777777" w:rsidR="00C17D8D" w:rsidRDefault="00C17D8D" w:rsidP="68468051">
      <w:pPr>
        <w:pStyle w:val="Ttulo3"/>
        <w:numPr>
          <w:ilvl w:val="0"/>
          <w:numId w:val="0"/>
        </w:numPr>
        <w:rPr>
          <w:lang w:val="es-ES"/>
        </w:rPr>
      </w:pPr>
      <w:bookmarkStart w:id="47" w:name="_Toc161682010"/>
      <w:r w:rsidRPr="68468051">
        <w:rPr>
          <w:lang w:val="es-ES"/>
        </w:rPr>
        <w:t>Gestión de varias solicitudes de cambio en el proceso de análisis</w:t>
      </w:r>
      <w:bookmarkEnd w:id="47"/>
    </w:p>
    <w:p w14:paraId="2E8F99F3" w14:textId="77777777" w:rsidR="00C17D8D" w:rsidRPr="004E5927" w:rsidRDefault="00C17D8D" w:rsidP="00C17D8D">
      <w:pPr>
        <w:jc w:val="both"/>
        <w:rPr>
          <w:lang w:val="es-ES"/>
        </w:rPr>
      </w:pPr>
      <w:r w:rsidRPr="004E5927">
        <w:rPr>
          <w:lang w:val="es-ES"/>
        </w:rPr>
        <w:t xml:space="preserve">Para gestionar de manera simultánea varias solicitudes en la misma ejecución del proceso de </w:t>
      </w:r>
      <w:r>
        <w:rPr>
          <w:lang w:val="es-ES"/>
        </w:rPr>
        <w:t>ejecución del cambio</w:t>
      </w:r>
      <w:r w:rsidRPr="004E5927">
        <w:rPr>
          <w:lang w:val="es-ES"/>
        </w:rPr>
        <w:t>, se emplea una estrategia que combina la distribución de trabajo</w:t>
      </w:r>
      <w:r>
        <w:rPr>
          <w:lang w:val="es-ES"/>
        </w:rPr>
        <w:t xml:space="preserve">, </w:t>
      </w:r>
      <w:r w:rsidRPr="004E5927">
        <w:rPr>
          <w:lang w:val="es-ES"/>
        </w:rPr>
        <w:t xml:space="preserve">previamente explicada </w:t>
      </w:r>
      <w:r>
        <w:rPr>
          <w:lang w:val="es-ES"/>
        </w:rPr>
        <w:t xml:space="preserve">en el apartado </w:t>
      </w:r>
      <w:r>
        <w:rPr>
          <w:lang w:val="es-ES"/>
        </w:rPr>
        <w:fldChar w:fldCharType="begin"/>
      </w:r>
      <w:r>
        <w:rPr>
          <w:lang w:val="es-ES"/>
        </w:rPr>
        <w:instrText xml:space="preserve"> REF _Ref161613352 \r \h </w:instrText>
      </w:r>
      <w:r>
        <w:rPr>
          <w:lang w:val="es-ES"/>
        </w:rPr>
      </w:r>
      <w:r>
        <w:rPr>
          <w:lang w:val="es-ES"/>
        </w:rPr>
        <w:fldChar w:fldCharType="separate"/>
      </w:r>
      <w:r>
        <w:rPr>
          <w:lang w:val="es-ES"/>
        </w:rPr>
        <w:t>3.2.2</w:t>
      </w:r>
      <w:r>
        <w:rPr>
          <w:lang w:val="es-ES"/>
        </w:rPr>
        <w:fldChar w:fldCharType="end"/>
      </w:r>
      <w:r>
        <w:rPr>
          <w:lang w:val="es-ES"/>
        </w:rPr>
        <w:t xml:space="preserve">, </w:t>
      </w:r>
      <w:r w:rsidRPr="004E5927">
        <w:rPr>
          <w:lang w:val="es-ES"/>
        </w:rPr>
        <w:t xml:space="preserve">con la creación de ramas paralelas en Git. Estas ramas paralelas permiten la elaboración de los productos de cada etapa y la ejecución del cambio </w:t>
      </w:r>
      <w:r>
        <w:rPr>
          <w:lang w:val="es-ES"/>
        </w:rPr>
        <w:t xml:space="preserve">de manera independiente, </w:t>
      </w:r>
      <w:r w:rsidRPr="004E5927">
        <w:rPr>
          <w:lang w:val="es-ES"/>
        </w:rPr>
        <w:t>sin afectar a la rama principal del repositorio</w:t>
      </w:r>
      <w:r>
        <w:rPr>
          <w:lang w:val="es-ES"/>
        </w:rPr>
        <w:t xml:space="preserve"> o provocar interferencias entre los diferentes cambios en proceso.</w:t>
      </w:r>
    </w:p>
    <w:p w14:paraId="5611BB85" w14:textId="77777777" w:rsidR="00C17D8D" w:rsidRPr="004E5927" w:rsidRDefault="00C17D8D" w:rsidP="00C17D8D">
      <w:pPr>
        <w:jc w:val="both"/>
        <w:rPr>
          <w:lang w:val="es-ES"/>
        </w:rPr>
      </w:pPr>
    </w:p>
    <w:p w14:paraId="0153B8A8" w14:textId="77777777" w:rsidR="00C17D8D" w:rsidRPr="005D0328" w:rsidRDefault="00C17D8D" w:rsidP="00C17D8D">
      <w:pPr>
        <w:jc w:val="both"/>
        <w:rPr>
          <w:lang w:val="es-ES"/>
        </w:rPr>
      </w:pPr>
      <w:r w:rsidRPr="004E5927">
        <w:rPr>
          <w:lang w:val="es-ES"/>
        </w:rPr>
        <w:t xml:space="preserve">Cada miembro del equipo se responsabiliza </w:t>
      </w:r>
      <w:r>
        <w:rPr>
          <w:lang w:val="es-ES"/>
        </w:rPr>
        <w:t xml:space="preserve">así </w:t>
      </w:r>
      <w:r w:rsidRPr="004E5927">
        <w:rPr>
          <w:lang w:val="es-ES"/>
        </w:rPr>
        <w:t xml:space="preserve">de una rama asociada a un cambio específico. Una vez que el cambio ha sido completamente ejecutado y verificado, se realiza el </w:t>
      </w:r>
      <w:proofErr w:type="spellStart"/>
      <w:r w:rsidRPr="00882502">
        <w:rPr>
          <w:i/>
          <w:iCs/>
          <w:lang w:val="es-ES"/>
        </w:rPr>
        <w:t>merge</w:t>
      </w:r>
      <w:proofErr w:type="spellEnd"/>
      <w:r w:rsidRPr="004E5927">
        <w:rPr>
          <w:lang w:val="es-ES"/>
        </w:rPr>
        <w:t xml:space="preserve"> de la rama asociada a la rama principal del repositorio</w:t>
      </w:r>
      <w:r>
        <w:rPr>
          <w:lang w:val="es-ES"/>
        </w:rPr>
        <w:t xml:space="preserve"> y esta es eliminada. </w:t>
      </w:r>
      <w:r w:rsidRPr="004E5927">
        <w:rPr>
          <w:lang w:val="es-ES"/>
        </w:rPr>
        <w:t xml:space="preserve">Además, se marca la etiqueta correspondiente al final del cambio para </w:t>
      </w:r>
      <w:r w:rsidRPr="004E5927">
        <w:rPr>
          <w:lang w:val="es-ES"/>
        </w:rPr>
        <w:lastRenderedPageBreak/>
        <w:t>mantener un registro claro de la evolución del proceso y de las versiones finales de cada cambio implementado.</w:t>
      </w:r>
    </w:p>
    <w:p w14:paraId="03DFC89F" w14:textId="77777777" w:rsidR="00C17D8D" w:rsidRPr="00912CF9" w:rsidRDefault="00C17D8D" w:rsidP="00C17D8D">
      <w:pPr>
        <w:jc w:val="both"/>
        <w:rPr>
          <w:lang w:val="es-ES"/>
        </w:rPr>
      </w:pPr>
    </w:p>
    <w:p w14:paraId="3B202918" w14:textId="77777777" w:rsidR="00C17D8D" w:rsidRDefault="00C17D8D" w:rsidP="68468051">
      <w:pPr>
        <w:pStyle w:val="Ttulo3"/>
        <w:numPr>
          <w:ilvl w:val="0"/>
          <w:numId w:val="0"/>
        </w:numPr>
        <w:rPr>
          <w:lang w:val="es-ES"/>
        </w:rPr>
      </w:pPr>
      <w:bookmarkStart w:id="48" w:name="_Toc161682011"/>
      <w:r w:rsidRPr="68468051">
        <w:rPr>
          <w:lang w:val="es-ES"/>
        </w:rPr>
        <w:t xml:space="preserve">Detalles de la estimación con Scrum </w:t>
      </w:r>
      <w:proofErr w:type="spellStart"/>
      <w:r w:rsidRPr="68468051">
        <w:rPr>
          <w:lang w:val="es-ES"/>
        </w:rPr>
        <w:t>Poker</w:t>
      </w:r>
      <w:bookmarkEnd w:id="48"/>
      <w:proofErr w:type="spellEnd"/>
    </w:p>
    <w:p w14:paraId="3A86B177" w14:textId="77777777" w:rsidR="00C17D8D" w:rsidRDefault="00C17D8D" w:rsidP="00C17D8D">
      <w:pPr>
        <w:jc w:val="both"/>
        <w:rPr>
          <w:lang w:val="es-ES"/>
        </w:rPr>
      </w:pPr>
      <w:r w:rsidRPr="146D445A">
        <w:rPr>
          <w:lang w:val="es-ES"/>
        </w:rPr>
        <w:t xml:space="preserve">Las estimaciones reflejadas en las plantillas de planificación de los cambios se realizan haciendo uso del Scrum </w:t>
      </w:r>
      <w:proofErr w:type="spellStart"/>
      <w:r w:rsidRPr="146D445A">
        <w:rPr>
          <w:lang w:val="es-ES"/>
        </w:rPr>
        <w:t>Poker</w:t>
      </w:r>
      <w:proofErr w:type="spellEnd"/>
      <w:r w:rsidRPr="146D445A">
        <w:rPr>
          <w:lang w:val="es-ES"/>
        </w:rPr>
        <w:t>. En este proceso participan, por un lado, el gerente de la planificación, que, en nuestro caso particular, coincide con la persona que propuso el cambio; y el equipo encargado de la implementación, que serán todos los miembros de nuestro grupo, ya que contamos con un número muy limitado.</w:t>
      </w:r>
    </w:p>
    <w:p w14:paraId="5C53056F" w14:textId="77777777" w:rsidR="00C17D8D" w:rsidRDefault="00C17D8D" w:rsidP="00C17D8D">
      <w:pPr>
        <w:jc w:val="both"/>
        <w:rPr>
          <w:lang w:val="es-ES"/>
        </w:rPr>
      </w:pPr>
    </w:p>
    <w:p w14:paraId="7804600B" w14:textId="77777777" w:rsidR="00C17D8D" w:rsidRDefault="00C17D8D" w:rsidP="00C17D8D">
      <w:pPr>
        <w:jc w:val="both"/>
        <w:rPr>
          <w:lang w:val="es-ES"/>
        </w:rPr>
      </w:pPr>
      <w:r w:rsidRPr="146D445A">
        <w:rPr>
          <w:lang w:val="es-ES"/>
        </w:rPr>
        <w:t>Los miembros implicados en la implementación del cambio y el gerente de la planificación empiezan exponiendo su punto de vista sobre el desarrollo del cambio. Después se realiza la votación y en caso de convergencia (las votaciones se corresponden con 3 cartas consecutivas), se calcula el tiempo final. De no llegar a converger, se repetirán las votaciones, añadiendo una discusión a posteriori, hasta llegar a un punto de convergencia.</w:t>
      </w:r>
    </w:p>
    <w:p w14:paraId="5AE57557" w14:textId="77777777" w:rsidR="00C17D8D" w:rsidRDefault="00C17D8D" w:rsidP="004A1995">
      <w:pPr>
        <w:jc w:val="both"/>
        <w:rPr>
          <w:lang w:val="es-ES"/>
        </w:rPr>
      </w:pPr>
    </w:p>
    <w:p w14:paraId="2FD36173" w14:textId="77777777" w:rsidR="00C17D8D" w:rsidRDefault="00C17D8D" w:rsidP="004A1995">
      <w:pPr>
        <w:jc w:val="both"/>
        <w:rPr>
          <w:lang w:val="es-ES"/>
        </w:rPr>
      </w:pPr>
      <w:r w:rsidRPr="146D445A">
        <w:rPr>
          <w:lang w:val="es-ES"/>
        </w:rPr>
        <w:t>A continuación, se explicará de forma individual el proceso y los resultados de las votaciones realizadas para aquellos cambios que llegaron a la fase de planificación. Se expondrá cualquier imprevisto o situación anómala que haya podido suceder durante la votación.  Los cambios que fueron rechazados en alguna fase previa, como cabría esperar, no constan en ninguno de los siguientes subapartados.</w:t>
      </w:r>
    </w:p>
    <w:p w14:paraId="5B4E4042" w14:textId="77777777" w:rsidR="00C17D8D" w:rsidRDefault="00C17D8D" w:rsidP="00C17D8D">
      <w:pPr>
        <w:jc w:val="both"/>
        <w:rPr>
          <w:lang w:val="es-ES"/>
        </w:rPr>
      </w:pPr>
    </w:p>
    <w:p w14:paraId="640408C1" w14:textId="77777777" w:rsidR="00C17D8D" w:rsidRPr="00A103D7" w:rsidRDefault="00C17D8D" w:rsidP="00C17D8D">
      <w:pPr>
        <w:pStyle w:val="Ttulo4"/>
        <w:jc w:val="both"/>
        <w:rPr>
          <w:lang w:val="es-ES"/>
        </w:rPr>
      </w:pPr>
      <w:r w:rsidRPr="146D445A">
        <w:rPr>
          <w:lang w:val="es-ES"/>
        </w:rPr>
        <w:t>Cambio 001</w:t>
      </w:r>
    </w:p>
    <w:p w14:paraId="09D0B9B8" w14:textId="77777777" w:rsidR="00C17D8D" w:rsidRDefault="00C17D8D" w:rsidP="00865D76">
      <w:pPr>
        <w:rPr>
          <w:lang w:val="es-ES"/>
        </w:rPr>
      </w:pPr>
      <w:r w:rsidRPr="146D445A">
        <w:rPr>
          <w:lang w:val="es-ES"/>
        </w:rPr>
        <w:t>Propuesto por Nicolás Barcia. El cambio es el siguiente:</w:t>
      </w:r>
      <w:r w:rsidRPr="00A4126B">
        <w:rPr>
          <w:lang w:val="es-ES"/>
        </w:rPr>
        <w:br/>
      </w:r>
      <w:r w:rsidRPr="146D445A">
        <w:rPr>
          <w:lang w:val="es-ES"/>
        </w:rPr>
        <w:t>-Poder exportar un pdf con todas las operaciones realizadas dentro de un grupo de gasto.</w:t>
      </w:r>
    </w:p>
    <w:p w14:paraId="27718703" w14:textId="77777777" w:rsidR="00C17D8D" w:rsidRDefault="00C17D8D" w:rsidP="00865D76">
      <w:pPr>
        <w:rPr>
          <w:lang w:val="es-ES"/>
        </w:rPr>
      </w:pPr>
    </w:p>
    <w:p w14:paraId="49553649" w14:textId="77777777" w:rsidR="00C17D8D" w:rsidRDefault="00C17D8D" w:rsidP="004A1995">
      <w:pPr>
        <w:rPr>
          <w:lang w:val="es-ES"/>
        </w:rPr>
      </w:pPr>
      <w:r w:rsidRPr="146D445A">
        <w:rPr>
          <w:lang w:val="es-ES"/>
        </w:rPr>
        <w:t xml:space="preserve">Para reflejar fielmente el proceso, explicaremos en este primer cambio el proceso de Scrum </w:t>
      </w:r>
      <w:proofErr w:type="spellStart"/>
      <w:r w:rsidRPr="146D445A">
        <w:rPr>
          <w:lang w:val="es-ES"/>
        </w:rPr>
        <w:t>Poker</w:t>
      </w:r>
      <w:proofErr w:type="spellEnd"/>
      <w:r w:rsidRPr="146D445A">
        <w:rPr>
          <w:lang w:val="es-ES"/>
        </w:rPr>
        <w:t xml:space="preserve"> al detalle. </w:t>
      </w:r>
      <w:r w:rsidRPr="00A4126B">
        <w:rPr>
          <w:lang w:val="es-ES"/>
        </w:rPr>
        <w:br/>
      </w:r>
      <w:r w:rsidRPr="146D445A">
        <w:rPr>
          <w:lang w:val="es-ES"/>
        </w:rPr>
        <w:t>Nicolás Barcia, gerente de la planificación de este cambio, expuso el cambio propuesto, para que a posteriori, el resto del equipo encargado de la implementación, compuesto por Jesús Campos (desarrollador), Guillermo Madriñán (desarrollador) y Roi Martínez (desarrollador) expusiera sus dudas.</w:t>
      </w:r>
    </w:p>
    <w:p w14:paraId="65107133" w14:textId="77777777" w:rsidR="00C17D8D" w:rsidRDefault="00C17D8D" w:rsidP="00C17D8D">
      <w:pPr>
        <w:jc w:val="both"/>
        <w:rPr>
          <w:lang w:val="es-ES"/>
        </w:rPr>
      </w:pPr>
    </w:p>
    <w:p w14:paraId="42D393D5" w14:textId="77777777" w:rsidR="00C17D8D" w:rsidRDefault="00C17D8D" w:rsidP="004A1995">
      <w:pPr>
        <w:spacing w:line="259" w:lineRule="auto"/>
        <w:jc w:val="both"/>
        <w:rPr>
          <w:lang w:val="es-ES"/>
        </w:rPr>
      </w:pPr>
      <w:r w:rsidRPr="146D445A">
        <w:rPr>
          <w:lang w:val="es-ES"/>
        </w:rPr>
        <w:t>A continuación, se llevó a cabo la votación. Los resultados de esta fueron muy dispares, por un lado, Jesús Campos tenía una visión muy optimista, argumentando que el uso de librerías permitiría realizar este cambio de una forma muy sencilla, pudiendo tener el cambio finalizado en apenas un día. Por otro lado, el desarrollado Roi Martínez, quien inicialmente votó por 20 días, exponía que la labor de protección de datos y de asegurar la compatibilidad entre distintos sistemas operativos podría ser tediosa y complicada. Nicolás Barcia, gerente de la planificación destacó que ambos tenían parte de razón, lo que dio lugar a un estado de convergencia en la siguiente votación, aunque ambos desarrolladores continuaron teniendo posturas distintas.</w:t>
      </w:r>
      <w:r w:rsidRPr="00A4126B">
        <w:rPr>
          <w:lang w:val="es-ES"/>
        </w:rPr>
        <w:br/>
      </w:r>
      <w:r w:rsidRPr="00A4126B">
        <w:rPr>
          <w:lang w:val="es-ES"/>
        </w:rPr>
        <w:br/>
      </w:r>
      <w:r w:rsidRPr="146D445A">
        <w:rPr>
          <w:lang w:val="es-ES"/>
        </w:rPr>
        <w:t>El resultado final de las votaciones fue el siguiente:</w:t>
      </w:r>
    </w:p>
    <w:p w14:paraId="49DB3835" w14:textId="77777777" w:rsidR="00C17D8D" w:rsidRDefault="00C17D8D" w:rsidP="00C17D8D">
      <w:pPr>
        <w:jc w:val="both"/>
        <w:rPr>
          <w:lang w:val="es-ES"/>
        </w:rPr>
      </w:pPr>
    </w:p>
    <w:p w14:paraId="7A081D52" w14:textId="77777777" w:rsidR="00C17D8D" w:rsidRDefault="00C17D8D" w:rsidP="00C17D8D">
      <w:pPr>
        <w:jc w:val="both"/>
        <w:rPr>
          <w:lang w:val="es-ES"/>
        </w:rPr>
      </w:pPr>
      <w:r w:rsidRPr="146D445A">
        <w:rPr>
          <w:lang w:val="es-ES"/>
        </w:rPr>
        <w:lastRenderedPageBreak/>
        <w:t>Votaciones:</w:t>
      </w:r>
      <w:r w:rsidRPr="00A4126B">
        <w:rPr>
          <w:lang w:val="es-ES"/>
        </w:rPr>
        <w:br/>
      </w:r>
      <w:r w:rsidRPr="146D445A">
        <w:rPr>
          <w:lang w:val="es-ES"/>
        </w:rPr>
        <w:t>Jesús Campos: Vota 3 días. Argumenta que el uso de librerías facilitaría la implementación.</w:t>
      </w:r>
    </w:p>
    <w:p w14:paraId="2459CB5A" w14:textId="77777777" w:rsidR="00C17D8D" w:rsidRDefault="00C17D8D" w:rsidP="00C17D8D">
      <w:pPr>
        <w:jc w:val="both"/>
        <w:rPr>
          <w:lang w:val="es-ES"/>
        </w:rPr>
      </w:pPr>
      <w:r w:rsidRPr="146D445A">
        <w:rPr>
          <w:lang w:val="es-ES"/>
        </w:rPr>
        <w:t>Nicolás Barcia: Vota 7 días.</w:t>
      </w:r>
    </w:p>
    <w:p w14:paraId="23DAF937" w14:textId="77777777" w:rsidR="00C17D8D" w:rsidRPr="00A4126B" w:rsidRDefault="00C17D8D" w:rsidP="00C17D8D">
      <w:pPr>
        <w:jc w:val="both"/>
        <w:rPr>
          <w:lang w:val="es-ES"/>
        </w:rPr>
      </w:pPr>
      <w:r w:rsidRPr="146D445A">
        <w:rPr>
          <w:lang w:val="es-ES"/>
        </w:rPr>
        <w:t>Roi Martínez: Vota 13 días. Argumenta que puede ser complicado asegurar la protección y seguridad de los datos, así como la implementación en distintos sistemas operativos.</w:t>
      </w:r>
    </w:p>
    <w:p w14:paraId="22976B54" w14:textId="77777777" w:rsidR="00C17D8D" w:rsidRDefault="00C17D8D" w:rsidP="00C17D8D">
      <w:pPr>
        <w:jc w:val="both"/>
        <w:rPr>
          <w:lang w:val="es-ES"/>
        </w:rPr>
      </w:pPr>
      <w:r w:rsidRPr="146D445A">
        <w:rPr>
          <w:lang w:val="es-ES"/>
        </w:rPr>
        <w:t>Guillermo Madriñán: Vota 7 días.</w:t>
      </w:r>
    </w:p>
    <w:p w14:paraId="25FD3FC5" w14:textId="77777777" w:rsidR="00C17D8D" w:rsidRDefault="00C17D8D" w:rsidP="00C17D8D">
      <w:pPr>
        <w:jc w:val="both"/>
        <w:rPr>
          <w:lang w:val="es-ES"/>
        </w:rPr>
      </w:pPr>
    </w:p>
    <w:p w14:paraId="0FFD0112" w14:textId="42F1FAE9" w:rsidR="00C17D8D" w:rsidRDefault="00C17D8D" w:rsidP="00C17D8D">
      <w:pPr>
        <w:jc w:val="both"/>
        <w:rPr>
          <w:lang w:val="es-ES"/>
        </w:rPr>
      </w:pPr>
      <w:r w:rsidRPr="146D445A">
        <w:rPr>
          <w:lang w:val="es-ES"/>
        </w:rPr>
        <w:t>Al ser cartas consecutivas las obtenidas en la votación, se considera que hay convergencia. Por lo tanto, se aplica la fórmula para obtener el tiempo medio con el que trabajaremos.</w:t>
      </w:r>
    </w:p>
    <w:p w14:paraId="781EB646" w14:textId="77777777" w:rsidR="00C17D8D" w:rsidRDefault="00C17D8D" w:rsidP="00C17D8D">
      <w:pPr>
        <w:jc w:val="both"/>
        <w:rPr>
          <w:lang w:val="es-ES"/>
        </w:rPr>
      </w:pPr>
      <w:r w:rsidRPr="146D445A">
        <w:rPr>
          <w:lang w:val="es-ES"/>
        </w:rPr>
        <w:t>Tiempo Mínimo: 3 días.</w:t>
      </w:r>
    </w:p>
    <w:p w14:paraId="4D43981C" w14:textId="77777777" w:rsidR="00C17D8D" w:rsidRDefault="00C17D8D" w:rsidP="00C17D8D">
      <w:pPr>
        <w:jc w:val="both"/>
        <w:rPr>
          <w:lang w:val="es-ES"/>
        </w:rPr>
      </w:pPr>
      <w:r w:rsidRPr="146D445A">
        <w:rPr>
          <w:lang w:val="es-ES"/>
        </w:rPr>
        <w:t xml:space="preserve">Tiempo Máximo: 13 días </w:t>
      </w:r>
    </w:p>
    <w:p w14:paraId="352F4D9A" w14:textId="77777777" w:rsidR="00C17D8D" w:rsidRDefault="00C17D8D" w:rsidP="00C17D8D">
      <w:pPr>
        <w:jc w:val="both"/>
        <w:rPr>
          <w:lang w:val="es-ES"/>
        </w:rPr>
      </w:pPr>
      <w:r w:rsidRPr="146D445A">
        <w:rPr>
          <w:lang w:val="es-ES"/>
        </w:rPr>
        <w:t>Tiempo más probable: 1 semana (repetido 2 veces)</w:t>
      </w:r>
    </w:p>
    <w:p w14:paraId="72C0E835" w14:textId="77777777" w:rsidR="00C17D8D" w:rsidRDefault="00C17D8D" w:rsidP="00C17D8D">
      <w:pPr>
        <w:jc w:val="both"/>
        <w:rPr>
          <w:lang w:val="es-ES"/>
        </w:rPr>
      </w:pPr>
      <w:r w:rsidRPr="146D445A">
        <w:rPr>
          <w:lang w:val="es-ES"/>
        </w:rPr>
        <w:t>Tiempo Medio: 7 días</w:t>
      </w:r>
    </w:p>
    <w:p w14:paraId="6D991C3B" w14:textId="77777777" w:rsidR="00C17D8D" w:rsidRDefault="00C17D8D" w:rsidP="00C17D8D">
      <w:pPr>
        <w:jc w:val="both"/>
        <w:rPr>
          <w:lang w:val="es-ES"/>
        </w:rPr>
      </w:pPr>
    </w:p>
    <w:p w14:paraId="25DD01B1" w14:textId="77777777" w:rsidR="00C17D8D" w:rsidRDefault="00C17D8D" w:rsidP="00C17D8D">
      <w:pPr>
        <w:pStyle w:val="Ttulo4"/>
        <w:jc w:val="both"/>
        <w:rPr>
          <w:lang w:val="es-ES"/>
        </w:rPr>
      </w:pPr>
      <w:r w:rsidRPr="146D445A">
        <w:rPr>
          <w:lang w:val="es-ES"/>
        </w:rPr>
        <w:t>Cambio 002</w:t>
      </w:r>
    </w:p>
    <w:p w14:paraId="2A969953" w14:textId="77777777" w:rsidR="00C17D8D" w:rsidRDefault="00C17D8D" w:rsidP="00C17D8D">
      <w:pPr>
        <w:jc w:val="both"/>
        <w:rPr>
          <w:lang w:val="es-ES"/>
        </w:rPr>
      </w:pPr>
      <w:r w:rsidRPr="146D445A">
        <w:rPr>
          <w:lang w:val="es-ES"/>
        </w:rPr>
        <w:t xml:space="preserve">Propuesto Por Roi Martínez. El cambio es el siguiente: </w:t>
      </w:r>
    </w:p>
    <w:p w14:paraId="6E84DD91" w14:textId="77777777" w:rsidR="00C17D8D" w:rsidRDefault="00C17D8D" w:rsidP="00C17D8D">
      <w:pPr>
        <w:jc w:val="both"/>
        <w:rPr>
          <w:lang w:val="es-ES"/>
        </w:rPr>
      </w:pPr>
      <w:r w:rsidRPr="146D445A">
        <w:rPr>
          <w:lang w:val="es-ES"/>
        </w:rPr>
        <w:t>-Implementar una funcionalidad que permita clasificar los gatos por categorías.</w:t>
      </w:r>
    </w:p>
    <w:p w14:paraId="7A34EA66" w14:textId="77777777" w:rsidR="00C17D8D" w:rsidRDefault="00C17D8D" w:rsidP="00C17D8D">
      <w:pPr>
        <w:jc w:val="both"/>
        <w:rPr>
          <w:lang w:val="es-ES"/>
        </w:rPr>
      </w:pPr>
    </w:p>
    <w:p w14:paraId="5B114C74" w14:textId="77777777" w:rsidR="00C17D8D" w:rsidRDefault="00C17D8D" w:rsidP="00C17D8D">
      <w:pPr>
        <w:jc w:val="both"/>
        <w:rPr>
          <w:lang w:val="es-ES"/>
        </w:rPr>
      </w:pPr>
      <w:r w:rsidRPr="146D445A">
        <w:rPr>
          <w:lang w:val="es-ES"/>
        </w:rPr>
        <w:t>Votaciones:</w:t>
      </w:r>
      <w:r w:rsidRPr="00A4126B">
        <w:rPr>
          <w:lang w:val="es-ES"/>
        </w:rPr>
        <w:br/>
      </w:r>
      <w:r w:rsidRPr="146D445A">
        <w:rPr>
          <w:lang w:val="es-ES"/>
        </w:rPr>
        <w:t>Jesús Campos: Vota 3 semanas.</w:t>
      </w:r>
    </w:p>
    <w:p w14:paraId="41AEF2A8" w14:textId="77777777" w:rsidR="00C17D8D" w:rsidRDefault="00C17D8D" w:rsidP="00C17D8D">
      <w:pPr>
        <w:jc w:val="both"/>
        <w:rPr>
          <w:lang w:val="es-ES"/>
        </w:rPr>
      </w:pPr>
      <w:r w:rsidRPr="146D445A">
        <w:rPr>
          <w:lang w:val="es-ES"/>
        </w:rPr>
        <w:t xml:space="preserve">Nicolás Barcia: 8 semanas. Argumenta </w:t>
      </w:r>
      <w:proofErr w:type="gramStart"/>
      <w:r w:rsidRPr="146D445A">
        <w:rPr>
          <w:lang w:val="es-ES"/>
        </w:rPr>
        <w:t>que</w:t>
      </w:r>
      <w:proofErr w:type="gramEnd"/>
      <w:r w:rsidRPr="146D445A">
        <w:rPr>
          <w:lang w:val="es-ES"/>
        </w:rPr>
        <w:t xml:space="preserve"> pese a que ya existan en el mercado actual, la integración no es sencilla y garantizar la seguridad de los datos y usabilidad para sus usuarios implica una gran carga temporal</w:t>
      </w:r>
    </w:p>
    <w:p w14:paraId="6F9FDBD0" w14:textId="77777777" w:rsidR="00C17D8D" w:rsidRDefault="00C17D8D" w:rsidP="00C17D8D">
      <w:pPr>
        <w:jc w:val="both"/>
        <w:rPr>
          <w:lang w:val="es-ES"/>
        </w:rPr>
      </w:pPr>
      <w:r w:rsidRPr="146D445A">
        <w:rPr>
          <w:lang w:val="es-ES"/>
        </w:rPr>
        <w:t>Roi Martínez: 3 semanas.</w:t>
      </w:r>
    </w:p>
    <w:p w14:paraId="62C0B106" w14:textId="77777777" w:rsidR="00C17D8D" w:rsidRDefault="00C17D8D" w:rsidP="00C17D8D">
      <w:pPr>
        <w:jc w:val="both"/>
        <w:rPr>
          <w:lang w:val="es-ES"/>
        </w:rPr>
      </w:pPr>
      <w:r w:rsidRPr="146D445A">
        <w:rPr>
          <w:lang w:val="es-ES"/>
        </w:rPr>
        <w:t>Guillermo Madriñán: 2 semanas. Explica que existen ejemplos similares ya realizados, implicaría mayoritariamente la integración con plataformas externas.</w:t>
      </w:r>
    </w:p>
    <w:p w14:paraId="155413C4" w14:textId="77777777" w:rsidR="00C17D8D" w:rsidRDefault="00C17D8D" w:rsidP="00C17D8D">
      <w:pPr>
        <w:jc w:val="both"/>
        <w:rPr>
          <w:lang w:val="es-ES"/>
        </w:rPr>
      </w:pPr>
    </w:p>
    <w:p w14:paraId="5586FED9" w14:textId="77777777" w:rsidR="00C17D8D" w:rsidRDefault="00C17D8D" w:rsidP="00C17D8D">
      <w:pPr>
        <w:jc w:val="both"/>
        <w:rPr>
          <w:lang w:val="es-ES"/>
        </w:rPr>
      </w:pPr>
      <w:r w:rsidRPr="146D445A">
        <w:rPr>
          <w:lang w:val="es-ES"/>
        </w:rPr>
        <w:t>Tras repetir la votación y debatir el caso en repetidas ocasiones, los resultados no varían y la posición de Nicolás sigue siendo muy alejada a la del resto de analistas. Por esto, se desiste de alcanzar un estado de convergencia y se procede a la aplicación de la formula.</w:t>
      </w:r>
    </w:p>
    <w:p w14:paraId="36EBB0F6" w14:textId="77777777" w:rsidR="00C17D8D" w:rsidRDefault="00C17D8D" w:rsidP="00C17D8D">
      <w:pPr>
        <w:jc w:val="both"/>
        <w:rPr>
          <w:lang w:val="es-ES"/>
        </w:rPr>
      </w:pPr>
    </w:p>
    <w:p w14:paraId="0AF096F3" w14:textId="77777777" w:rsidR="00C17D8D" w:rsidRDefault="00C17D8D" w:rsidP="004A1995">
      <w:pPr>
        <w:rPr>
          <w:lang w:val="es-ES"/>
        </w:rPr>
      </w:pPr>
      <w:r w:rsidRPr="146D445A">
        <w:rPr>
          <w:lang w:val="es-ES"/>
        </w:rPr>
        <w:t>Tiempo Mínimo: 2 semanas.</w:t>
      </w:r>
      <w:r w:rsidRPr="0059391B">
        <w:rPr>
          <w:lang w:val="es-ES"/>
        </w:rPr>
        <w:br/>
      </w:r>
      <w:r w:rsidRPr="146D445A">
        <w:rPr>
          <w:lang w:val="es-ES"/>
        </w:rPr>
        <w:t xml:space="preserve">Tiempo Máximo: 8 semanas: </w:t>
      </w:r>
      <w:r w:rsidRPr="0059391B">
        <w:rPr>
          <w:lang w:val="es-ES"/>
        </w:rPr>
        <w:br/>
      </w:r>
      <w:r w:rsidRPr="146D445A">
        <w:rPr>
          <w:lang w:val="es-ES"/>
        </w:rPr>
        <w:t>Tiempo más probable: 3. Repetido 2 veces</w:t>
      </w:r>
    </w:p>
    <w:p w14:paraId="4ADBA9FD" w14:textId="77777777" w:rsidR="00C17D8D" w:rsidRDefault="00C17D8D" w:rsidP="004A1995">
      <w:pPr>
        <w:rPr>
          <w:lang w:val="es-ES"/>
        </w:rPr>
      </w:pPr>
      <w:r w:rsidRPr="146D445A">
        <w:rPr>
          <w:lang w:val="es-ES"/>
        </w:rPr>
        <w:t>Tiempo Medio: 3.66 semanas</w:t>
      </w:r>
    </w:p>
    <w:p w14:paraId="68153436" w14:textId="77777777" w:rsidR="00C17D8D" w:rsidRDefault="00C17D8D" w:rsidP="004A1995">
      <w:pPr>
        <w:rPr>
          <w:lang w:val="es-ES"/>
        </w:rPr>
      </w:pPr>
    </w:p>
    <w:p w14:paraId="1080EBA3" w14:textId="77777777" w:rsidR="00C17D8D" w:rsidRDefault="00C17D8D" w:rsidP="00C17D8D">
      <w:pPr>
        <w:pStyle w:val="Ttulo4"/>
        <w:numPr>
          <w:ilvl w:val="0"/>
          <w:numId w:val="0"/>
        </w:numPr>
        <w:jc w:val="both"/>
        <w:rPr>
          <w:lang w:val="es-ES"/>
        </w:rPr>
      </w:pPr>
      <w:r w:rsidRPr="146D445A">
        <w:rPr>
          <w:lang w:val="es-ES"/>
        </w:rPr>
        <w:t>Cambio 005</w:t>
      </w:r>
    </w:p>
    <w:p w14:paraId="3CDC94E5" w14:textId="77777777" w:rsidR="00C17D8D" w:rsidRDefault="00C17D8D" w:rsidP="00C17D8D">
      <w:pPr>
        <w:jc w:val="both"/>
        <w:rPr>
          <w:lang w:val="es-ES"/>
        </w:rPr>
      </w:pPr>
      <w:r w:rsidRPr="146D445A">
        <w:rPr>
          <w:lang w:val="es-ES"/>
        </w:rPr>
        <w:t>Propuesto por Nicolás Barcia. El cambio es el siguiente:</w:t>
      </w:r>
    </w:p>
    <w:p w14:paraId="7548F65F" w14:textId="77777777" w:rsidR="00C17D8D" w:rsidRDefault="00C17D8D" w:rsidP="00C17D8D">
      <w:pPr>
        <w:jc w:val="both"/>
        <w:rPr>
          <w:lang w:val="es-ES"/>
        </w:rPr>
      </w:pPr>
      <w:r w:rsidRPr="146D445A">
        <w:rPr>
          <w:lang w:val="es-ES"/>
        </w:rPr>
        <w:t>- Añadir registro/inicio de sesión con la cuenta de Google de forma externa.</w:t>
      </w:r>
    </w:p>
    <w:p w14:paraId="0B208AE8" w14:textId="77777777" w:rsidR="00C17D8D" w:rsidRDefault="00C17D8D" w:rsidP="00C17D8D">
      <w:pPr>
        <w:jc w:val="both"/>
        <w:rPr>
          <w:lang w:val="es-ES"/>
        </w:rPr>
      </w:pPr>
    </w:p>
    <w:p w14:paraId="7A7DAB70" w14:textId="77777777" w:rsidR="00C17D8D" w:rsidRDefault="00C17D8D" w:rsidP="00C17D8D">
      <w:pPr>
        <w:jc w:val="both"/>
        <w:rPr>
          <w:lang w:val="es-ES"/>
        </w:rPr>
      </w:pPr>
      <w:r w:rsidRPr="146D445A">
        <w:rPr>
          <w:lang w:val="es-ES"/>
        </w:rPr>
        <w:t>En la primera votación los resultados son los siguientes:</w:t>
      </w:r>
    </w:p>
    <w:p w14:paraId="4226DAA1" w14:textId="77777777" w:rsidR="00C17D8D" w:rsidRDefault="00C17D8D" w:rsidP="00C17D8D">
      <w:pPr>
        <w:jc w:val="both"/>
        <w:rPr>
          <w:lang w:val="es-ES"/>
        </w:rPr>
      </w:pPr>
    </w:p>
    <w:p w14:paraId="679E1E8A" w14:textId="77777777" w:rsidR="00C17D8D" w:rsidRDefault="00C17D8D" w:rsidP="00C17D8D">
      <w:pPr>
        <w:jc w:val="both"/>
        <w:rPr>
          <w:lang w:val="es-ES"/>
        </w:rPr>
      </w:pPr>
      <w:r w:rsidRPr="146D445A">
        <w:rPr>
          <w:lang w:val="es-ES"/>
        </w:rPr>
        <w:lastRenderedPageBreak/>
        <w:t>Votaciones:</w:t>
      </w:r>
      <w:r w:rsidRPr="00A4126B">
        <w:rPr>
          <w:lang w:val="es-ES"/>
        </w:rPr>
        <w:br/>
      </w:r>
      <w:r w:rsidRPr="146D445A">
        <w:rPr>
          <w:lang w:val="es-ES"/>
        </w:rPr>
        <w:t>Jesús Campos: Vota 0.5 semanas. Defiende que la implementación es muy fácil debido a que es un proceso muy común y está muy bien documentado.</w:t>
      </w:r>
    </w:p>
    <w:p w14:paraId="38067BFC" w14:textId="77777777" w:rsidR="00C17D8D" w:rsidRDefault="00C17D8D" w:rsidP="00C17D8D">
      <w:pPr>
        <w:jc w:val="both"/>
        <w:rPr>
          <w:lang w:val="es-ES"/>
        </w:rPr>
      </w:pPr>
      <w:r w:rsidRPr="146D445A">
        <w:rPr>
          <w:lang w:val="es-ES"/>
        </w:rPr>
        <w:t>Nicolás Barcia: 2 semanas. Expone que pueden tener que realizarse ajustes de compatibilidad con los métodos de registro e inicio de sesión actuales.</w:t>
      </w:r>
    </w:p>
    <w:p w14:paraId="6BCF42F1" w14:textId="77777777" w:rsidR="00C17D8D" w:rsidRDefault="00C17D8D" w:rsidP="00C17D8D">
      <w:pPr>
        <w:jc w:val="both"/>
        <w:rPr>
          <w:lang w:val="es-ES"/>
        </w:rPr>
      </w:pPr>
      <w:r w:rsidRPr="146D445A">
        <w:rPr>
          <w:lang w:val="es-ES"/>
        </w:rPr>
        <w:t>Roi Martínez: 1 semana.</w:t>
      </w:r>
    </w:p>
    <w:p w14:paraId="094813EF" w14:textId="77777777" w:rsidR="00C17D8D" w:rsidRDefault="00C17D8D" w:rsidP="00C17D8D">
      <w:pPr>
        <w:jc w:val="both"/>
        <w:rPr>
          <w:lang w:val="es-ES"/>
        </w:rPr>
      </w:pPr>
      <w:r w:rsidRPr="146D445A">
        <w:rPr>
          <w:lang w:val="es-ES"/>
        </w:rPr>
        <w:t>Guillermo Madriñán: 1 semana.</w:t>
      </w:r>
    </w:p>
    <w:p w14:paraId="2D317F62" w14:textId="77777777" w:rsidR="00C17D8D" w:rsidRDefault="00C17D8D" w:rsidP="00C17D8D">
      <w:pPr>
        <w:jc w:val="both"/>
        <w:rPr>
          <w:lang w:val="es-ES"/>
        </w:rPr>
      </w:pPr>
    </w:p>
    <w:p w14:paraId="5EF097FC" w14:textId="77777777" w:rsidR="00C17D8D" w:rsidRDefault="00C17D8D" w:rsidP="00C17D8D">
      <w:pPr>
        <w:jc w:val="both"/>
        <w:rPr>
          <w:lang w:val="es-ES"/>
        </w:rPr>
      </w:pPr>
      <w:r w:rsidRPr="146D445A">
        <w:rPr>
          <w:lang w:val="es-ES"/>
        </w:rPr>
        <w:t>Son 3 cartas consecutivas por lo que se considera que existe convergencia y se procede al cálculo pertinente.</w:t>
      </w:r>
    </w:p>
    <w:p w14:paraId="4F038007" w14:textId="77777777" w:rsidR="00C17D8D" w:rsidRDefault="00C17D8D" w:rsidP="00C17D8D">
      <w:pPr>
        <w:jc w:val="both"/>
        <w:rPr>
          <w:lang w:val="es-ES"/>
        </w:rPr>
      </w:pPr>
    </w:p>
    <w:p w14:paraId="479E402A" w14:textId="77777777" w:rsidR="00796575" w:rsidRDefault="00C17D8D" w:rsidP="00C17D8D">
      <w:pPr>
        <w:jc w:val="both"/>
        <w:rPr>
          <w:lang w:val="es-ES"/>
        </w:rPr>
      </w:pPr>
      <w:r w:rsidRPr="146D445A">
        <w:rPr>
          <w:lang w:val="es-ES"/>
        </w:rPr>
        <w:t>Tiempo Mínimo: 0.5 semanas.</w:t>
      </w:r>
    </w:p>
    <w:p w14:paraId="3886D7FE" w14:textId="77777777" w:rsidR="00796575" w:rsidRDefault="00C17D8D" w:rsidP="00C17D8D">
      <w:pPr>
        <w:jc w:val="both"/>
        <w:rPr>
          <w:lang w:val="es-ES"/>
        </w:rPr>
      </w:pPr>
      <w:r w:rsidRPr="146D445A">
        <w:rPr>
          <w:lang w:val="es-ES"/>
        </w:rPr>
        <w:t>Tiempo Máximo: 2 semanas.</w:t>
      </w:r>
    </w:p>
    <w:p w14:paraId="54537272" w14:textId="28190BB5" w:rsidR="00C17D8D" w:rsidRDefault="00C17D8D" w:rsidP="00C17D8D">
      <w:pPr>
        <w:jc w:val="both"/>
        <w:rPr>
          <w:lang w:val="es-ES"/>
        </w:rPr>
      </w:pPr>
      <w:r w:rsidRPr="146D445A">
        <w:rPr>
          <w:lang w:val="es-ES"/>
        </w:rPr>
        <w:t>Tiempo más probable: 1. Repetido 2 veces</w:t>
      </w:r>
    </w:p>
    <w:p w14:paraId="205A5A74" w14:textId="77777777" w:rsidR="00C17D8D" w:rsidRDefault="00C17D8D" w:rsidP="00C17D8D">
      <w:pPr>
        <w:jc w:val="both"/>
        <w:rPr>
          <w:lang w:val="es-ES"/>
        </w:rPr>
      </w:pPr>
      <w:r w:rsidRPr="146D445A">
        <w:rPr>
          <w:lang w:val="es-ES"/>
        </w:rPr>
        <w:t>Tiempo Medio: 1.13 semanas</w:t>
      </w:r>
    </w:p>
    <w:p w14:paraId="454CE237" w14:textId="77777777" w:rsidR="00C17D8D" w:rsidRDefault="00C17D8D" w:rsidP="00C17D8D">
      <w:pPr>
        <w:jc w:val="both"/>
        <w:rPr>
          <w:lang w:val="es-ES"/>
        </w:rPr>
      </w:pPr>
    </w:p>
    <w:p w14:paraId="318F3C29" w14:textId="77777777" w:rsidR="00C17D8D" w:rsidRDefault="00C17D8D" w:rsidP="00C17D8D">
      <w:pPr>
        <w:pStyle w:val="Ttulo4"/>
        <w:numPr>
          <w:ilvl w:val="0"/>
          <w:numId w:val="0"/>
        </w:numPr>
        <w:jc w:val="both"/>
        <w:rPr>
          <w:lang w:val="es-ES"/>
        </w:rPr>
      </w:pPr>
      <w:r w:rsidRPr="146D445A">
        <w:rPr>
          <w:lang w:val="es-ES"/>
        </w:rPr>
        <w:t>Cambio 007</w:t>
      </w:r>
    </w:p>
    <w:p w14:paraId="5F03C51D" w14:textId="77777777" w:rsidR="00C17D8D" w:rsidRDefault="00C17D8D" w:rsidP="00C17D8D">
      <w:pPr>
        <w:jc w:val="both"/>
        <w:rPr>
          <w:lang w:val="es-ES"/>
        </w:rPr>
      </w:pPr>
      <w:r w:rsidRPr="146D445A">
        <w:rPr>
          <w:lang w:val="es-ES"/>
        </w:rPr>
        <w:t xml:space="preserve">Propuesto por Roi Martínez. El cambio es el siguiente: </w:t>
      </w:r>
    </w:p>
    <w:p w14:paraId="2EADC9AB" w14:textId="77777777" w:rsidR="00C17D8D" w:rsidRPr="004E5927" w:rsidRDefault="00C17D8D" w:rsidP="00C17D8D">
      <w:pPr>
        <w:jc w:val="both"/>
        <w:rPr>
          <w:lang w:val="es-ES"/>
        </w:rPr>
      </w:pPr>
      <w:r w:rsidRPr="146D445A">
        <w:rPr>
          <w:lang w:val="es-ES"/>
        </w:rPr>
        <w:t>-Añadir un método de configuración de la interfaz para adaptarla al gusto del usuario.</w:t>
      </w:r>
    </w:p>
    <w:p w14:paraId="5C1E80AF" w14:textId="77777777" w:rsidR="00C17D8D" w:rsidRDefault="00C17D8D" w:rsidP="00C17D8D">
      <w:pPr>
        <w:jc w:val="both"/>
        <w:rPr>
          <w:lang w:val="es-ES"/>
        </w:rPr>
      </w:pPr>
    </w:p>
    <w:p w14:paraId="193B9211" w14:textId="77777777" w:rsidR="00C17D8D" w:rsidRDefault="00C17D8D" w:rsidP="00C17D8D">
      <w:pPr>
        <w:jc w:val="both"/>
        <w:rPr>
          <w:lang w:val="es-ES"/>
        </w:rPr>
      </w:pPr>
      <w:r w:rsidRPr="146D445A">
        <w:rPr>
          <w:lang w:val="es-ES"/>
        </w:rPr>
        <w:t>Al igual que en el caso anterior los resultados de la primera votación concuerdan con un estado de consenso, por lo que se calcula directamente el tiempo medio.</w:t>
      </w:r>
    </w:p>
    <w:p w14:paraId="1D5F5D83" w14:textId="77777777" w:rsidR="00C17D8D" w:rsidRDefault="00C17D8D" w:rsidP="00C17D8D">
      <w:pPr>
        <w:jc w:val="both"/>
        <w:rPr>
          <w:lang w:val="es-ES"/>
        </w:rPr>
      </w:pPr>
    </w:p>
    <w:p w14:paraId="6E931B11" w14:textId="77777777" w:rsidR="00C17D8D" w:rsidRDefault="00C17D8D" w:rsidP="00C17D8D">
      <w:pPr>
        <w:jc w:val="both"/>
        <w:rPr>
          <w:lang w:val="es-ES"/>
        </w:rPr>
      </w:pPr>
      <w:r w:rsidRPr="146D445A">
        <w:rPr>
          <w:lang w:val="es-ES"/>
        </w:rPr>
        <w:t>Votaciones:</w:t>
      </w:r>
      <w:r w:rsidRPr="00A4126B">
        <w:rPr>
          <w:lang w:val="es-ES"/>
        </w:rPr>
        <w:br/>
      </w:r>
      <w:r w:rsidRPr="146D445A">
        <w:rPr>
          <w:lang w:val="es-ES"/>
        </w:rPr>
        <w:t>Jesús Campos: Vota 4 días. Asume que el equipo de desarrollo, con experiencia en la arquitectura del sistema y diseño de interfaz, puede abordar la implementación de manera eficiente y sin mayores contratiempos.</w:t>
      </w:r>
    </w:p>
    <w:p w14:paraId="1C824906" w14:textId="77777777" w:rsidR="00C17D8D" w:rsidRDefault="00C17D8D" w:rsidP="00C17D8D">
      <w:pPr>
        <w:jc w:val="both"/>
        <w:rPr>
          <w:lang w:val="es-ES"/>
        </w:rPr>
      </w:pPr>
      <w:r w:rsidRPr="146D445A">
        <w:rPr>
          <w:lang w:val="es-ES"/>
        </w:rPr>
        <w:t>Nicolás Barcia: Vota 1 semana.</w:t>
      </w:r>
    </w:p>
    <w:p w14:paraId="4D3829BF" w14:textId="77777777" w:rsidR="00C17D8D" w:rsidRDefault="00C17D8D" w:rsidP="00C17D8D">
      <w:pPr>
        <w:jc w:val="both"/>
        <w:rPr>
          <w:lang w:val="es-ES"/>
        </w:rPr>
      </w:pPr>
      <w:r w:rsidRPr="146D445A">
        <w:rPr>
          <w:lang w:val="es-ES"/>
        </w:rPr>
        <w:t>Roi Martínez: Vota 1 semana.</w:t>
      </w:r>
    </w:p>
    <w:p w14:paraId="7EA6518F" w14:textId="77777777" w:rsidR="00C17D8D" w:rsidRDefault="00C17D8D" w:rsidP="00C17D8D">
      <w:pPr>
        <w:jc w:val="both"/>
        <w:rPr>
          <w:lang w:val="es-ES"/>
        </w:rPr>
      </w:pPr>
      <w:r w:rsidRPr="146D445A">
        <w:rPr>
          <w:lang w:val="es-ES"/>
        </w:rPr>
        <w:t>Guillermo Madriñán: Vota 2 semanas. Defiende la necesidad de pruebas más exhaustivas de lo anticipado y posibles conflictos con otras funcionalidades.</w:t>
      </w:r>
    </w:p>
    <w:p w14:paraId="4D93DE99" w14:textId="77777777" w:rsidR="00C17D8D" w:rsidRDefault="00C17D8D" w:rsidP="00C17D8D">
      <w:pPr>
        <w:jc w:val="both"/>
        <w:rPr>
          <w:lang w:val="es-ES"/>
        </w:rPr>
      </w:pPr>
    </w:p>
    <w:p w14:paraId="3CCF72F7" w14:textId="77777777" w:rsidR="00C17D8D" w:rsidRDefault="00C17D8D" w:rsidP="004A1995">
      <w:pPr>
        <w:rPr>
          <w:lang w:val="es-ES"/>
        </w:rPr>
      </w:pPr>
      <w:r w:rsidRPr="146D445A">
        <w:rPr>
          <w:lang w:val="es-ES"/>
        </w:rPr>
        <w:t>Tiempo Mínimo: 4 días.</w:t>
      </w:r>
      <w:r w:rsidRPr="0059391B">
        <w:rPr>
          <w:lang w:val="es-ES"/>
        </w:rPr>
        <w:br/>
      </w:r>
      <w:r w:rsidRPr="146D445A">
        <w:rPr>
          <w:lang w:val="es-ES"/>
        </w:rPr>
        <w:t>Tiempo Máximo: 2 semanas.</w:t>
      </w:r>
      <w:r w:rsidRPr="0059391B">
        <w:rPr>
          <w:lang w:val="es-ES"/>
        </w:rPr>
        <w:br/>
      </w:r>
      <w:r w:rsidRPr="146D445A">
        <w:rPr>
          <w:lang w:val="es-ES"/>
        </w:rPr>
        <w:t>Tiempo más probable: 1 semana. (2 repetidos)</w:t>
      </w:r>
    </w:p>
    <w:p w14:paraId="7D7A5055" w14:textId="77777777" w:rsidR="00C17D8D" w:rsidRDefault="00C17D8D" w:rsidP="00C17D8D">
      <w:pPr>
        <w:jc w:val="both"/>
        <w:rPr>
          <w:lang w:val="es-ES"/>
        </w:rPr>
      </w:pPr>
      <w:r w:rsidRPr="146D445A">
        <w:rPr>
          <w:lang w:val="es-ES"/>
        </w:rPr>
        <w:t>Tiempo Medio: 1'1 semanas</w:t>
      </w:r>
    </w:p>
    <w:p w14:paraId="5868CE94" w14:textId="77777777" w:rsidR="00C17D8D" w:rsidRDefault="00C17D8D" w:rsidP="00C17D8D">
      <w:pPr>
        <w:jc w:val="both"/>
        <w:rPr>
          <w:lang w:val="es-ES"/>
        </w:rPr>
      </w:pPr>
    </w:p>
    <w:p w14:paraId="47C9EDCA" w14:textId="77777777" w:rsidR="00C17D8D" w:rsidRDefault="00C17D8D" w:rsidP="00C17D8D">
      <w:pPr>
        <w:pStyle w:val="Ttulo4"/>
        <w:numPr>
          <w:ilvl w:val="0"/>
          <w:numId w:val="0"/>
        </w:numPr>
        <w:jc w:val="both"/>
        <w:rPr>
          <w:lang w:val="es-ES"/>
        </w:rPr>
      </w:pPr>
      <w:r w:rsidRPr="146D445A">
        <w:rPr>
          <w:lang w:val="es-ES"/>
        </w:rPr>
        <w:t>Cambio 010</w:t>
      </w:r>
    </w:p>
    <w:p w14:paraId="28B4390C" w14:textId="77777777" w:rsidR="00C17D8D" w:rsidRDefault="00C17D8D" w:rsidP="00C17D8D">
      <w:pPr>
        <w:jc w:val="both"/>
        <w:rPr>
          <w:lang w:val="es-ES"/>
        </w:rPr>
      </w:pPr>
      <w:r w:rsidRPr="146D445A">
        <w:rPr>
          <w:lang w:val="es-ES"/>
        </w:rPr>
        <w:t>Propuesto por Jesús Campos. El cambio es el siguiente:</w:t>
      </w:r>
    </w:p>
    <w:p w14:paraId="24FD52F5" w14:textId="77777777" w:rsidR="00C17D8D" w:rsidRDefault="00C17D8D" w:rsidP="00C17D8D">
      <w:pPr>
        <w:jc w:val="both"/>
        <w:rPr>
          <w:lang w:val="es-ES"/>
        </w:rPr>
      </w:pPr>
      <w:r w:rsidRPr="146D445A">
        <w:rPr>
          <w:lang w:val="es-ES"/>
        </w:rPr>
        <w:t>- Se observa la presencia de diagramas de subsistemas con un número reducido de casos de uso (1 o 2). Se propone la consolidación de múltiples subsistemas pequeños en uno único para mejorar la eficiencia y claridad del diseño.</w:t>
      </w:r>
      <w:r w:rsidRPr="00A4126B">
        <w:rPr>
          <w:lang w:val="es-ES"/>
        </w:rPr>
        <w:br/>
      </w:r>
    </w:p>
    <w:p w14:paraId="2564536D" w14:textId="77777777" w:rsidR="00C17D8D" w:rsidRDefault="00C17D8D" w:rsidP="00C17D8D">
      <w:pPr>
        <w:jc w:val="both"/>
        <w:rPr>
          <w:lang w:val="es-ES"/>
        </w:rPr>
      </w:pPr>
      <w:r w:rsidRPr="146D445A">
        <w:rPr>
          <w:lang w:val="es-ES"/>
        </w:rPr>
        <w:t>Votaciones:</w:t>
      </w:r>
      <w:r w:rsidRPr="00A4126B">
        <w:rPr>
          <w:lang w:val="es-ES"/>
        </w:rPr>
        <w:br/>
      </w:r>
      <w:r w:rsidRPr="146D445A">
        <w:rPr>
          <w:lang w:val="es-ES"/>
        </w:rPr>
        <w:t xml:space="preserve">Jesús Campos: Vota 5 días. </w:t>
      </w:r>
    </w:p>
    <w:p w14:paraId="14E14EF2" w14:textId="77777777" w:rsidR="00C17D8D" w:rsidRDefault="00C17D8D" w:rsidP="00C17D8D">
      <w:pPr>
        <w:jc w:val="both"/>
        <w:rPr>
          <w:lang w:val="es-ES"/>
        </w:rPr>
      </w:pPr>
      <w:r w:rsidRPr="146D445A">
        <w:rPr>
          <w:lang w:val="es-ES"/>
        </w:rPr>
        <w:t xml:space="preserve">Nicolás Barcia: Vota 8 días. Esta estimación considera posibles complicaciones como retrasos en la revisión de subsistemas debido a dificultades técnicas imprevistas, </w:t>
      </w:r>
      <w:r w:rsidRPr="146D445A">
        <w:rPr>
          <w:lang w:val="es-ES"/>
        </w:rPr>
        <w:lastRenderedPageBreak/>
        <w:t>necesidades de rediseño extenso, y demoras en las pruebas debido a la identificación de errores críticos.</w:t>
      </w:r>
    </w:p>
    <w:p w14:paraId="229E654B" w14:textId="77777777" w:rsidR="00C17D8D" w:rsidRDefault="00C17D8D" w:rsidP="00C17D8D">
      <w:pPr>
        <w:jc w:val="both"/>
        <w:rPr>
          <w:lang w:val="es-ES"/>
        </w:rPr>
      </w:pPr>
      <w:r w:rsidRPr="146D445A">
        <w:rPr>
          <w:lang w:val="es-ES"/>
        </w:rPr>
        <w:t>Roi Martínez: Vota 3 días: La justificación para este tiempo se basa en la experiencia previa con proyectos de consolidación similares. La estimación considera la posibilidad de reutilizar partes del código existente y la disponibilidad completa del equipo asignado al proyecto.</w:t>
      </w:r>
      <w:r w:rsidRPr="00A4126B">
        <w:rPr>
          <w:lang w:val="es-ES"/>
        </w:rPr>
        <w:tab/>
      </w:r>
    </w:p>
    <w:p w14:paraId="31A0BDBF" w14:textId="77777777" w:rsidR="00C17D8D" w:rsidRDefault="00C17D8D" w:rsidP="00C17D8D">
      <w:pPr>
        <w:spacing w:line="259" w:lineRule="auto"/>
        <w:jc w:val="both"/>
        <w:rPr>
          <w:lang w:val="es-ES"/>
        </w:rPr>
      </w:pPr>
      <w:r w:rsidRPr="146D445A">
        <w:rPr>
          <w:lang w:val="es-ES"/>
        </w:rPr>
        <w:t>Guillermo Madriñán: Vota 5 días.</w:t>
      </w:r>
    </w:p>
    <w:p w14:paraId="7E9C1782" w14:textId="77777777" w:rsidR="00C17D8D" w:rsidRDefault="00C17D8D" w:rsidP="00C17D8D">
      <w:pPr>
        <w:spacing w:line="259" w:lineRule="auto"/>
        <w:jc w:val="both"/>
        <w:rPr>
          <w:lang w:val="es-ES"/>
        </w:rPr>
      </w:pPr>
    </w:p>
    <w:p w14:paraId="453ECF3C" w14:textId="77777777" w:rsidR="00C17D8D" w:rsidRPr="00A4126B" w:rsidRDefault="00C17D8D" w:rsidP="00C17D8D">
      <w:pPr>
        <w:jc w:val="both"/>
        <w:rPr>
          <w:lang w:val="es-ES"/>
        </w:rPr>
      </w:pPr>
      <w:r w:rsidRPr="00A4126B">
        <w:rPr>
          <w:lang w:val="es-ES"/>
        </w:rPr>
        <w:t xml:space="preserve">Una vez realizadas varias votaciones buscando una convergencia a través de explicaciones de las diferentes posturas, se alcanza ese consenso y resulta en las siguientes estimaciones: </w:t>
      </w:r>
    </w:p>
    <w:p w14:paraId="15A11820" w14:textId="77777777" w:rsidR="00C17D8D" w:rsidRPr="00A4126B" w:rsidRDefault="00C17D8D" w:rsidP="00C17D8D">
      <w:pPr>
        <w:jc w:val="both"/>
        <w:rPr>
          <w:lang w:val="es-ES"/>
        </w:rPr>
      </w:pPr>
    </w:p>
    <w:p w14:paraId="14176006" w14:textId="77777777" w:rsidR="00796575" w:rsidRDefault="00C17D8D" w:rsidP="00C17D8D">
      <w:pPr>
        <w:jc w:val="both"/>
        <w:rPr>
          <w:lang w:val="es-ES"/>
        </w:rPr>
      </w:pPr>
      <w:r w:rsidRPr="146D445A">
        <w:rPr>
          <w:lang w:val="es-ES"/>
        </w:rPr>
        <w:t>Tiempo Mínimo: 3 días.</w:t>
      </w:r>
    </w:p>
    <w:p w14:paraId="1623FC9F" w14:textId="77777777" w:rsidR="00796575" w:rsidRDefault="00C17D8D" w:rsidP="00C17D8D">
      <w:pPr>
        <w:jc w:val="both"/>
        <w:rPr>
          <w:lang w:val="es-ES"/>
        </w:rPr>
      </w:pPr>
      <w:r w:rsidRPr="146D445A">
        <w:rPr>
          <w:lang w:val="es-ES"/>
        </w:rPr>
        <w:t>Tiempo Máximo: 8 días.</w:t>
      </w:r>
    </w:p>
    <w:p w14:paraId="6027499B" w14:textId="7D9F25AB" w:rsidR="00C17D8D" w:rsidRDefault="00C17D8D" w:rsidP="00C17D8D">
      <w:pPr>
        <w:jc w:val="both"/>
        <w:rPr>
          <w:lang w:val="es-ES"/>
        </w:rPr>
      </w:pPr>
      <w:r w:rsidRPr="146D445A">
        <w:rPr>
          <w:lang w:val="es-ES"/>
        </w:rPr>
        <w:t>Tiempo más probable: 5 días. (3 repetidos)</w:t>
      </w:r>
    </w:p>
    <w:p w14:paraId="5E3FB22C" w14:textId="77777777" w:rsidR="00C17D8D" w:rsidRDefault="00C17D8D" w:rsidP="00C17D8D">
      <w:pPr>
        <w:jc w:val="both"/>
        <w:rPr>
          <w:lang w:val="es-ES"/>
        </w:rPr>
      </w:pPr>
      <w:r w:rsidRPr="146D445A">
        <w:rPr>
          <w:lang w:val="es-ES"/>
        </w:rPr>
        <w:t>Tiempo Medio: 5,16 días</w:t>
      </w:r>
    </w:p>
    <w:p w14:paraId="4CA32D48" w14:textId="77777777" w:rsidR="00C17D8D" w:rsidRDefault="00C17D8D" w:rsidP="00C17D8D">
      <w:pPr>
        <w:jc w:val="both"/>
        <w:rPr>
          <w:lang w:val="es-ES"/>
        </w:rPr>
      </w:pPr>
    </w:p>
    <w:p w14:paraId="2B0D0131" w14:textId="77777777" w:rsidR="00C17D8D" w:rsidRDefault="00C17D8D" w:rsidP="00C17D8D">
      <w:pPr>
        <w:pStyle w:val="Ttulo4"/>
        <w:numPr>
          <w:ilvl w:val="0"/>
          <w:numId w:val="0"/>
        </w:numPr>
        <w:jc w:val="both"/>
        <w:rPr>
          <w:lang w:val="es-ES"/>
        </w:rPr>
      </w:pPr>
      <w:r w:rsidRPr="146D445A">
        <w:rPr>
          <w:lang w:val="es-ES"/>
        </w:rPr>
        <w:t>Cambio 011</w:t>
      </w:r>
    </w:p>
    <w:p w14:paraId="2CF38D11" w14:textId="77777777" w:rsidR="00C17D8D" w:rsidRDefault="00C17D8D" w:rsidP="00C17D8D">
      <w:pPr>
        <w:jc w:val="both"/>
        <w:rPr>
          <w:lang w:val="es-ES"/>
        </w:rPr>
      </w:pPr>
      <w:r w:rsidRPr="146D445A">
        <w:rPr>
          <w:lang w:val="es-ES"/>
        </w:rPr>
        <w:t>Propuesto por Guillermo Madriñán. El cambio es el siguiente:</w:t>
      </w:r>
      <w:r w:rsidRPr="00A4126B">
        <w:rPr>
          <w:lang w:val="es-ES"/>
        </w:rPr>
        <w:br/>
      </w:r>
      <w:r w:rsidRPr="146D445A">
        <w:rPr>
          <w:lang w:val="es-ES"/>
        </w:rPr>
        <w:t>- Reducir el glosario de forma que sea más simple y especifico como guía para el lector.</w:t>
      </w:r>
    </w:p>
    <w:p w14:paraId="16779DF8" w14:textId="77777777" w:rsidR="00C17D8D" w:rsidRDefault="00C17D8D" w:rsidP="00C17D8D">
      <w:pPr>
        <w:jc w:val="both"/>
        <w:rPr>
          <w:lang w:val="es-ES"/>
        </w:rPr>
      </w:pPr>
    </w:p>
    <w:p w14:paraId="05F3EFF0" w14:textId="77777777" w:rsidR="00C17D8D" w:rsidRDefault="00C17D8D" w:rsidP="00C17D8D">
      <w:pPr>
        <w:jc w:val="both"/>
        <w:rPr>
          <w:lang w:val="es-ES"/>
        </w:rPr>
      </w:pPr>
      <w:r w:rsidRPr="146D445A">
        <w:rPr>
          <w:lang w:val="es-ES"/>
        </w:rPr>
        <w:t>Después de una votación algo más dispersa, se presentaron las diferentes defensas de los puntos de vista de los participantes, resultando en unos votos que dan lugar a la convergencia.</w:t>
      </w:r>
    </w:p>
    <w:p w14:paraId="7A48908B" w14:textId="77777777" w:rsidR="00C17D8D" w:rsidRDefault="00C17D8D" w:rsidP="00C17D8D">
      <w:pPr>
        <w:jc w:val="both"/>
        <w:rPr>
          <w:lang w:val="es-ES"/>
        </w:rPr>
      </w:pPr>
    </w:p>
    <w:p w14:paraId="4CDE13D7" w14:textId="77777777" w:rsidR="00C17D8D" w:rsidRDefault="00C17D8D" w:rsidP="00C17D8D">
      <w:pPr>
        <w:jc w:val="both"/>
        <w:rPr>
          <w:lang w:val="es-ES"/>
        </w:rPr>
      </w:pPr>
      <w:r w:rsidRPr="146D445A">
        <w:rPr>
          <w:lang w:val="es-ES"/>
        </w:rPr>
        <w:t>Votaciones:</w:t>
      </w:r>
      <w:r w:rsidRPr="00A4126B">
        <w:rPr>
          <w:lang w:val="es-ES"/>
        </w:rPr>
        <w:br/>
      </w:r>
      <w:r w:rsidRPr="146D445A">
        <w:rPr>
          <w:lang w:val="es-ES"/>
        </w:rPr>
        <w:t xml:space="preserve">Jesús Campos: Vota 3 días. </w:t>
      </w:r>
    </w:p>
    <w:p w14:paraId="7EABF5F2" w14:textId="77777777" w:rsidR="00C17D8D" w:rsidRDefault="00C17D8D" w:rsidP="00C17D8D">
      <w:pPr>
        <w:jc w:val="both"/>
        <w:rPr>
          <w:lang w:val="es-ES"/>
        </w:rPr>
      </w:pPr>
      <w:r w:rsidRPr="146D445A">
        <w:rPr>
          <w:lang w:val="es-ES"/>
        </w:rPr>
        <w:t xml:space="preserve">Nicolás Barcia: Vota 2 días. Defiende </w:t>
      </w:r>
      <w:proofErr w:type="gramStart"/>
      <w:r w:rsidRPr="146D445A">
        <w:rPr>
          <w:lang w:val="es-ES"/>
        </w:rPr>
        <w:t>que</w:t>
      </w:r>
      <w:proofErr w:type="gramEnd"/>
      <w:r w:rsidRPr="146D445A">
        <w:rPr>
          <w:lang w:val="es-ES"/>
        </w:rPr>
        <w:t xml:space="preserve"> al existir ya un glosario, aunque que demasiado basto para ser el definitivo, el trabajo sería sencillo.</w:t>
      </w:r>
    </w:p>
    <w:p w14:paraId="260732C3" w14:textId="77777777" w:rsidR="00C17D8D" w:rsidRDefault="00C17D8D" w:rsidP="00C17D8D">
      <w:pPr>
        <w:jc w:val="both"/>
        <w:rPr>
          <w:lang w:val="es-ES"/>
        </w:rPr>
      </w:pPr>
      <w:r w:rsidRPr="146D445A">
        <w:rPr>
          <w:lang w:val="es-ES"/>
        </w:rPr>
        <w:t>Roi Martínez: Vota 3 días.</w:t>
      </w:r>
    </w:p>
    <w:p w14:paraId="7D332167" w14:textId="77777777" w:rsidR="00C17D8D" w:rsidRDefault="00C17D8D" w:rsidP="00C17D8D">
      <w:pPr>
        <w:spacing w:line="259" w:lineRule="auto"/>
        <w:jc w:val="both"/>
        <w:rPr>
          <w:lang w:val="es-ES"/>
        </w:rPr>
      </w:pPr>
      <w:r w:rsidRPr="146D445A">
        <w:rPr>
          <w:lang w:val="es-ES"/>
        </w:rPr>
        <w:t>Guillermo Madriñán: Vota 4 días. Expresa la necesidad de especializar el glosario en mayor medida, buscando una comprensión lo mejor posible del sistema.</w:t>
      </w:r>
    </w:p>
    <w:p w14:paraId="2D955FF5" w14:textId="77777777" w:rsidR="00C17D8D" w:rsidRDefault="00C17D8D" w:rsidP="00C17D8D">
      <w:pPr>
        <w:jc w:val="both"/>
        <w:rPr>
          <w:lang w:val="es-ES"/>
        </w:rPr>
      </w:pPr>
    </w:p>
    <w:p w14:paraId="6C1B71DE" w14:textId="77777777" w:rsidR="00796575" w:rsidRDefault="00C17D8D" w:rsidP="00C17D8D">
      <w:pPr>
        <w:jc w:val="both"/>
        <w:rPr>
          <w:lang w:val="es-ES"/>
        </w:rPr>
      </w:pPr>
      <w:r w:rsidRPr="146D445A">
        <w:rPr>
          <w:lang w:val="es-ES"/>
        </w:rPr>
        <w:t>Tiempo Mínimo: 2 días</w:t>
      </w:r>
    </w:p>
    <w:p w14:paraId="1E819B48" w14:textId="77777777" w:rsidR="00796575" w:rsidRDefault="00C17D8D" w:rsidP="00C17D8D">
      <w:pPr>
        <w:jc w:val="both"/>
        <w:rPr>
          <w:lang w:val="es-ES"/>
        </w:rPr>
      </w:pPr>
      <w:r w:rsidRPr="146D445A">
        <w:rPr>
          <w:lang w:val="es-ES"/>
        </w:rPr>
        <w:t>Tiempo Máximo: 4 días</w:t>
      </w:r>
    </w:p>
    <w:p w14:paraId="568F1770" w14:textId="6D2ED2D9" w:rsidR="00C17D8D" w:rsidRDefault="00C17D8D" w:rsidP="00C17D8D">
      <w:pPr>
        <w:jc w:val="both"/>
        <w:rPr>
          <w:lang w:val="es-ES"/>
        </w:rPr>
      </w:pPr>
      <w:r w:rsidRPr="146D445A">
        <w:rPr>
          <w:lang w:val="es-ES"/>
        </w:rPr>
        <w:t>Tiempo más probable: 3 días repetido 2 veces</w:t>
      </w:r>
    </w:p>
    <w:p w14:paraId="4A8310EF" w14:textId="77777777" w:rsidR="00C17D8D" w:rsidRDefault="00C17D8D" w:rsidP="00C17D8D">
      <w:pPr>
        <w:jc w:val="both"/>
        <w:rPr>
          <w:lang w:val="es-ES"/>
        </w:rPr>
      </w:pPr>
      <w:r w:rsidRPr="146D445A">
        <w:rPr>
          <w:lang w:val="es-ES"/>
        </w:rPr>
        <w:t>Tiempo Medio: 3 días</w:t>
      </w:r>
    </w:p>
    <w:p w14:paraId="212D7439" w14:textId="77777777" w:rsidR="00C17D8D" w:rsidRPr="008470F2" w:rsidRDefault="00C17D8D" w:rsidP="00C17D8D"/>
    <w:p w14:paraId="046E7640" w14:textId="15099832" w:rsidR="00C17D8D" w:rsidRPr="00F63D22" w:rsidRDefault="00C17D8D" w:rsidP="68468051">
      <w:pPr>
        <w:pStyle w:val="Ttulo2"/>
        <w:spacing w:line="259" w:lineRule="auto"/>
        <w:rPr>
          <w:lang w:val="es-ES"/>
        </w:rPr>
      </w:pPr>
      <w:r w:rsidRPr="68468051">
        <w:rPr>
          <w:lang w:val="es-ES"/>
        </w:rPr>
        <w:br w:type="page"/>
      </w:r>
      <w:bookmarkStart w:id="49" w:name="_Toc161682012"/>
      <w:r w:rsidRPr="68468051">
        <w:rPr>
          <w:lang w:val="es-ES"/>
        </w:rPr>
        <w:lastRenderedPageBreak/>
        <w:t xml:space="preserve">Anexo </w:t>
      </w:r>
      <w:r w:rsidR="1B220041" w:rsidRPr="68468051">
        <w:rPr>
          <w:lang w:val="es-ES"/>
        </w:rPr>
        <w:t>3</w:t>
      </w:r>
      <w:r w:rsidRPr="68468051">
        <w:rPr>
          <w:lang w:val="es-ES"/>
        </w:rPr>
        <w:t>.- Bibliografía y material utilizado</w:t>
      </w:r>
      <w:bookmarkEnd w:id="49"/>
    </w:p>
    <w:p w14:paraId="1CBB1DB7" w14:textId="77777777" w:rsidR="00C17D8D" w:rsidRPr="00AD4026" w:rsidRDefault="00000000" w:rsidP="00C17D8D">
      <w:pPr>
        <w:numPr>
          <w:ilvl w:val="0"/>
          <w:numId w:val="42"/>
        </w:numPr>
        <w:rPr>
          <w:i/>
          <w:iCs/>
          <w:szCs w:val="18"/>
          <w:lang w:val="es-ES_tradnl"/>
        </w:rPr>
      </w:pPr>
      <w:hyperlink r:id="rId27" w:history="1">
        <w:r w:rsidR="00C17D8D" w:rsidRPr="00915392">
          <w:rPr>
            <w:rStyle w:val="Hipervnculo"/>
            <w:i/>
            <w:iCs/>
            <w:sz w:val="23"/>
            <w:szCs w:val="23"/>
            <w:shd w:val="clear" w:color="auto" w:fill="FFFFFF"/>
          </w:rPr>
          <w:t>PresGC_Dia1.pdf</w:t>
        </w:r>
      </w:hyperlink>
    </w:p>
    <w:p w14:paraId="516FAC41" w14:textId="77777777" w:rsidR="00C17D8D" w:rsidRPr="00901FEB" w:rsidRDefault="00000000" w:rsidP="00C17D8D">
      <w:pPr>
        <w:numPr>
          <w:ilvl w:val="0"/>
          <w:numId w:val="42"/>
        </w:numPr>
        <w:rPr>
          <w:i/>
          <w:iCs/>
          <w:szCs w:val="18"/>
          <w:lang w:val="es-ES_tradnl"/>
        </w:rPr>
      </w:pPr>
      <w:hyperlink r:id="rId28" w:history="1">
        <w:r w:rsidR="00C17D8D" w:rsidRPr="00915392">
          <w:rPr>
            <w:rStyle w:val="Hipervnculo"/>
            <w:i/>
            <w:iCs/>
            <w:sz w:val="23"/>
            <w:szCs w:val="23"/>
            <w:shd w:val="clear" w:color="auto" w:fill="FFFFFF"/>
          </w:rPr>
          <w:t>PresGC_Dia2.pdf</w:t>
        </w:r>
      </w:hyperlink>
    </w:p>
    <w:p w14:paraId="44300AFC" w14:textId="77777777" w:rsidR="00C17D8D" w:rsidRPr="007154A0" w:rsidRDefault="00C17D8D" w:rsidP="00C17D8D">
      <w:pPr>
        <w:numPr>
          <w:ilvl w:val="0"/>
          <w:numId w:val="42"/>
        </w:numPr>
        <w:rPr>
          <w:rStyle w:val="Hipervnculo"/>
          <w:i/>
          <w:iCs/>
          <w:szCs w:val="18"/>
          <w:lang w:val="es-ES_tradnl"/>
        </w:rPr>
      </w:pPr>
      <w:r>
        <w:rPr>
          <w:b/>
          <w:i/>
          <w:iCs/>
          <w:sz w:val="23"/>
          <w:szCs w:val="23"/>
          <w:shd w:val="clear" w:color="auto" w:fill="FFFFFF"/>
        </w:rPr>
        <w:fldChar w:fldCharType="begin"/>
      </w:r>
      <w:r>
        <w:rPr>
          <w:b/>
          <w:i/>
          <w:iCs/>
          <w:sz w:val="23"/>
          <w:szCs w:val="23"/>
          <w:shd w:val="clear" w:color="auto" w:fill="FFFFFF"/>
        </w:rPr>
        <w:instrText>HYPERLINK "https://cv.usc.es/pluginfile.php/2122501/mod_resource/content/2/PMBOK_6_ES.pdf"</w:instrText>
      </w:r>
      <w:r>
        <w:rPr>
          <w:b/>
          <w:i/>
          <w:iCs/>
          <w:sz w:val="23"/>
          <w:szCs w:val="23"/>
          <w:shd w:val="clear" w:color="auto" w:fill="FFFFFF"/>
        </w:rPr>
      </w:r>
      <w:r>
        <w:rPr>
          <w:b/>
          <w:i/>
          <w:iCs/>
          <w:sz w:val="23"/>
          <w:szCs w:val="23"/>
          <w:shd w:val="clear" w:color="auto" w:fill="FFFFFF"/>
        </w:rPr>
        <w:fldChar w:fldCharType="separate"/>
      </w:r>
      <w:r w:rsidRPr="007154A0">
        <w:rPr>
          <w:rStyle w:val="Hipervnculo"/>
          <w:i/>
          <w:iCs/>
          <w:sz w:val="23"/>
          <w:szCs w:val="23"/>
          <w:shd w:val="clear" w:color="auto" w:fill="FFFFFF"/>
        </w:rPr>
        <w:t>PMBOK 6ªEd</w:t>
      </w:r>
    </w:p>
    <w:p w14:paraId="0222496E" w14:textId="77777777" w:rsidR="00C17D8D" w:rsidRPr="00F63D22" w:rsidRDefault="00C17D8D" w:rsidP="00C17D8D">
      <w:pPr>
        <w:rPr>
          <w:szCs w:val="18"/>
          <w:lang w:val="es-ES_tradnl"/>
        </w:rPr>
      </w:pPr>
      <w:r>
        <w:rPr>
          <w:b/>
          <w:i/>
          <w:iCs/>
          <w:sz w:val="23"/>
          <w:szCs w:val="23"/>
          <w:shd w:val="clear" w:color="auto" w:fill="FFFFFF"/>
        </w:rPr>
        <w:fldChar w:fldCharType="end"/>
      </w:r>
    </w:p>
    <w:p w14:paraId="7867B94E" w14:textId="77777777" w:rsidR="00C17D8D" w:rsidRPr="00F63D22" w:rsidRDefault="00C17D8D" w:rsidP="00C17D8D">
      <w:pPr>
        <w:rPr>
          <w:szCs w:val="18"/>
          <w:lang w:val="es-ES_tradnl"/>
        </w:rPr>
      </w:pPr>
    </w:p>
    <w:p w14:paraId="3E3CD5F5" w14:textId="20AA6BCD" w:rsidR="00C17D8D" w:rsidRPr="00734F09" w:rsidRDefault="00C17D8D" w:rsidP="68468051">
      <w:pPr>
        <w:pStyle w:val="Ttulo2"/>
        <w:numPr>
          <w:ilvl w:val="0"/>
          <w:numId w:val="0"/>
        </w:numPr>
        <w:rPr>
          <w:lang w:val="es-ES"/>
        </w:rPr>
      </w:pPr>
      <w:bookmarkStart w:id="50" w:name="_Toc161682013"/>
      <w:r w:rsidRPr="68468051">
        <w:rPr>
          <w:lang w:val="es-ES"/>
        </w:rPr>
        <w:t xml:space="preserve">Anexo </w:t>
      </w:r>
      <w:r w:rsidR="415BFDC4" w:rsidRPr="68468051">
        <w:rPr>
          <w:lang w:val="es-ES"/>
        </w:rPr>
        <w:t>4</w:t>
      </w:r>
      <w:r w:rsidRPr="68468051">
        <w:rPr>
          <w:lang w:val="es-ES"/>
        </w:rPr>
        <w:t>.- Relatorio de documentos asociados a éste</w:t>
      </w:r>
      <w:bookmarkEnd w:id="50"/>
    </w:p>
    <w:p w14:paraId="3EE8E2B5" w14:textId="77777777" w:rsidR="00C17D8D" w:rsidRPr="00F63D22" w:rsidRDefault="00C17D8D" w:rsidP="00C17D8D">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7"/>
        <w:gridCol w:w="1819"/>
        <w:gridCol w:w="3064"/>
      </w:tblGrid>
      <w:tr w:rsidR="00C17D8D" w:rsidRPr="00F63D22" w14:paraId="61E5B781" w14:textId="77777777" w:rsidTr="00317DE8">
        <w:tc>
          <w:tcPr>
            <w:tcW w:w="3837" w:type="dxa"/>
            <w:vAlign w:val="center"/>
          </w:tcPr>
          <w:p w14:paraId="074E1745" w14:textId="77777777" w:rsidR="00C17D8D" w:rsidRPr="00F63D22" w:rsidRDefault="00C17D8D" w:rsidP="00317DE8">
            <w:pPr>
              <w:jc w:val="center"/>
              <w:rPr>
                <w:b/>
                <w:lang w:val="es-ES_tradnl"/>
              </w:rPr>
            </w:pPr>
            <w:r w:rsidRPr="00F63D22">
              <w:rPr>
                <w:b/>
                <w:lang w:val="es-ES_tradnl"/>
              </w:rPr>
              <w:t>Nombre del documento</w:t>
            </w:r>
          </w:p>
        </w:tc>
        <w:tc>
          <w:tcPr>
            <w:tcW w:w="1819" w:type="dxa"/>
            <w:vAlign w:val="center"/>
          </w:tcPr>
          <w:p w14:paraId="59DF598D" w14:textId="77777777" w:rsidR="00C17D8D" w:rsidRPr="00F63D22" w:rsidRDefault="00C17D8D" w:rsidP="00317DE8">
            <w:pPr>
              <w:jc w:val="center"/>
              <w:rPr>
                <w:b/>
                <w:lang w:val="es-ES_tradnl"/>
              </w:rPr>
            </w:pPr>
            <w:r w:rsidRPr="00F63D22">
              <w:rPr>
                <w:b/>
                <w:lang w:val="es-ES_tradnl"/>
              </w:rPr>
              <w:t>Software de visualización (versión)</w:t>
            </w:r>
          </w:p>
        </w:tc>
        <w:tc>
          <w:tcPr>
            <w:tcW w:w="3064" w:type="dxa"/>
            <w:vAlign w:val="center"/>
          </w:tcPr>
          <w:p w14:paraId="687B6BDC" w14:textId="77777777" w:rsidR="00C17D8D" w:rsidRPr="00F63D22" w:rsidRDefault="00C17D8D" w:rsidP="00317DE8">
            <w:pPr>
              <w:jc w:val="center"/>
              <w:rPr>
                <w:b/>
                <w:lang w:val="es-ES_tradnl"/>
              </w:rPr>
            </w:pPr>
            <w:r w:rsidRPr="00F63D22">
              <w:rPr>
                <w:b/>
                <w:lang w:val="es-ES_tradnl"/>
              </w:rPr>
              <w:t>Descripción del documento</w:t>
            </w:r>
          </w:p>
        </w:tc>
      </w:tr>
      <w:tr w:rsidR="00C17D8D" w:rsidRPr="00796575" w14:paraId="0D63CA1C" w14:textId="77777777" w:rsidTr="00317DE8">
        <w:tc>
          <w:tcPr>
            <w:tcW w:w="3837" w:type="dxa"/>
          </w:tcPr>
          <w:p w14:paraId="44BDAEDF" w14:textId="77777777" w:rsidR="00C17D8D" w:rsidRPr="00F63D22" w:rsidRDefault="00C17D8D" w:rsidP="00317DE8">
            <w:pPr>
              <w:rPr>
                <w:lang w:val="es-ES_tradnl"/>
              </w:rPr>
            </w:pPr>
            <w:r w:rsidRPr="00C74939">
              <w:rPr>
                <w:rFonts w:ascii="IBM Plex Sans" w:hAnsi="IBM Plex Sans"/>
                <w:color w:val="1D2125"/>
                <w:sz w:val="23"/>
                <w:szCs w:val="23"/>
                <w:shd w:val="clear" w:color="auto" w:fill="F8F9FA"/>
                <w:lang w:val="es-ES"/>
              </w:rPr>
              <w:t>Plantillas.xlsx</w:t>
            </w:r>
          </w:p>
        </w:tc>
        <w:tc>
          <w:tcPr>
            <w:tcW w:w="1819" w:type="dxa"/>
          </w:tcPr>
          <w:p w14:paraId="3BEA8724" w14:textId="77777777" w:rsidR="00C17D8D" w:rsidRPr="00F63D22" w:rsidRDefault="00C17D8D" w:rsidP="00317DE8">
            <w:pPr>
              <w:rPr>
                <w:lang w:val="es-ES_tradnl"/>
              </w:rPr>
            </w:pPr>
            <w:r>
              <w:rPr>
                <w:lang w:val="es-ES_tradnl"/>
              </w:rPr>
              <w:t>Microsoft Excel</w:t>
            </w:r>
          </w:p>
        </w:tc>
        <w:tc>
          <w:tcPr>
            <w:tcW w:w="3064" w:type="dxa"/>
          </w:tcPr>
          <w:p w14:paraId="2F4F39A9" w14:textId="77777777" w:rsidR="00C17D8D" w:rsidRPr="00F63D22" w:rsidRDefault="00C17D8D" w:rsidP="00317DE8">
            <w:pPr>
              <w:rPr>
                <w:lang w:val="es-ES_tradnl"/>
              </w:rPr>
            </w:pPr>
            <w:r>
              <w:rPr>
                <w:lang w:val="es-ES_tradnl"/>
              </w:rPr>
              <w:t>Documento con las plantillas de las actividades de nuestro proceso.</w:t>
            </w:r>
          </w:p>
        </w:tc>
      </w:tr>
      <w:tr w:rsidR="00C17D8D" w:rsidRPr="00796575" w14:paraId="6E1740DD" w14:textId="77777777" w:rsidTr="00317DE8">
        <w:tc>
          <w:tcPr>
            <w:tcW w:w="3837" w:type="dxa"/>
          </w:tcPr>
          <w:p w14:paraId="484D531D" w14:textId="77777777" w:rsidR="00C17D8D" w:rsidRPr="00C74939" w:rsidRDefault="00C17D8D" w:rsidP="00317DE8">
            <w:pPr>
              <w:rPr>
                <w:rFonts w:ascii="IBM Plex Sans" w:hAnsi="IBM Plex Sans"/>
                <w:color w:val="1D2125"/>
                <w:sz w:val="23"/>
                <w:szCs w:val="23"/>
                <w:shd w:val="clear" w:color="auto" w:fill="F8F9FA"/>
                <w:lang w:val="es-ES"/>
              </w:rPr>
            </w:pPr>
            <w:r>
              <w:rPr>
                <w:rFonts w:ascii="IBM Plex Sans" w:hAnsi="IBM Plex Sans"/>
                <w:color w:val="1D2125"/>
                <w:sz w:val="23"/>
                <w:szCs w:val="23"/>
                <w:shd w:val="clear" w:color="auto" w:fill="F8F9FA"/>
                <w:lang w:val="es-ES"/>
              </w:rPr>
              <w:t>P6_Seguimiento_G1[2]_v4.pod</w:t>
            </w:r>
          </w:p>
        </w:tc>
        <w:tc>
          <w:tcPr>
            <w:tcW w:w="1819" w:type="dxa"/>
          </w:tcPr>
          <w:p w14:paraId="597A4930" w14:textId="77777777" w:rsidR="00C17D8D" w:rsidRDefault="00C17D8D" w:rsidP="00317DE8">
            <w:pPr>
              <w:rPr>
                <w:lang w:val="es-ES_tradnl"/>
              </w:rPr>
            </w:pPr>
            <w:r>
              <w:rPr>
                <w:lang w:val="es-ES_tradnl"/>
              </w:rPr>
              <w:t>Project Libre</w:t>
            </w:r>
          </w:p>
        </w:tc>
        <w:tc>
          <w:tcPr>
            <w:tcW w:w="3064" w:type="dxa"/>
          </w:tcPr>
          <w:p w14:paraId="4356A57B" w14:textId="77777777" w:rsidR="00C17D8D" w:rsidRDefault="00C17D8D" w:rsidP="00317DE8">
            <w:pPr>
              <w:rPr>
                <w:lang w:val="es-ES_tradnl"/>
              </w:rPr>
            </w:pPr>
            <w:r>
              <w:rPr>
                <w:lang w:val="es-ES_tradnl"/>
              </w:rPr>
              <w:t>Distribución de tareas y trabajo de cada miembro del equipo.</w:t>
            </w:r>
          </w:p>
        </w:tc>
      </w:tr>
    </w:tbl>
    <w:p w14:paraId="0D204EAE" w14:textId="77777777" w:rsidR="00C17D8D" w:rsidRPr="00F63D22" w:rsidRDefault="00C17D8D" w:rsidP="00C17D8D">
      <w:pPr>
        <w:rPr>
          <w:lang w:val="es-ES"/>
        </w:rPr>
      </w:pPr>
    </w:p>
    <w:p w14:paraId="78B18113" w14:textId="77777777" w:rsidR="00F42A99" w:rsidRPr="00C17D8D" w:rsidRDefault="00F42A99" w:rsidP="00C17D8D">
      <w:pPr>
        <w:rPr>
          <w:lang w:val="es-ES"/>
        </w:rPr>
      </w:pPr>
    </w:p>
    <w:sectPr w:rsidR="00F42A99" w:rsidRPr="00C17D8D" w:rsidSect="00162DD0">
      <w:footerReference w:type="default" r:id="rId29"/>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B22FC" w14:textId="77777777" w:rsidR="00162DD0" w:rsidRDefault="00162DD0">
      <w:r>
        <w:separator/>
      </w:r>
    </w:p>
  </w:endnote>
  <w:endnote w:type="continuationSeparator" w:id="0">
    <w:p w14:paraId="7C6EDD22" w14:textId="77777777" w:rsidR="00162DD0" w:rsidRDefault="00162DD0">
      <w:r>
        <w:continuationSeparator/>
      </w:r>
    </w:p>
  </w:endnote>
  <w:endnote w:type="continuationNotice" w:id="1">
    <w:p w14:paraId="0BE46B0E" w14:textId="77777777" w:rsidR="00162DD0" w:rsidRDefault="00162D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IBM Plex Sans">
    <w:altName w:val="Calibri"/>
    <w:charset w:val="00"/>
    <w:family w:val="swiss"/>
    <w:pitch w:val="variable"/>
    <w:sig w:usb0="A00002EF" w:usb1="5000207B"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C17D8D" w14:paraId="5054F9E2" w14:textId="77777777" w:rsidTr="00317DE8">
      <w:trPr>
        <w:trHeight w:val="300"/>
      </w:trPr>
      <w:tc>
        <w:tcPr>
          <w:tcW w:w="2830" w:type="dxa"/>
        </w:tcPr>
        <w:p w14:paraId="2D543AE4" w14:textId="77777777" w:rsidR="00C17D8D" w:rsidRDefault="00C17D8D" w:rsidP="00317DE8">
          <w:pPr>
            <w:pStyle w:val="Encabezado"/>
            <w:ind w:left="-115"/>
          </w:pPr>
        </w:p>
      </w:tc>
      <w:tc>
        <w:tcPr>
          <w:tcW w:w="2830" w:type="dxa"/>
        </w:tcPr>
        <w:p w14:paraId="13641579" w14:textId="77777777" w:rsidR="00C17D8D" w:rsidRDefault="00C17D8D" w:rsidP="00317DE8">
          <w:pPr>
            <w:pStyle w:val="Encabezado"/>
            <w:jc w:val="center"/>
          </w:pPr>
        </w:p>
      </w:tc>
      <w:tc>
        <w:tcPr>
          <w:tcW w:w="2830" w:type="dxa"/>
        </w:tcPr>
        <w:p w14:paraId="019871DE" w14:textId="77777777" w:rsidR="00C17D8D" w:rsidRDefault="00C17D8D" w:rsidP="00317DE8">
          <w:pPr>
            <w:pStyle w:val="Encabezado"/>
            <w:ind w:right="-115"/>
            <w:jc w:val="right"/>
          </w:pPr>
        </w:p>
      </w:tc>
    </w:tr>
  </w:tbl>
  <w:p w14:paraId="670341B2" w14:textId="77777777" w:rsidR="00C17D8D" w:rsidRDefault="00C17D8D" w:rsidP="00317D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3A581" w14:textId="77777777" w:rsidR="00C17D8D" w:rsidRPr="00173FFA" w:rsidRDefault="00C17D8D" w:rsidP="00F63D22">
    <w:pPr>
      <w:pStyle w:val="Piedepgina"/>
      <w:tabs>
        <w:tab w:val="clear" w:pos="8504"/>
        <w:tab w:val="right" w:pos="8364"/>
      </w:tabs>
      <w:rPr>
        <w:i/>
      </w:rPr>
    </w:pPr>
    <w:r w:rsidRPr="00173FFA">
      <w:rPr>
        <w:i/>
      </w:rPr>
      <w:tab/>
    </w:r>
    <w:r w:rsidRPr="00173FFA">
      <w:rPr>
        <w:i/>
      </w:rPr>
      <w:tab/>
    </w:r>
    <w:r>
      <w:rPr>
        <w:i/>
        <w:lang w:val="es-ES"/>
      </w:rPr>
      <w:t>26/02/2024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D7B3D" w14:textId="77777777" w:rsidR="00C17D8D" w:rsidRPr="00173FFA" w:rsidRDefault="00C17D8D" w:rsidP="003036AA">
    <w:pPr>
      <w:pStyle w:val="Piedepgina"/>
      <w:tabs>
        <w:tab w:val="clear" w:pos="8504"/>
        <w:tab w:val="right" w:pos="8364"/>
      </w:tabs>
      <w:rPr>
        <w:i/>
        <w:lang w:val="es-ES"/>
      </w:rPr>
    </w:pPr>
    <w:r>
      <w:rPr>
        <w:i/>
        <w:lang w:val="es-ES"/>
      </w:rPr>
      <w:t>26/02/2024</w:t>
    </w:r>
    <w:r w:rsidRPr="00173FFA">
      <w:rPr>
        <w:b/>
        <w:lang w:val="es-ES"/>
      </w:rPr>
      <w:tab/>
    </w:r>
    <w:r w:rsidRPr="00173FFA">
      <w:rPr>
        <w:b/>
        <w:lang w:val="es-ES"/>
      </w:rPr>
      <w:tab/>
    </w:r>
    <w:r w:rsidRPr="00173FFA">
      <w:rPr>
        <w:b/>
        <w:lang w:val="es-ES"/>
      </w:rPr>
      <w:fldChar w:fldCharType="begin"/>
    </w:r>
    <w:r w:rsidRPr="00173FFA">
      <w:rPr>
        <w:b/>
        <w:lang w:val="es-ES"/>
      </w:rPr>
      <w:instrText xml:space="preserve"> PAGE   \* MERGEFORMAT </w:instrText>
    </w:r>
    <w:r w:rsidRPr="00173FFA">
      <w:rPr>
        <w:b/>
        <w:lang w:val="es-ES"/>
      </w:rPr>
      <w:fldChar w:fldCharType="separate"/>
    </w:r>
    <w:r>
      <w:rPr>
        <w:b/>
        <w:noProof/>
        <w:lang w:val="es-ES"/>
      </w:rPr>
      <w:t>i</w:t>
    </w:r>
    <w:r w:rsidRPr="00173FFA">
      <w:rPr>
        <w:b/>
        <w:lang w:val="es-E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8417" w14:textId="0941682A" w:rsidR="00173FFA" w:rsidRPr="00173FFA" w:rsidRDefault="00173FFA"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796575">
      <w:rPr>
        <w:i/>
        <w:noProof/>
        <w:lang w:val="es-ES_tradnl"/>
      </w:rPr>
      <w:t>18/03/2024</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00796575">
      <w:rPr>
        <w:b/>
        <w:lang w:val="es-ES"/>
      </w:rPr>
      <w:t>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DC467" w14:textId="77777777" w:rsidR="00162DD0" w:rsidRDefault="00162DD0">
      <w:r>
        <w:separator/>
      </w:r>
    </w:p>
  </w:footnote>
  <w:footnote w:type="continuationSeparator" w:id="0">
    <w:p w14:paraId="0BDB2C1A" w14:textId="77777777" w:rsidR="00162DD0" w:rsidRDefault="00162DD0">
      <w:r>
        <w:continuationSeparator/>
      </w:r>
    </w:p>
  </w:footnote>
  <w:footnote w:type="continuationNotice" w:id="1">
    <w:p w14:paraId="5A44B44D" w14:textId="77777777" w:rsidR="00162DD0" w:rsidRDefault="00162D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2E5F" w14:textId="77777777" w:rsidR="00C17D8D" w:rsidRPr="00F512EB" w:rsidRDefault="00C17D8D" w:rsidP="006B6897">
    <w:pPr>
      <w:pStyle w:val="Piedepgina"/>
      <w:tabs>
        <w:tab w:val="clear" w:pos="8504"/>
        <w:tab w:val="right" w:pos="8364"/>
      </w:tabs>
      <w:rPr>
        <w:i/>
        <w:lang w:val="es-ES"/>
      </w:rPr>
    </w:pPr>
    <w:r w:rsidRPr="00F512EB">
      <w:rPr>
        <w:i/>
      </w:rPr>
      <w:tab/>
    </w:r>
    <w:r w:rsidRPr="00F512EB">
      <w:rPr>
        <w:i/>
        <w:lang w:val="es-ES"/>
      </w:rPr>
      <w:t>CM. Definición de un Proceso de Control del Cambio</w:t>
    </w:r>
    <w:r w:rsidRPr="00F512EB">
      <w:rPr>
        <w:i/>
        <w:lang w:val="es-ES"/>
      </w:rPr>
      <w:tab/>
    </w:r>
  </w:p>
  <w:p w14:paraId="163ABF17" w14:textId="77777777" w:rsidR="00C17D8D" w:rsidRPr="00F512EB" w:rsidRDefault="00C17D8D">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C17D8D" w14:paraId="1D5520F5" w14:textId="77777777" w:rsidTr="00317DE8">
      <w:trPr>
        <w:trHeight w:val="300"/>
      </w:trPr>
      <w:tc>
        <w:tcPr>
          <w:tcW w:w="2830" w:type="dxa"/>
        </w:tcPr>
        <w:p w14:paraId="20382307" w14:textId="77777777" w:rsidR="00C17D8D" w:rsidRDefault="00C17D8D" w:rsidP="00317DE8">
          <w:pPr>
            <w:pStyle w:val="Encabezado"/>
            <w:ind w:left="-115"/>
          </w:pPr>
        </w:p>
      </w:tc>
      <w:tc>
        <w:tcPr>
          <w:tcW w:w="2830" w:type="dxa"/>
        </w:tcPr>
        <w:p w14:paraId="24A475C0" w14:textId="77777777" w:rsidR="00C17D8D" w:rsidRDefault="00C17D8D" w:rsidP="00317DE8">
          <w:pPr>
            <w:pStyle w:val="Encabezado"/>
            <w:jc w:val="center"/>
          </w:pPr>
        </w:p>
      </w:tc>
      <w:tc>
        <w:tcPr>
          <w:tcW w:w="2830" w:type="dxa"/>
        </w:tcPr>
        <w:p w14:paraId="544605B0" w14:textId="77777777" w:rsidR="00C17D8D" w:rsidRDefault="00C17D8D" w:rsidP="00317DE8">
          <w:pPr>
            <w:pStyle w:val="Encabezado"/>
            <w:ind w:right="-115"/>
            <w:jc w:val="right"/>
          </w:pPr>
        </w:p>
      </w:tc>
    </w:tr>
  </w:tbl>
  <w:p w14:paraId="65DE1FAF" w14:textId="77777777" w:rsidR="00C17D8D" w:rsidRDefault="00C17D8D" w:rsidP="00317DE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C17D8D" w:rsidRPr="003036AA" w14:paraId="4FFC2C91" w14:textId="77777777" w:rsidTr="00F70832">
      <w:trPr>
        <w:trHeight w:val="410"/>
      </w:trPr>
      <w:tc>
        <w:tcPr>
          <w:tcW w:w="1384" w:type="dxa"/>
          <w:vMerge w:val="restart"/>
        </w:tcPr>
        <w:p w14:paraId="09806F8C" w14:textId="77777777" w:rsidR="00C17D8D" w:rsidRPr="00F63D22" w:rsidRDefault="00C17D8D" w:rsidP="00C517EA">
          <w:pPr>
            <w:pStyle w:val="Encabezado"/>
            <w:jc w:val="center"/>
            <w:rPr>
              <w:b/>
              <w:sz w:val="40"/>
              <w:szCs w:val="40"/>
              <w:lang w:val="es-ES"/>
            </w:rPr>
          </w:pPr>
          <w:r w:rsidRPr="00F63D22">
            <w:rPr>
              <w:b/>
              <w:sz w:val="40"/>
              <w:szCs w:val="40"/>
              <w:lang w:val="es-ES"/>
            </w:rPr>
            <w:t>ENSO</w:t>
          </w:r>
        </w:p>
        <w:p w14:paraId="1F43F367" w14:textId="77777777" w:rsidR="00C17D8D" w:rsidRPr="00F63D22" w:rsidRDefault="00C17D8D" w:rsidP="006B6897">
          <w:pPr>
            <w:pStyle w:val="Encabezado"/>
            <w:jc w:val="center"/>
            <w:rPr>
              <w:sz w:val="16"/>
              <w:szCs w:val="16"/>
              <w:lang w:val="es-ES"/>
            </w:rPr>
          </w:pPr>
          <w:r>
            <w:rPr>
              <w:sz w:val="16"/>
              <w:szCs w:val="16"/>
              <w:lang w:val="es-ES"/>
            </w:rPr>
            <w:t>Gr</w:t>
          </w:r>
          <w:r w:rsidRPr="00F63D22">
            <w:rPr>
              <w:sz w:val="16"/>
              <w:szCs w:val="16"/>
              <w:lang w:val="es-ES"/>
            </w:rPr>
            <w:t>EI</w:t>
          </w:r>
        </w:p>
      </w:tc>
      <w:tc>
        <w:tcPr>
          <w:tcW w:w="5528" w:type="dxa"/>
          <w:vAlign w:val="center"/>
        </w:tcPr>
        <w:p w14:paraId="0CDD69F9" w14:textId="77777777" w:rsidR="00C17D8D" w:rsidRPr="00F512EB" w:rsidRDefault="00C17D8D" w:rsidP="00C517EA">
          <w:pPr>
            <w:pStyle w:val="Encabezado"/>
            <w:jc w:val="center"/>
            <w:rPr>
              <w:b/>
              <w:noProof/>
              <w:lang w:val="pt-BR"/>
            </w:rPr>
          </w:pPr>
          <w:r w:rsidRPr="00F512EB">
            <w:rPr>
              <w:i/>
              <w:lang w:val="es-ES"/>
            </w:rPr>
            <w:t>CM. Definición de un Proceso de Control del Cambio</w:t>
          </w:r>
        </w:p>
      </w:tc>
      <w:tc>
        <w:tcPr>
          <w:tcW w:w="1808" w:type="dxa"/>
          <w:vAlign w:val="center"/>
        </w:tcPr>
        <w:p w14:paraId="253727BC" w14:textId="77777777" w:rsidR="00C17D8D" w:rsidRPr="00F70832" w:rsidRDefault="00C17D8D" w:rsidP="00F512EB">
          <w:pPr>
            <w:pStyle w:val="Encabezado"/>
            <w:jc w:val="center"/>
            <w:rPr>
              <w:i/>
              <w:color w:val="FF0000"/>
              <w:lang w:val="es-ES"/>
            </w:rPr>
          </w:pPr>
          <w:r w:rsidRPr="00F70832">
            <w:rPr>
              <w:b/>
              <w:lang w:val="pt-BR"/>
            </w:rPr>
            <w:t>Grp:</w:t>
          </w:r>
          <w:r>
            <w:rPr>
              <w:i/>
              <w:color w:val="FF0000"/>
              <w:lang w:val="es-ES"/>
            </w:rPr>
            <w:t xml:space="preserve"> </w:t>
          </w:r>
          <w:r w:rsidRPr="003D4D84">
            <w:rPr>
              <w:i/>
              <w:lang w:val="es-ES"/>
            </w:rPr>
            <w:t>2</w:t>
          </w:r>
        </w:p>
      </w:tc>
    </w:tr>
    <w:tr w:rsidR="00C17D8D" w:rsidRPr="00796575" w14:paraId="47276CEA" w14:textId="77777777" w:rsidTr="006B6897">
      <w:trPr>
        <w:trHeight w:val="273"/>
      </w:trPr>
      <w:tc>
        <w:tcPr>
          <w:tcW w:w="1384" w:type="dxa"/>
          <w:vMerge/>
        </w:tcPr>
        <w:p w14:paraId="18468547" w14:textId="77777777" w:rsidR="00C17D8D" w:rsidRPr="003036AA" w:rsidRDefault="00C17D8D" w:rsidP="00C517EA">
          <w:pPr>
            <w:pStyle w:val="Encabezado"/>
            <w:rPr>
              <w:lang w:val="pt-BR"/>
            </w:rPr>
          </w:pPr>
        </w:p>
      </w:tc>
      <w:tc>
        <w:tcPr>
          <w:tcW w:w="7336" w:type="dxa"/>
          <w:gridSpan w:val="2"/>
          <w:noWrap/>
          <w:vAlign w:val="center"/>
        </w:tcPr>
        <w:p w14:paraId="6473BD06" w14:textId="77777777" w:rsidR="00C17D8D" w:rsidRPr="003D156B" w:rsidRDefault="00C17D8D" w:rsidP="006B6897">
          <w:pPr>
            <w:pStyle w:val="Encabezado"/>
            <w:jc w:val="center"/>
            <w:rPr>
              <w:b/>
              <w:lang w:val="es-ES"/>
            </w:rPr>
          </w:pPr>
          <w:r w:rsidRPr="003036AA">
            <w:rPr>
              <w:b/>
              <w:lang w:val="pt-BR"/>
            </w:rPr>
            <w:t>Doc</w:t>
          </w:r>
          <w:r w:rsidRPr="003D156B">
            <w:rPr>
              <w:b/>
              <w:lang w:val="pt-BR"/>
            </w:rPr>
            <w:t xml:space="preserve">.:  </w:t>
          </w:r>
          <w:r w:rsidRPr="003D156B">
            <w:rPr>
              <w:b/>
              <w:i/>
              <w:lang w:val="pt-BR"/>
            </w:rPr>
            <w:t>DP_ControldeCambios_</w:t>
          </w:r>
          <w:r w:rsidRPr="003D4D84">
            <w:rPr>
              <w:b/>
              <w:i/>
              <w:lang w:val="pt-BR"/>
            </w:rPr>
            <w:t>Grupo</w:t>
          </w:r>
          <w:r>
            <w:rPr>
              <w:b/>
              <w:i/>
              <w:lang w:val="pt-BR"/>
            </w:rPr>
            <w:t>1[</w:t>
          </w:r>
          <w:r w:rsidRPr="003D4D84">
            <w:rPr>
              <w:b/>
              <w:i/>
              <w:lang w:val="pt-BR"/>
            </w:rPr>
            <w:t>2</w:t>
          </w:r>
          <w:r>
            <w:rPr>
              <w:b/>
              <w:i/>
              <w:lang w:val="pt-BR"/>
            </w:rPr>
            <w:t>]</w:t>
          </w:r>
          <w:r w:rsidRPr="003D4D84">
            <w:rPr>
              <w:b/>
              <w:i/>
              <w:lang w:val="pt-BR"/>
            </w:rPr>
            <w:t>-v</w:t>
          </w:r>
          <w:r>
            <w:rPr>
              <w:b/>
              <w:i/>
              <w:lang w:val="pt-BR"/>
            </w:rPr>
            <w:t>4</w:t>
          </w:r>
        </w:p>
      </w:tc>
    </w:tr>
  </w:tbl>
  <w:p w14:paraId="4E8A2FC3" w14:textId="77777777" w:rsidR="00C17D8D" w:rsidRPr="003D156B" w:rsidRDefault="00C17D8D">
    <w:pPr>
      <w:pStyle w:val="Encabezado"/>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C17D8D" w14:paraId="02580643" w14:textId="77777777" w:rsidTr="00317DE8">
      <w:trPr>
        <w:trHeight w:val="300"/>
      </w:trPr>
      <w:tc>
        <w:tcPr>
          <w:tcW w:w="2830" w:type="dxa"/>
        </w:tcPr>
        <w:p w14:paraId="092371D9" w14:textId="77777777" w:rsidR="00C17D8D" w:rsidRDefault="00C17D8D" w:rsidP="00317DE8">
          <w:pPr>
            <w:pStyle w:val="Encabezado"/>
            <w:ind w:left="-115"/>
          </w:pPr>
        </w:p>
      </w:tc>
      <w:tc>
        <w:tcPr>
          <w:tcW w:w="2830" w:type="dxa"/>
        </w:tcPr>
        <w:p w14:paraId="2FD341A3" w14:textId="77777777" w:rsidR="00C17D8D" w:rsidRDefault="00C17D8D" w:rsidP="00317DE8">
          <w:pPr>
            <w:pStyle w:val="Encabezado"/>
            <w:jc w:val="center"/>
          </w:pPr>
        </w:p>
      </w:tc>
      <w:tc>
        <w:tcPr>
          <w:tcW w:w="2830" w:type="dxa"/>
        </w:tcPr>
        <w:p w14:paraId="5689DFB5" w14:textId="77777777" w:rsidR="00C17D8D" w:rsidRDefault="00C17D8D" w:rsidP="00317DE8">
          <w:pPr>
            <w:pStyle w:val="Encabezado"/>
            <w:ind w:right="-115"/>
            <w:jc w:val="right"/>
          </w:pPr>
        </w:p>
      </w:tc>
    </w:tr>
  </w:tbl>
  <w:p w14:paraId="05F4F436" w14:textId="77777777" w:rsidR="00C17D8D" w:rsidRDefault="00C17D8D" w:rsidP="00317D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6A6B"/>
    <w:multiLevelType w:val="hybridMultilevel"/>
    <w:tmpl w:val="B14C36AA"/>
    <w:lvl w:ilvl="0" w:tplc="671C1CD2">
      <w:start w:val="1"/>
      <w:numFmt w:val="bullet"/>
      <w:lvlText w:val="-"/>
      <w:lvlJc w:val="left"/>
      <w:pPr>
        <w:ind w:left="720" w:hanging="360"/>
      </w:pPr>
      <w:rPr>
        <w:rFonts w:ascii="Times New Roman" w:hAnsi="Times New Roman" w:hint="default"/>
      </w:rPr>
    </w:lvl>
    <w:lvl w:ilvl="1" w:tplc="20B2D058">
      <w:start w:val="1"/>
      <w:numFmt w:val="bullet"/>
      <w:lvlText w:val="o"/>
      <w:lvlJc w:val="left"/>
      <w:pPr>
        <w:ind w:left="1440" w:hanging="360"/>
      </w:pPr>
      <w:rPr>
        <w:rFonts w:ascii="Courier New" w:hAnsi="Courier New" w:hint="default"/>
      </w:rPr>
    </w:lvl>
    <w:lvl w:ilvl="2" w:tplc="7D2685E4">
      <w:start w:val="1"/>
      <w:numFmt w:val="bullet"/>
      <w:lvlText w:val=""/>
      <w:lvlJc w:val="left"/>
      <w:pPr>
        <w:ind w:left="2160" w:hanging="360"/>
      </w:pPr>
      <w:rPr>
        <w:rFonts w:ascii="Wingdings" w:hAnsi="Wingdings" w:hint="default"/>
      </w:rPr>
    </w:lvl>
    <w:lvl w:ilvl="3" w:tplc="F2205C60">
      <w:start w:val="1"/>
      <w:numFmt w:val="bullet"/>
      <w:lvlText w:val=""/>
      <w:lvlJc w:val="left"/>
      <w:pPr>
        <w:ind w:left="2880" w:hanging="360"/>
      </w:pPr>
      <w:rPr>
        <w:rFonts w:ascii="Symbol" w:hAnsi="Symbol" w:hint="default"/>
      </w:rPr>
    </w:lvl>
    <w:lvl w:ilvl="4" w:tplc="610C98DE">
      <w:start w:val="1"/>
      <w:numFmt w:val="bullet"/>
      <w:lvlText w:val="o"/>
      <w:lvlJc w:val="left"/>
      <w:pPr>
        <w:ind w:left="3600" w:hanging="360"/>
      </w:pPr>
      <w:rPr>
        <w:rFonts w:ascii="Courier New" w:hAnsi="Courier New" w:hint="default"/>
      </w:rPr>
    </w:lvl>
    <w:lvl w:ilvl="5" w:tplc="FF36620E">
      <w:start w:val="1"/>
      <w:numFmt w:val="bullet"/>
      <w:lvlText w:val=""/>
      <w:lvlJc w:val="left"/>
      <w:pPr>
        <w:ind w:left="4320" w:hanging="360"/>
      </w:pPr>
      <w:rPr>
        <w:rFonts w:ascii="Wingdings" w:hAnsi="Wingdings" w:hint="default"/>
      </w:rPr>
    </w:lvl>
    <w:lvl w:ilvl="6" w:tplc="22800656">
      <w:start w:val="1"/>
      <w:numFmt w:val="bullet"/>
      <w:lvlText w:val=""/>
      <w:lvlJc w:val="left"/>
      <w:pPr>
        <w:ind w:left="5040" w:hanging="360"/>
      </w:pPr>
      <w:rPr>
        <w:rFonts w:ascii="Symbol" w:hAnsi="Symbol" w:hint="default"/>
      </w:rPr>
    </w:lvl>
    <w:lvl w:ilvl="7" w:tplc="752ECB32">
      <w:start w:val="1"/>
      <w:numFmt w:val="bullet"/>
      <w:lvlText w:val="o"/>
      <w:lvlJc w:val="left"/>
      <w:pPr>
        <w:ind w:left="5760" w:hanging="360"/>
      </w:pPr>
      <w:rPr>
        <w:rFonts w:ascii="Courier New" w:hAnsi="Courier New" w:hint="default"/>
      </w:rPr>
    </w:lvl>
    <w:lvl w:ilvl="8" w:tplc="DD50CB38">
      <w:start w:val="1"/>
      <w:numFmt w:val="bullet"/>
      <w:lvlText w:val=""/>
      <w:lvlJc w:val="left"/>
      <w:pPr>
        <w:ind w:left="6480" w:hanging="360"/>
      </w:pPr>
      <w:rPr>
        <w:rFonts w:ascii="Wingdings" w:hAnsi="Wingdings" w:hint="default"/>
      </w:rPr>
    </w:lvl>
  </w:abstractNum>
  <w:abstractNum w:abstractNumId="1" w15:restartNumberingAfterBreak="0">
    <w:nsid w:val="0D66A80F"/>
    <w:multiLevelType w:val="hybridMultilevel"/>
    <w:tmpl w:val="1ABC1400"/>
    <w:lvl w:ilvl="0" w:tplc="CBB46742">
      <w:start w:val="1"/>
      <w:numFmt w:val="lowerLetter"/>
      <w:lvlText w:val="%1)"/>
      <w:lvlJc w:val="left"/>
      <w:pPr>
        <w:ind w:left="720" w:hanging="360"/>
      </w:pPr>
    </w:lvl>
    <w:lvl w:ilvl="1" w:tplc="DB62C9E8">
      <w:start w:val="1"/>
      <w:numFmt w:val="lowerLetter"/>
      <w:lvlText w:val="%2."/>
      <w:lvlJc w:val="left"/>
      <w:pPr>
        <w:ind w:left="1440" w:hanging="360"/>
      </w:pPr>
    </w:lvl>
    <w:lvl w:ilvl="2" w:tplc="7C1CAC18">
      <w:start w:val="1"/>
      <w:numFmt w:val="lowerRoman"/>
      <w:lvlText w:val="%3."/>
      <w:lvlJc w:val="right"/>
      <w:pPr>
        <w:ind w:left="2160" w:hanging="180"/>
      </w:pPr>
    </w:lvl>
    <w:lvl w:ilvl="3" w:tplc="B1C2F088">
      <w:start w:val="1"/>
      <w:numFmt w:val="decimal"/>
      <w:lvlText w:val="%4."/>
      <w:lvlJc w:val="left"/>
      <w:pPr>
        <w:ind w:left="2880" w:hanging="360"/>
      </w:pPr>
    </w:lvl>
    <w:lvl w:ilvl="4" w:tplc="1C16D81C">
      <w:start w:val="1"/>
      <w:numFmt w:val="lowerLetter"/>
      <w:lvlText w:val="%5."/>
      <w:lvlJc w:val="left"/>
      <w:pPr>
        <w:ind w:left="3600" w:hanging="360"/>
      </w:pPr>
    </w:lvl>
    <w:lvl w:ilvl="5" w:tplc="3042CFF0">
      <w:start w:val="1"/>
      <w:numFmt w:val="lowerRoman"/>
      <w:lvlText w:val="%6."/>
      <w:lvlJc w:val="right"/>
      <w:pPr>
        <w:ind w:left="4320" w:hanging="180"/>
      </w:pPr>
    </w:lvl>
    <w:lvl w:ilvl="6" w:tplc="CDBE8BE4">
      <w:start w:val="1"/>
      <w:numFmt w:val="decimal"/>
      <w:lvlText w:val="%7."/>
      <w:lvlJc w:val="left"/>
      <w:pPr>
        <w:ind w:left="5040" w:hanging="360"/>
      </w:pPr>
    </w:lvl>
    <w:lvl w:ilvl="7" w:tplc="1D3C0B6C">
      <w:start w:val="1"/>
      <w:numFmt w:val="lowerLetter"/>
      <w:lvlText w:val="%8."/>
      <w:lvlJc w:val="left"/>
      <w:pPr>
        <w:ind w:left="5760" w:hanging="360"/>
      </w:pPr>
    </w:lvl>
    <w:lvl w:ilvl="8" w:tplc="7E20F234">
      <w:start w:val="1"/>
      <w:numFmt w:val="lowerRoman"/>
      <w:lvlText w:val="%9."/>
      <w:lvlJc w:val="right"/>
      <w:pPr>
        <w:ind w:left="6480" w:hanging="180"/>
      </w:pPr>
    </w:lvl>
  </w:abstractNum>
  <w:abstractNum w:abstractNumId="2" w15:restartNumberingAfterBreak="0">
    <w:nsid w:val="0DCC30E9"/>
    <w:multiLevelType w:val="hybridMultilevel"/>
    <w:tmpl w:val="224AD42C"/>
    <w:lvl w:ilvl="0" w:tplc="45BEDB4A">
      <w:start w:val="1"/>
      <w:numFmt w:val="lowerLetter"/>
      <w:lvlText w:val="%1."/>
      <w:lvlJc w:val="left"/>
      <w:pPr>
        <w:ind w:left="1776" w:hanging="360"/>
      </w:pPr>
    </w:lvl>
    <w:lvl w:ilvl="1" w:tplc="4E72EE66">
      <w:start w:val="1"/>
      <w:numFmt w:val="lowerLetter"/>
      <w:lvlText w:val="%2."/>
      <w:lvlJc w:val="left"/>
      <w:pPr>
        <w:ind w:left="2496" w:hanging="360"/>
      </w:pPr>
    </w:lvl>
    <w:lvl w:ilvl="2" w:tplc="5148BB8A">
      <w:start w:val="1"/>
      <w:numFmt w:val="lowerRoman"/>
      <w:lvlText w:val="%3."/>
      <w:lvlJc w:val="right"/>
      <w:pPr>
        <w:ind w:left="3216" w:hanging="180"/>
      </w:pPr>
    </w:lvl>
    <w:lvl w:ilvl="3" w:tplc="496C3598">
      <w:start w:val="1"/>
      <w:numFmt w:val="decimal"/>
      <w:lvlText w:val="%4."/>
      <w:lvlJc w:val="left"/>
      <w:pPr>
        <w:ind w:left="3936" w:hanging="360"/>
      </w:pPr>
    </w:lvl>
    <w:lvl w:ilvl="4" w:tplc="996EAAD2">
      <w:start w:val="1"/>
      <w:numFmt w:val="lowerLetter"/>
      <w:lvlText w:val="%5."/>
      <w:lvlJc w:val="left"/>
      <w:pPr>
        <w:ind w:left="4656" w:hanging="360"/>
      </w:pPr>
    </w:lvl>
    <w:lvl w:ilvl="5" w:tplc="A50A025A">
      <w:start w:val="1"/>
      <w:numFmt w:val="lowerRoman"/>
      <w:lvlText w:val="%6."/>
      <w:lvlJc w:val="right"/>
      <w:pPr>
        <w:ind w:left="5376" w:hanging="180"/>
      </w:pPr>
    </w:lvl>
    <w:lvl w:ilvl="6" w:tplc="A210E2A6">
      <w:start w:val="1"/>
      <w:numFmt w:val="decimal"/>
      <w:lvlText w:val="%7."/>
      <w:lvlJc w:val="left"/>
      <w:pPr>
        <w:ind w:left="6096" w:hanging="360"/>
      </w:pPr>
    </w:lvl>
    <w:lvl w:ilvl="7" w:tplc="B3425F50">
      <w:start w:val="1"/>
      <w:numFmt w:val="lowerLetter"/>
      <w:lvlText w:val="%8."/>
      <w:lvlJc w:val="left"/>
      <w:pPr>
        <w:ind w:left="6816" w:hanging="360"/>
      </w:pPr>
    </w:lvl>
    <w:lvl w:ilvl="8" w:tplc="DDDE0BF0">
      <w:start w:val="1"/>
      <w:numFmt w:val="lowerRoman"/>
      <w:lvlText w:val="%9."/>
      <w:lvlJc w:val="right"/>
      <w:pPr>
        <w:ind w:left="7536" w:hanging="180"/>
      </w:pPr>
    </w:lvl>
  </w:abstractNum>
  <w:abstractNum w:abstractNumId="3" w15:restartNumberingAfterBreak="0">
    <w:nsid w:val="14F662D5"/>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FE1DB0"/>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2F102B"/>
    <w:multiLevelType w:val="hybridMultilevel"/>
    <w:tmpl w:val="E81899D8"/>
    <w:lvl w:ilvl="0" w:tplc="6A2ECC2E">
      <w:start w:val="1"/>
      <w:numFmt w:val="bullet"/>
      <w:lvlText w:val="-"/>
      <w:lvlJc w:val="left"/>
      <w:pPr>
        <w:ind w:left="720" w:hanging="360"/>
      </w:pPr>
      <w:rPr>
        <w:rFonts w:ascii="Times New Roman" w:hAnsi="Times New Roman" w:hint="default"/>
      </w:rPr>
    </w:lvl>
    <w:lvl w:ilvl="1" w:tplc="AEF2EF5C">
      <w:start w:val="1"/>
      <w:numFmt w:val="bullet"/>
      <w:lvlText w:val="o"/>
      <w:lvlJc w:val="left"/>
      <w:pPr>
        <w:ind w:left="1440" w:hanging="360"/>
      </w:pPr>
      <w:rPr>
        <w:rFonts w:ascii="Courier New" w:hAnsi="Courier New" w:hint="default"/>
      </w:rPr>
    </w:lvl>
    <w:lvl w:ilvl="2" w:tplc="36DCE7B0">
      <w:start w:val="1"/>
      <w:numFmt w:val="bullet"/>
      <w:lvlText w:val=""/>
      <w:lvlJc w:val="left"/>
      <w:pPr>
        <w:ind w:left="2160" w:hanging="360"/>
      </w:pPr>
      <w:rPr>
        <w:rFonts w:ascii="Wingdings" w:hAnsi="Wingdings" w:hint="default"/>
      </w:rPr>
    </w:lvl>
    <w:lvl w:ilvl="3" w:tplc="F6A23866">
      <w:start w:val="1"/>
      <w:numFmt w:val="bullet"/>
      <w:lvlText w:val=""/>
      <w:lvlJc w:val="left"/>
      <w:pPr>
        <w:ind w:left="2880" w:hanging="360"/>
      </w:pPr>
      <w:rPr>
        <w:rFonts w:ascii="Symbol" w:hAnsi="Symbol" w:hint="default"/>
      </w:rPr>
    </w:lvl>
    <w:lvl w:ilvl="4" w:tplc="FA0A0A08">
      <w:start w:val="1"/>
      <w:numFmt w:val="bullet"/>
      <w:lvlText w:val="o"/>
      <w:lvlJc w:val="left"/>
      <w:pPr>
        <w:ind w:left="3600" w:hanging="360"/>
      </w:pPr>
      <w:rPr>
        <w:rFonts w:ascii="Courier New" w:hAnsi="Courier New" w:hint="default"/>
      </w:rPr>
    </w:lvl>
    <w:lvl w:ilvl="5" w:tplc="13A64200">
      <w:start w:val="1"/>
      <w:numFmt w:val="bullet"/>
      <w:lvlText w:val=""/>
      <w:lvlJc w:val="left"/>
      <w:pPr>
        <w:ind w:left="4320" w:hanging="360"/>
      </w:pPr>
      <w:rPr>
        <w:rFonts w:ascii="Wingdings" w:hAnsi="Wingdings" w:hint="default"/>
      </w:rPr>
    </w:lvl>
    <w:lvl w:ilvl="6" w:tplc="5F9654A4">
      <w:start w:val="1"/>
      <w:numFmt w:val="bullet"/>
      <w:lvlText w:val=""/>
      <w:lvlJc w:val="left"/>
      <w:pPr>
        <w:ind w:left="5040" w:hanging="360"/>
      </w:pPr>
      <w:rPr>
        <w:rFonts w:ascii="Symbol" w:hAnsi="Symbol" w:hint="default"/>
      </w:rPr>
    </w:lvl>
    <w:lvl w:ilvl="7" w:tplc="75907BC6">
      <w:start w:val="1"/>
      <w:numFmt w:val="bullet"/>
      <w:lvlText w:val="o"/>
      <w:lvlJc w:val="left"/>
      <w:pPr>
        <w:ind w:left="5760" w:hanging="360"/>
      </w:pPr>
      <w:rPr>
        <w:rFonts w:ascii="Courier New" w:hAnsi="Courier New" w:hint="default"/>
      </w:rPr>
    </w:lvl>
    <w:lvl w:ilvl="8" w:tplc="F634AF9C">
      <w:start w:val="1"/>
      <w:numFmt w:val="bullet"/>
      <w:lvlText w:val=""/>
      <w:lvlJc w:val="left"/>
      <w:pPr>
        <w:ind w:left="6480" w:hanging="360"/>
      </w:pPr>
      <w:rPr>
        <w:rFonts w:ascii="Wingdings" w:hAnsi="Wingdings" w:hint="default"/>
      </w:rPr>
    </w:lvl>
  </w:abstractNum>
  <w:abstractNum w:abstractNumId="8" w15:restartNumberingAfterBreak="0">
    <w:nsid w:val="1D946715"/>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0A0657"/>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F862AA"/>
    <w:multiLevelType w:val="hybridMultilevel"/>
    <w:tmpl w:val="EFE8413C"/>
    <w:lvl w:ilvl="0" w:tplc="2286FA84">
      <w:start w:val="1"/>
      <w:numFmt w:val="lowerLetter"/>
      <w:lvlText w:val="%1)"/>
      <w:lvlJc w:val="left"/>
      <w:pPr>
        <w:ind w:left="720" w:hanging="360"/>
      </w:pPr>
    </w:lvl>
    <w:lvl w:ilvl="1" w:tplc="41FCC4DA">
      <w:start w:val="1"/>
      <w:numFmt w:val="lowerLetter"/>
      <w:lvlText w:val="%2."/>
      <w:lvlJc w:val="left"/>
      <w:pPr>
        <w:ind w:left="1440" w:hanging="360"/>
      </w:pPr>
    </w:lvl>
    <w:lvl w:ilvl="2" w:tplc="6C4AF20C">
      <w:start w:val="1"/>
      <w:numFmt w:val="lowerRoman"/>
      <w:lvlText w:val="%3."/>
      <w:lvlJc w:val="right"/>
      <w:pPr>
        <w:ind w:left="2160" w:hanging="180"/>
      </w:pPr>
    </w:lvl>
    <w:lvl w:ilvl="3" w:tplc="45F4F78C">
      <w:start w:val="1"/>
      <w:numFmt w:val="decimal"/>
      <w:lvlText w:val="%4."/>
      <w:lvlJc w:val="left"/>
      <w:pPr>
        <w:ind w:left="2880" w:hanging="360"/>
      </w:pPr>
    </w:lvl>
    <w:lvl w:ilvl="4" w:tplc="4B985DA8">
      <w:start w:val="1"/>
      <w:numFmt w:val="lowerLetter"/>
      <w:lvlText w:val="%5."/>
      <w:lvlJc w:val="left"/>
      <w:pPr>
        <w:ind w:left="3600" w:hanging="360"/>
      </w:pPr>
    </w:lvl>
    <w:lvl w:ilvl="5" w:tplc="7EF86D56">
      <w:start w:val="1"/>
      <w:numFmt w:val="lowerRoman"/>
      <w:lvlText w:val="%6."/>
      <w:lvlJc w:val="right"/>
      <w:pPr>
        <w:ind w:left="4320" w:hanging="180"/>
      </w:pPr>
    </w:lvl>
    <w:lvl w:ilvl="6" w:tplc="F814DDA4">
      <w:start w:val="1"/>
      <w:numFmt w:val="decimal"/>
      <w:lvlText w:val="%7."/>
      <w:lvlJc w:val="left"/>
      <w:pPr>
        <w:ind w:left="5040" w:hanging="360"/>
      </w:pPr>
    </w:lvl>
    <w:lvl w:ilvl="7" w:tplc="8660718C">
      <w:start w:val="1"/>
      <w:numFmt w:val="lowerLetter"/>
      <w:lvlText w:val="%8."/>
      <w:lvlJc w:val="left"/>
      <w:pPr>
        <w:ind w:left="5760" w:hanging="360"/>
      </w:pPr>
    </w:lvl>
    <w:lvl w:ilvl="8" w:tplc="A8A8A5C0">
      <w:start w:val="1"/>
      <w:numFmt w:val="lowerRoman"/>
      <w:lvlText w:val="%9."/>
      <w:lvlJc w:val="right"/>
      <w:pPr>
        <w:ind w:left="6480" w:hanging="180"/>
      </w:pPr>
    </w:lvl>
  </w:abstractNum>
  <w:abstractNum w:abstractNumId="11" w15:restartNumberingAfterBreak="0">
    <w:nsid w:val="279D779C"/>
    <w:multiLevelType w:val="hybridMultilevel"/>
    <w:tmpl w:val="017093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3" w15:restartNumberingAfterBreak="0">
    <w:nsid w:val="2B964D05"/>
    <w:multiLevelType w:val="hybridMultilevel"/>
    <w:tmpl w:val="022A51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2EF0EF"/>
    <w:multiLevelType w:val="hybridMultilevel"/>
    <w:tmpl w:val="DAE06F30"/>
    <w:lvl w:ilvl="0" w:tplc="11ECD9D6">
      <w:start w:val="1"/>
      <w:numFmt w:val="lowerLetter"/>
      <w:lvlText w:val="%1)"/>
      <w:lvlJc w:val="left"/>
      <w:pPr>
        <w:ind w:left="720" w:hanging="360"/>
      </w:pPr>
    </w:lvl>
    <w:lvl w:ilvl="1" w:tplc="933272C0">
      <w:start w:val="1"/>
      <w:numFmt w:val="lowerLetter"/>
      <w:lvlText w:val="%2."/>
      <w:lvlJc w:val="left"/>
      <w:pPr>
        <w:ind w:left="1440" w:hanging="360"/>
      </w:pPr>
    </w:lvl>
    <w:lvl w:ilvl="2" w:tplc="B5CA9254">
      <w:start w:val="1"/>
      <w:numFmt w:val="lowerRoman"/>
      <w:lvlText w:val="%3."/>
      <w:lvlJc w:val="right"/>
      <w:pPr>
        <w:ind w:left="2160" w:hanging="180"/>
      </w:pPr>
    </w:lvl>
    <w:lvl w:ilvl="3" w:tplc="1D663120">
      <w:start w:val="1"/>
      <w:numFmt w:val="decimal"/>
      <w:lvlText w:val="%4."/>
      <w:lvlJc w:val="left"/>
      <w:pPr>
        <w:ind w:left="2880" w:hanging="360"/>
      </w:pPr>
    </w:lvl>
    <w:lvl w:ilvl="4" w:tplc="F8D0C9F4">
      <w:start w:val="1"/>
      <w:numFmt w:val="lowerLetter"/>
      <w:lvlText w:val="%5."/>
      <w:lvlJc w:val="left"/>
      <w:pPr>
        <w:ind w:left="3600" w:hanging="360"/>
      </w:pPr>
    </w:lvl>
    <w:lvl w:ilvl="5" w:tplc="1810A7B6">
      <w:start w:val="1"/>
      <w:numFmt w:val="lowerRoman"/>
      <w:lvlText w:val="%6."/>
      <w:lvlJc w:val="right"/>
      <w:pPr>
        <w:ind w:left="4320" w:hanging="180"/>
      </w:pPr>
    </w:lvl>
    <w:lvl w:ilvl="6" w:tplc="858A75B2">
      <w:start w:val="1"/>
      <w:numFmt w:val="decimal"/>
      <w:lvlText w:val="%7."/>
      <w:lvlJc w:val="left"/>
      <w:pPr>
        <w:ind w:left="5040" w:hanging="360"/>
      </w:pPr>
    </w:lvl>
    <w:lvl w:ilvl="7" w:tplc="9B1881FE">
      <w:start w:val="1"/>
      <w:numFmt w:val="lowerLetter"/>
      <w:lvlText w:val="%8."/>
      <w:lvlJc w:val="left"/>
      <w:pPr>
        <w:ind w:left="5760" w:hanging="360"/>
      </w:pPr>
    </w:lvl>
    <w:lvl w:ilvl="8" w:tplc="7892F110">
      <w:start w:val="1"/>
      <w:numFmt w:val="lowerRoman"/>
      <w:lvlText w:val="%9."/>
      <w:lvlJc w:val="right"/>
      <w:pPr>
        <w:ind w:left="6480" w:hanging="180"/>
      </w:pPr>
    </w:lvl>
  </w:abstractNum>
  <w:abstractNum w:abstractNumId="15" w15:restartNumberingAfterBreak="0">
    <w:nsid w:val="2EE71D80"/>
    <w:multiLevelType w:val="hybridMultilevel"/>
    <w:tmpl w:val="CAFCB80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CE5D72"/>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996665D"/>
    <w:multiLevelType w:val="hybridMultilevel"/>
    <w:tmpl w:val="BDBC4FDC"/>
    <w:lvl w:ilvl="0" w:tplc="0C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FD55CD"/>
    <w:multiLevelType w:val="hybridMultilevel"/>
    <w:tmpl w:val="CB7CD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1B3AE1"/>
    <w:multiLevelType w:val="hybridMultilevel"/>
    <w:tmpl w:val="10A00C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1157DE"/>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64161CC"/>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E4A285C"/>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outline w:val="0"/>
        <w:shadow w:val="0"/>
        <w:emboss w:val="0"/>
        <w:imprint w:val="0"/>
        <w:vanish w:val="0"/>
        <w:color w:val="auto"/>
        <w:sz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30"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2" w15:restartNumberingAfterBreak="0">
    <w:nsid w:val="570C3B0D"/>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AB21151"/>
    <w:multiLevelType w:val="hybridMultilevel"/>
    <w:tmpl w:val="CB24DEAC"/>
    <w:lvl w:ilvl="0" w:tplc="1D1E5712">
      <w:start w:val="1"/>
      <w:numFmt w:val="bullet"/>
      <w:lvlText w:val="-"/>
      <w:lvlJc w:val="left"/>
      <w:pPr>
        <w:ind w:left="720" w:hanging="360"/>
      </w:pPr>
      <w:rPr>
        <w:rFonts w:ascii="Calibri" w:hAnsi="Calibri" w:hint="default"/>
      </w:rPr>
    </w:lvl>
    <w:lvl w:ilvl="1" w:tplc="E67EEC74">
      <w:start w:val="1"/>
      <w:numFmt w:val="bullet"/>
      <w:lvlText w:val="o"/>
      <w:lvlJc w:val="left"/>
      <w:pPr>
        <w:ind w:left="1440" w:hanging="360"/>
      </w:pPr>
      <w:rPr>
        <w:rFonts w:ascii="Courier New" w:hAnsi="Courier New" w:hint="default"/>
      </w:rPr>
    </w:lvl>
    <w:lvl w:ilvl="2" w:tplc="E49022BC">
      <w:start w:val="1"/>
      <w:numFmt w:val="bullet"/>
      <w:lvlText w:val=""/>
      <w:lvlJc w:val="left"/>
      <w:pPr>
        <w:ind w:left="2160" w:hanging="360"/>
      </w:pPr>
      <w:rPr>
        <w:rFonts w:ascii="Wingdings" w:hAnsi="Wingdings" w:hint="default"/>
      </w:rPr>
    </w:lvl>
    <w:lvl w:ilvl="3" w:tplc="FBB01246">
      <w:start w:val="1"/>
      <w:numFmt w:val="bullet"/>
      <w:lvlText w:val=""/>
      <w:lvlJc w:val="left"/>
      <w:pPr>
        <w:ind w:left="2880" w:hanging="360"/>
      </w:pPr>
      <w:rPr>
        <w:rFonts w:ascii="Symbol" w:hAnsi="Symbol" w:hint="default"/>
      </w:rPr>
    </w:lvl>
    <w:lvl w:ilvl="4" w:tplc="443C066C">
      <w:start w:val="1"/>
      <w:numFmt w:val="bullet"/>
      <w:lvlText w:val="o"/>
      <w:lvlJc w:val="left"/>
      <w:pPr>
        <w:ind w:left="3600" w:hanging="360"/>
      </w:pPr>
      <w:rPr>
        <w:rFonts w:ascii="Courier New" w:hAnsi="Courier New" w:hint="default"/>
      </w:rPr>
    </w:lvl>
    <w:lvl w:ilvl="5" w:tplc="E1C00658">
      <w:start w:val="1"/>
      <w:numFmt w:val="bullet"/>
      <w:lvlText w:val=""/>
      <w:lvlJc w:val="left"/>
      <w:pPr>
        <w:ind w:left="4320" w:hanging="360"/>
      </w:pPr>
      <w:rPr>
        <w:rFonts w:ascii="Wingdings" w:hAnsi="Wingdings" w:hint="default"/>
      </w:rPr>
    </w:lvl>
    <w:lvl w:ilvl="6" w:tplc="D1CADEC6">
      <w:start w:val="1"/>
      <w:numFmt w:val="bullet"/>
      <w:lvlText w:val=""/>
      <w:lvlJc w:val="left"/>
      <w:pPr>
        <w:ind w:left="5040" w:hanging="360"/>
      </w:pPr>
      <w:rPr>
        <w:rFonts w:ascii="Symbol" w:hAnsi="Symbol" w:hint="default"/>
      </w:rPr>
    </w:lvl>
    <w:lvl w:ilvl="7" w:tplc="01EC0722">
      <w:start w:val="1"/>
      <w:numFmt w:val="bullet"/>
      <w:lvlText w:val="o"/>
      <w:lvlJc w:val="left"/>
      <w:pPr>
        <w:ind w:left="5760" w:hanging="360"/>
      </w:pPr>
      <w:rPr>
        <w:rFonts w:ascii="Courier New" w:hAnsi="Courier New" w:hint="default"/>
      </w:rPr>
    </w:lvl>
    <w:lvl w:ilvl="8" w:tplc="0060ABE4">
      <w:start w:val="1"/>
      <w:numFmt w:val="bullet"/>
      <w:lvlText w:val=""/>
      <w:lvlJc w:val="left"/>
      <w:pPr>
        <w:ind w:left="6480" w:hanging="360"/>
      </w:pPr>
      <w:rPr>
        <w:rFonts w:ascii="Wingdings" w:hAnsi="Wingdings" w:hint="default"/>
      </w:rPr>
    </w:lvl>
  </w:abstractNum>
  <w:abstractNum w:abstractNumId="35" w15:restartNumberingAfterBreak="0">
    <w:nsid w:val="68CD4D34"/>
    <w:multiLevelType w:val="hybridMultilevel"/>
    <w:tmpl w:val="8E84D73A"/>
    <w:lvl w:ilvl="0" w:tplc="0F14D12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B420075"/>
    <w:multiLevelType w:val="hybridMultilevel"/>
    <w:tmpl w:val="3BEE67BE"/>
    <w:lvl w:ilvl="0" w:tplc="108665E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8"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83CFE7"/>
    <w:multiLevelType w:val="hybridMultilevel"/>
    <w:tmpl w:val="CFA0AD34"/>
    <w:lvl w:ilvl="0" w:tplc="120A71C8">
      <w:start w:val="1"/>
      <w:numFmt w:val="lowerLetter"/>
      <w:lvlText w:val="%1)"/>
      <w:lvlJc w:val="left"/>
      <w:pPr>
        <w:ind w:left="720" w:hanging="360"/>
      </w:pPr>
    </w:lvl>
    <w:lvl w:ilvl="1" w:tplc="679A207C">
      <w:start w:val="1"/>
      <w:numFmt w:val="lowerLetter"/>
      <w:lvlText w:val="%2."/>
      <w:lvlJc w:val="left"/>
      <w:pPr>
        <w:ind w:left="1440" w:hanging="360"/>
      </w:pPr>
    </w:lvl>
    <w:lvl w:ilvl="2" w:tplc="BA90B79A">
      <w:start w:val="1"/>
      <w:numFmt w:val="lowerRoman"/>
      <w:lvlText w:val="%3."/>
      <w:lvlJc w:val="right"/>
      <w:pPr>
        <w:ind w:left="2160" w:hanging="180"/>
      </w:pPr>
    </w:lvl>
    <w:lvl w:ilvl="3" w:tplc="470290B8">
      <w:start w:val="1"/>
      <w:numFmt w:val="decimal"/>
      <w:lvlText w:val="%4."/>
      <w:lvlJc w:val="left"/>
      <w:pPr>
        <w:ind w:left="2880" w:hanging="360"/>
      </w:pPr>
    </w:lvl>
    <w:lvl w:ilvl="4" w:tplc="5664BDCE">
      <w:start w:val="1"/>
      <w:numFmt w:val="lowerLetter"/>
      <w:lvlText w:val="%5."/>
      <w:lvlJc w:val="left"/>
      <w:pPr>
        <w:ind w:left="3600" w:hanging="360"/>
      </w:pPr>
    </w:lvl>
    <w:lvl w:ilvl="5" w:tplc="21367A6E">
      <w:start w:val="1"/>
      <w:numFmt w:val="lowerRoman"/>
      <w:lvlText w:val="%6."/>
      <w:lvlJc w:val="right"/>
      <w:pPr>
        <w:ind w:left="4320" w:hanging="180"/>
      </w:pPr>
    </w:lvl>
    <w:lvl w:ilvl="6" w:tplc="72B03756">
      <w:start w:val="1"/>
      <w:numFmt w:val="decimal"/>
      <w:lvlText w:val="%7."/>
      <w:lvlJc w:val="left"/>
      <w:pPr>
        <w:ind w:left="5040" w:hanging="360"/>
      </w:pPr>
    </w:lvl>
    <w:lvl w:ilvl="7" w:tplc="6C94EF1E">
      <w:start w:val="1"/>
      <w:numFmt w:val="lowerLetter"/>
      <w:lvlText w:val="%8."/>
      <w:lvlJc w:val="left"/>
      <w:pPr>
        <w:ind w:left="5760" w:hanging="360"/>
      </w:pPr>
    </w:lvl>
    <w:lvl w:ilvl="8" w:tplc="D99E078A">
      <w:start w:val="1"/>
      <w:numFmt w:val="lowerRoman"/>
      <w:lvlText w:val="%9."/>
      <w:lvlJc w:val="right"/>
      <w:pPr>
        <w:ind w:left="6480" w:hanging="180"/>
      </w:pPr>
    </w:lvl>
  </w:abstractNum>
  <w:abstractNum w:abstractNumId="40"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1"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B82AD7"/>
    <w:multiLevelType w:val="hybridMultilevel"/>
    <w:tmpl w:val="B3BA9126"/>
    <w:lvl w:ilvl="0" w:tplc="C6C6433E">
      <w:start w:val="1"/>
      <w:numFmt w:val="lowerLetter"/>
      <w:lvlText w:val="%1)"/>
      <w:lvlJc w:val="left"/>
      <w:pPr>
        <w:ind w:left="720" w:hanging="360"/>
      </w:pPr>
    </w:lvl>
    <w:lvl w:ilvl="1" w:tplc="23CEE0BC">
      <w:start w:val="1"/>
      <w:numFmt w:val="lowerLetter"/>
      <w:lvlText w:val="%2."/>
      <w:lvlJc w:val="left"/>
      <w:pPr>
        <w:ind w:left="1440" w:hanging="360"/>
      </w:pPr>
    </w:lvl>
    <w:lvl w:ilvl="2" w:tplc="45F05F38">
      <w:start w:val="1"/>
      <w:numFmt w:val="lowerRoman"/>
      <w:lvlText w:val="%3."/>
      <w:lvlJc w:val="right"/>
      <w:pPr>
        <w:ind w:left="2160" w:hanging="180"/>
      </w:pPr>
    </w:lvl>
    <w:lvl w:ilvl="3" w:tplc="59FCA938">
      <w:start w:val="1"/>
      <w:numFmt w:val="decimal"/>
      <w:lvlText w:val="%4."/>
      <w:lvlJc w:val="left"/>
      <w:pPr>
        <w:ind w:left="2880" w:hanging="360"/>
      </w:pPr>
    </w:lvl>
    <w:lvl w:ilvl="4" w:tplc="6FA6D2E4">
      <w:start w:val="1"/>
      <w:numFmt w:val="lowerLetter"/>
      <w:lvlText w:val="%5."/>
      <w:lvlJc w:val="left"/>
      <w:pPr>
        <w:ind w:left="3600" w:hanging="360"/>
      </w:pPr>
    </w:lvl>
    <w:lvl w:ilvl="5" w:tplc="EDAEC016">
      <w:start w:val="1"/>
      <w:numFmt w:val="lowerRoman"/>
      <w:lvlText w:val="%6."/>
      <w:lvlJc w:val="right"/>
      <w:pPr>
        <w:ind w:left="4320" w:hanging="180"/>
      </w:pPr>
    </w:lvl>
    <w:lvl w:ilvl="6" w:tplc="C65EC1B4">
      <w:start w:val="1"/>
      <w:numFmt w:val="decimal"/>
      <w:lvlText w:val="%7."/>
      <w:lvlJc w:val="left"/>
      <w:pPr>
        <w:ind w:left="5040" w:hanging="360"/>
      </w:pPr>
    </w:lvl>
    <w:lvl w:ilvl="7" w:tplc="BEB82436">
      <w:start w:val="1"/>
      <w:numFmt w:val="lowerLetter"/>
      <w:lvlText w:val="%8."/>
      <w:lvlJc w:val="left"/>
      <w:pPr>
        <w:ind w:left="5760" w:hanging="360"/>
      </w:pPr>
    </w:lvl>
    <w:lvl w:ilvl="8" w:tplc="81B81968">
      <w:start w:val="1"/>
      <w:numFmt w:val="lowerRoman"/>
      <w:lvlText w:val="%9."/>
      <w:lvlJc w:val="right"/>
      <w:pPr>
        <w:ind w:left="6480" w:hanging="180"/>
      </w:pPr>
    </w:lvl>
  </w:abstractNum>
  <w:num w:numId="1" w16cid:durableId="905870539">
    <w:abstractNumId w:val="12"/>
  </w:num>
  <w:num w:numId="2" w16cid:durableId="1012226935">
    <w:abstractNumId w:val="41"/>
  </w:num>
  <w:num w:numId="3" w16cid:durableId="458767251">
    <w:abstractNumId w:val="27"/>
  </w:num>
  <w:num w:numId="4" w16cid:durableId="1050765585">
    <w:abstractNumId w:val="33"/>
  </w:num>
  <w:num w:numId="5" w16cid:durableId="1969706207">
    <w:abstractNumId w:val="17"/>
  </w:num>
  <w:num w:numId="6" w16cid:durableId="631399413">
    <w:abstractNumId w:val="29"/>
  </w:num>
  <w:num w:numId="7" w16cid:durableId="56710379">
    <w:abstractNumId w:val="23"/>
  </w:num>
  <w:num w:numId="8" w16cid:durableId="25567635">
    <w:abstractNumId w:val="30"/>
  </w:num>
  <w:num w:numId="9" w16cid:durableId="716052831">
    <w:abstractNumId w:val="38"/>
  </w:num>
  <w:num w:numId="10" w16cid:durableId="2012875936">
    <w:abstractNumId w:val="18"/>
  </w:num>
  <w:num w:numId="11" w16cid:durableId="2026592225">
    <w:abstractNumId w:val="21"/>
  </w:num>
  <w:num w:numId="12" w16cid:durableId="243952259">
    <w:abstractNumId w:val="6"/>
  </w:num>
  <w:num w:numId="13" w16cid:durableId="1925068771">
    <w:abstractNumId w:val="4"/>
  </w:num>
  <w:num w:numId="14" w16cid:durableId="1369137209">
    <w:abstractNumId w:val="16"/>
  </w:num>
  <w:num w:numId="15" w16cid:durableId="777021480">
    <w:abstractNumId w:val="37"/>
  </w:num>
  <w:num w:numId="16" w16cid:durableId="395592789">
    <w:abstractNumId w:val="40"/>
  </w:num>
  <w:num w:numId="17" w16cid:durableId="661351993">
    <w:abstractNumId w:val="31"/>
  </w:num>
  <w:num w:numId="18" w16cid:durableId="1190022208">
    <w:abstractNumId w:val="31"/>
  </w:num>
  <w:num w:numId="19" w16cid:durableId="336541632">
    <w:abstractNumId w:val="2"/>
  </w:num>
  <w:num w:numId="20" w16cid:durableId="637340622">
    <w:abstractNumId w:val="7"/>
  </w:num>
  <w:num w:numId="21" w16cid:durableId="1452171167">
    <w:abstractNumId w:val="0"/>
  </w:num>
  <w:num w:numId="22" w16cid:durableId="1521891535">
    <w:abstractNumId w:val="15"/>
  </w:num>
  <w:num w:numId="23" w16cid:durableId="970986642">
    <w:abstractNumId w:val="25"/>
  </w:num>
  <w:num w:numId="24" w16cid:durableId="605886567">
    <w:abstractNumId w:val="19"/>
  </w:num>
  <w:num w:numId="25" w16cid:durableId="1588541675">
    <w:abstractNumId w:val="3"/>
  </w:num>
  <w:num w:numId="26" w16cid:durableId="668018984">
    <w:abstractNumId w:val="5"/>
  </w:num>
  <w:num w:numId="27" w16cid:durableId="1439325134">
    <w:abstractNumId w:val="9"/>
  </w:num>
  <w:num w:numId="28" w16cid:durableId="311839034">
    <w:abstractNumId w:val="26"/>
  </w:num>
  <w:num w:numId="29" w16cid:durableId="1865823158">
    <w:abstractNumId w:val="42"/>
  </w:num>
  <w:num w:numId="30" w16cid:durableId="225454540">
    <w:abstractNumId w:val="10"/>
  </w:num>
  <w:num w:numId="31" w16cid:durableId="287707069">
    <w:abstractNumId w:val="14"/>
  </w:num>
  <w:num w:numId="32" w16cid:durableId="19401919">
    <w:abstractNumId w:val="39"/>
  </w:num>
  <w:num w:numId="33" w16cid:durableId="827133837">
    <w:abstractNumId w:val="1"/>
  </w:num>
  <w:num w:numId="34" w16cid:durableId="2035887414">
    <w:abstractNumId w:val="11"/>
  </w:num>
  <w:num w:numId="35" w16cid:durableId="122773494">
    <w:abstractNumId w:val="22"/>
  </w:num>
  <w:num w:numId="36" w16cid:durableId="1418939152">
    <w:abstractNumId w:val="8"/>
  </w:num>
  <w:num w:numId="37" w16cid:durableId="1062757958">
    <w:abstractNumId w:val="20"/>
  </w:num>
  <w:num w:numId="38" w16cid:durableId="126550296">
    <w:abstractNumId w:val="13"/>
  </w:num>
  <w:num w:numId="39" w16cid:durableId="427384407">
    <w:abstractNumId w:val="35"/>
  </w:num>
  <w:num w:numId="40" w16cid:durableId="644312541">
    <w:abstractNumId w:val="32"/>
  </w:num>
  <w:num w:numId="41" w16cid:durableId="87777460">
    <w:abstractNumId w:val="28"/>
  </w:num>
  <w:num w:numId="42" w16cid:durableId="1097484195">
    <w:abstractNumId w:val="34"/>
  </w:num>
  <w:num w:numId="43" w16cid:durableId="1679194905">
    <w:abstractNumId w:val="24"/>
  </w:num>
  <w:num w:numId="44" w16cid:durableId="1822888383">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20"/>
  <w:displayHorizontalDrawingGridEvery w:val="2"/>
  <w:characterSpacingControl w:val="doNotCompress"/>
  <w:hdrShapeDefaults>
    <o:shapedefaults v:ext="edit" spidmax="2050">
      <o:colormru v:ext="edit" colors="lime,#9f6"/>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546E"/>
    <w:rsid w:val="00000268"/>
    <w:rsid w:val="0000491E"/>
    <w:rsid w:val="000074BD"/>
    <w:rsid w:val="000118D3"/>
    <w:rsid w:val="00012A4B"/>
    <w:rsid w:val="00023C38"/>
    <w:rsid w:val="00025945"/>
    <w:rsid w:val="000315C3"/>
    <w:rsid w:val="000325D2"/>
    <w:rsid w:val="00035252"/>
    <w:rsid w:val="00035CE2"/>
    <w:rsid w:val="00037F06"/>
    <w:rsid w:val="000413CF"/>
    <w:rsid w:val="00050DCD"/>
    <w:rsid w:val="000563CE"/>
    <w:rsid w:val="00064C01"/>
    <w:rsid w:val="00071938"/>
    <w:rsid w:val="00077AB8"/>
    <w:rsid w:val="000810D3"/>
    <w:rsid w:val="000841B4"/>
    <w:rsid w:val="00087A6E"/>
    <w:rsid w:val="0009741D"/>
    <w:rsid w:val="000A1A4A"/>
    <w:rsid w:val="000A51F1"/>
    <w:rsid w:val="000A5378"/>
    <w:rsid w:val="000A64BC"/>
    <w:rsid w:val="000A7F20"/>
    <w:rsid w:val="000B6554"/>
    <w:rsid w:val="000B6A5F"/>
    <w:rsid w:val="000C2C20"/>
    <w:rsid w:val="000C4199"/>
    <w:rsid w:val="000C6018"/>
    <w:rsid w:val="000D6B2D"/>
    <w:rsid w:val="000D70AD"/>
    <w:rsid w:val="000E666E"/>
    <w:rsid w:val="000E77C5"/>
    <w:rsid w:val="000F13C0"/>
    <w:rsid w:val="000F57FB"/>
    <w:rsid w:val="000F6999"/>
    <w:rsid w:val="001061FB"/>
    <w:rsid w:val="0010627E"/>
    <w:rsid w:val="00114D35"/>
    <w:rsid w:val="0011739E"/>
    <w:rsid w:val="00117825"/>
    <w:rsid w:val="00120EAA"/>
    <w:rsid w:val="00123C9F"/>
    <w:rsid w:val="001257E9"/>
    <w:rsid w:val="001320AD"/>
    <w:rsid w:val="00133351"/>
    <w:rsid w:val="0013558C"/>
    <w:rsid w:val="00136BF9"/>
    <w:rsid w:val="00146FDA"/>
    <w:rsid w:val="001474A3"/>
    <w:rsid w:val="00151036"/>
    <w:rsid w:val="00153242"/>
    <w:rsid w:val="001532E0"/>
    <w:rsid w:val="00154FEC"/>
    <w:rsid w:val="00155C1A"/>
    <w:rsid w:val="00160629"/>
    <w:rsid w:val="001611B9"/>
    <w:rsid w:val="001621AF"/>
    <w:rsid w:val="00162DD0"/>
    <w:rsid w:val="00166741"/>
    <w:rsid w:val="00172360"/>
    <w:rsid w:val="00173FFA"/>
    <w:rsid w:val="00176691"/>
    <w:rsid w:val="00180B6E"/>
    <w:rsid w:val="00181611"/>
    <w:rsid w:val="0019102F"/>
    <w:rsid w:val="001946B7"/>
    <w:rsid w:val="00197C1F"/>
    <w:rsid w:val="001A298F"/>
    <w:rsid w:val="001A523F"/>
    <w:rsid w:val="001B23D7"/>
    <w:rsid w:val="001B2F0B"/>
    <w:rsid w:val="001C289F"/>
    <w:rsid w:val="001C6E8F"/>
    <w:rsid w:val="001C705F"/>
    <w:rsid w:val="001D37CB"/>
    <w:rsid w:val="001D7957"/>
    <w:rsid w:val="001E3FE9"/>
    <w:rsid w:val="001E4AF1"/>
    <w:rsid w:val="001F213D"/>
    <w:rsid w:val="001F2276"/>
    <w:rsid w:val="001F5D2E"/>
    <w:rsid w:val="00202963"/>
    <w:rsid w:val="002061C0"/>
    <w:rsid w:val="00211400"/>
    <w:rsid w:val="00212297"/>
    <w:rsid w:val="002177B9"/>
    <w:rsid w:val="00217DFC"/>
    <w:rsid w:val="002271DC"/>
    <w:rsid w:val="00232081"/>
    <w:rsid w:val="002331B3"/>
    <w:rsid w:val="002354F0"/>
    <w:rsid w:val="00236FE3"/>
    <w:rsid w:val="0024595E"/>
    <w:rsid w:val="002502B7"/>
    <w:rsid w:val="00253731"/>
    <w:rsid w:val="0025687A"/>
    <w:rsid w:val="0025694F"/>
    <w:rsid w:val="00256D3D"/>
    <w:rsid w:val="002661FD"/>
    <w:rsid w:val="002804D1"/>
    <w:rsid w:val="00282F3A"/>
    <w:rsid w:val="00283951"/>
    <w:rsid w:val="00284D0D"/>
    <w:rsid w:val="0028613E"/>
    <w:rsid w:val="00290371"/>
    <w:rsid w:val="00290FCB"/>
    <w:rsid w:val="00291456"/>
    <w:rsid w:val="002924E4"/>
    <w:rsid w:val="002926D9"/>
    <w:rsid w:val="00292D0F"/>
    <w:rsid w:val="00295F41"/>
    <w:rsid w:val="002A5601"/>
    <w:rsid w:val="002A58BA"/>
    <w:rsid w:val="002B089F"/>
    <w:rsid w:val="002B189C"/>
    <w:rsid w:val="002B35DA"/>
    <w:rsid w:val="002B556F"/>
    <w:rsid w:val="002C57E5"/>
    <w:rsid w:val="002C65DD"/>
    <w:rsid w:val="002C6952"/>
    <w:rsid w:val="002D061C"/>
    <w:rsid w:val="002D537F"/>
    <w:rsid w:val="002D73B9"/>
    <w:rsid w:val="002E2E8A"/>
    <w:rsid w:val="002E5C58"/>
    <w:rsid w:val="002E6842"/>
    <w:rsid w:val="002E7E42"/>
    <w:rsid w:val="002F1478"/>
    <w:rsid w:val="002F2C45"/>
    <w:rsid w:val="002F3795"/>
    <w:rsid w:val="002F554C"/>
    <w:rsid w:val="002F5B1C"/>
    <w:rsid w:val="00300383"/>
    <w:rsid w:val="00302084"/>
    <w:rsid w:val="003036AA"/>
    <w:rsid w:val="00312627"/>
    <w:rsid w:val="00314AB3"/>
    <w:rsid w:val="00317824"/>
    <w:rsid w:val="00317DE8"/>
    <w:rsid w:val="00317E81"/>
    <w:rsid w:val="0032037B"/>
    <w:rsid w:val="00331A69"/>
    <w:rsid w:val="00335740"/>
    <w:rsid w:val="0034156B"/>
    <w:rsid w:val="003420D3"/>
    <w:rsid w:val="003429F1"/>
    <w:rsid w:val="00342C24"/>
    <w:rsid w:val="003458BE"/>
    <w:rsid w:val="003506A1"/>
    <w:rsid w:val="00350F80"/>
    <w:rsid w:val="003511BB"/>
    <w:rsid w:val="003515EA"/>
    <w:rsid w:val="0035507A"/>
    <w:rsid w:val="0035649A"/>
    <w:rsid w:val="00356DBA"/>
    <w:rsid w:val="00360783"/>
    <w:rsid w:val="00364F61"/>
    <w:rsid w:val="00371EAF"/>
    <w:rsid w:val="0037513C"/>
    <w:rsid w:val="00375207"/>
    <w:rsid w:val="00383FCB"/>
    <w:rsid w:val="003859E2"/>
    <w:rsid w:val="00386EB8"/>
    <w:rsid w:val="003927DF"/>
    <w:rsid w:val="00397076"/>
    <w:rsid w:val="003A55A8"/>
    <w:rsid w:val="003B1E9B"/>
    <w:rsid w:val="003C26B3"/>
    <w:rsid w:val="003C6101"/>
    <w:rsid w:val="003D156B"/>
    <w:rsid w:val="003D4DC0"/>
    <w:rsid w:val="003D73AE"/>
    <w:rsid w:val="003D777B"/>
    <w:rsid w:val="003E0EA1"/>
    <w:rsid w:val="003E3C81"/>
    <w:rsid w:val="003E7CDB"/>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648F"/>
    <w:rsid w:val="004274EB"/>
    <w:rsid w:val="00427C52"/>
    <w:rsid w:val="004327B7"/>
    <w:rsid w:val="00432828"/>
    <w:rsid w:val="00452C69"/>
    <w:rsid w:val="0045442B"/>
    <w:rsid w:val="0046306B"/>
    <w:rsid w:val="00470AB7"/>
    <w:rsid w:val="00477E05"/>
    <w:rsid w:val="00480AA5"/>
    <w:rsid w:val="0048286F"/>
    <w:rsid w:val="00485F1D"/>
    <w:rsid w:val="00487731"/>
    <w:rsid w:val="00487F22"/>
    <w:rsid w:val="004928D6"/>
    <w:rsid w:val="0049326E"/>
    <w:rsid w:val="004935C8"/>
    <w:rsid w:val="004971DB"/>
    <w:rsid w:val="004A1995"/>
    <w:rsid w:val="004A21E6"/>
    <w:rsid w:val="004A2359"/>
    <w:rsid w:val="004A412B"/>
    <w:rsid w:val="004B6026"/>
    <w:rsid w:val="004C044A"/>
    <w:rsid w:val="004C352A"/>
    <w:rsid w:val="004C7035"/>
    <w:rsid w:val="004D12DD"/>
    <w:rsid w:val="004D1DCB"/>
    <w:rsid w:val="004D37F1"/>
    <w:rsid w:val="004D546D"/>
    <w:rsid w:val="004E3883"/>
    <w:rsid w:val="004E6D53"/>
    <w:rsid w:val="004F03D0"/>
    <w:rsid w:val="004F3431"/>
    <w:rsid w:val="004F43E2"/>
    <w:rsid w:val="004F60CF"/>
    <w:rsid w:val="005054EF"/>
    <w:rsid w:val="005100A7"/>
    <w:rsid w:val="00515967"/>
    <w:rsid w:val="00515CA6"/>
    <w:rsid w:val="00516A33"/>
    <w:rsid w:val="00521E5E"/>
    <w:rsid w:val="005272F3"/>
    <w:rsid w:val="00527FD3"/>
    <w:rsid w:val="00530395"/>
    <w:rsid w:val="00532AE0"/>
    <w:rsid w:val="00532C64"/>
    <w:rsid w:val="00545208"/>
    <w:rsid w:val="00547EDE"/>
    <w:rsid w:val="00555CDF"/>
    <w:rsid w:val="0056258C"/>
    <w:rsid w:val="00563A72"/>
    <w:rsid w:val="005677B7"/>
    <w:rsid w:val="00571FC6"/>
    <w:rsid w:val="00574586"/>
    <w:rsid w:val="00577CE4"/>
    <w:rsid w:val="00582FEB"/>
    <w:rsid w:val="00584114"/>
    <w:rsid w:val="0059588E"/>
    <w:rsid w:val="005A190B"/>
    <w:rsid w:val="005A3F5F"/>
    <w:rsid w:val="005A5BA2"/>
    <w:rsid w:val="005A748F"/>
    <w:rsid w:val="005B1EB3"/>
    <w:rsid w:val="005B397D"/>
    <w:rsid w:val="005B5ADA"/>
    <w:rsid w:val="005C0E43"/>
    <w:rsid w:val="005C26AD"/>
    <w:rsid w:val="005C3DEC"/>
    <w:rsid w:val="005C4AD1"/>
    <w:rsid w:val="005D2B10"/>
    <w:rsid w:val="005D66CB"/>
    <w:rsid w:val="005D7C9B"/>
    <w:rsid w:val="005E1649"/>
    <w:rsid w:val="005E2265"/>
    <w:rsid w:val="005F50FE"/>
    <w:rsid w:val="00600C45"/>
    <w:rsid w:val="00602AE9"/>
    <w:rsid w:val="0060648F"/>
    <w:rsid w:val="00617864"/>
    <w:rsid w:val="00623A97"/>
    <w:rsid w:val="006250A1"/>
    <w:rsid w:val="0062612B"/>
    <w:rsid w:val="0062635C"/>
    <w:rsid w:val="00632971"/>
    <w:rsid w:val="00637E3C"/>
    <w:rsid w:val="00642BFC"/>
    <w:rsid w:val="006437C2"/>
    <w:rsid w:val="006470E7"/>
    <w:rsid w:val="00647323"/>
    <w:rsid w:val="006475C1"/>
    <w:rsid w:val="00654B18"/>
    <w:rsid w:val="006557A7"/>
    <w:rsid w:val="00663831"/>
    <w:rsid w:val="00671070"/>
    <w:rsid w:val="00671EF4"/>
    <w:rsid w:val="00672DFB"/>
    <w:rsid w:val="0068449F"/>
    <w:rsid w:val="00684CCB"/>
    <w:rsid w:val="006857C7"/>
    <w:rsid w:val="00694942"/>
    <w:rsid w:val="006A35C5"/>
    <w:rsid w:val="006A79D1"/>
    <w:rsid w:val="006B6897"/>
    <w:rsid w:val="006C11DA"/>
    <w:rsid w:val="006C1319"/>
    <w:rsid w:val="006C2673"/>
    <w:rsid w:val="006C4FB7"/>
    <w:rsid w:val="006C630C"/>
    <w:rsid w:val="006C663B"/>
    <w:rsid w:val="006C68DE"/>
    <w:rsid w:val="006D14C9"/>
    <w:rsid w:val="006D1834"/>
    <w:rsid w:val="006D50AF"/>
    <w:rsid w:val="006E5371"/>
    <w:rsid w:val="006E55A9"/>
    <w:rsid w:val="006E6427"/>
    <w:rsid w:val="006F4524"/>
    <w:rsid w:val="006F63F8"/>
    <w:rsid w:val="007009CD"/>
    <w:rsid w:val="00701BFD"/>
    <w:rsid w:val="0070463F"/>
    <w:rsid w:val="0070546E"/>
    <w:rsid w:val="00707589"/>
    <w:rsid w:val="00707F0E"/>
    <w:rsid w:val="0071244F"/>
    <w:rsid w:val="00712F0E"/>
    <w:rsid w:val="00715DC5"/>
    <w:rsid w:val="00716E30"/>
    <w:rsid w:val="0072583A"/>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5CD5"/>
    <w:rsid w:val="007665D6"/>
    <w:rsid w:val="00770D75"/>
    <w:rsid w:val="00771068"/>
    <w:rsid w:val="00772F04"/>
    <w:rsid w:val="00773156"/>
    <w:rsid w:val="00781DBB"/>
    <w:rsid w:val="00787F62"/>
    <w:rsid w:val="00791386"/>
    <w:rsid w:val="00792C81"/>
    <w:rsid w:val="007960E0"/>
    <w:rsid w:val="00796575"/>
    <w:rsid w:val="007A5F13"/>
    <w:rsid w:val="007B356C"/>
    <w:rsid w:val="007B3D3A"/>
    <w:rsid w:val="007C0E7D"/>
    <w:rsid w:val="007C2F72"/>
    <w:rsid w:val="007C35F0"/>
    <w:rsid w:val="007C538C"/>
    <w:rsid w:val="007E13C9"/>
    <w:rsid w:val="007E73E8"/>
    <w:rsid w:val="007F0C5B"/>
    <w:rsid w:val="007F5040"/>
    <w:rsid w:val="007F598D"/>
    <w:rsid w:val="0080210D"/>
    <w:rsid w:val="00805982"/>
    <w:rsid w:val="0081101D"/>
    <w:rsid w:val="00813801"/>
    <w:rsid w:val="0081483B"/>
    <w:rsid w:val="0081647A"/>
    <w:rsid w:val="00816CE9"/>
    <w:rsid w:val="008255B9"/>
    <w:rsid w:val="008256B0"/>
    <w:rsid w:val="0082785B"/>
    <w:rsid w:val="00827BF9"/>
    <w:rsid w:val="00831287"/>
    <w:rsid w:val="00837721"/>
    <w:rsid w:val="00841AF0"/>
    <w:rsid w:val="008424D7"/>
    <w:rsid w:val="008424DA"/>
    <w:rsid w:val="00843FB7"/>
    <w:rsid w:val="008452FE"/>
    <w:rsid w:val="0084588D"/>
    <w:rsid w:val="008539E4"/>
    <w:rsid w:val="00856A34"/>
    <w:rsid w:val="00857FA2"/>
    <w:rsid w:val="00865D76"/>
    <w:rsid w:val="0087283D"/>
    <w:rsid w:val="00874353"/>
    <w:rsid w:val="00876303"/>
    <w:rsid w:val="008763AE"/>
    <w:rsid w:val="00877FE3"/>
    <w:rsid w:val="008824FE"/>
    <w:rsid w:val="008841D8"/>
    <w:rsid w:val="008917FA"/>
    <w:rsid w:val="008938DD"/>
    <w:rsid w:val="00897715"/>
    <w:rsid w:val="008A02BA"/>
    <w:rsid w:val="008A15F8"/>
    <w:rsid w:val="008A2536"/>
    <w:rsid w:val="008B12AD"/>
    <w:rsid w:val="008B6FE7"/>
    <w:rsid w:val="008B7536"/>
    <w:rsid w:val="008C0EFE"/>
    <w:rsid w:val="008C725B"/>
    <w:rsid w:val="008D16F2"/>
    <w:rsid w:val="008D457E"/>
    <w:rsid w:val="008D7659"/>
    <w:rsid w:val="008D7902"/>
    <w:rsid w:val="008E01FD"/>
    <w:rsid w:val="008E2377"/>
    <w:rsid w:val="008E7E2A"/>
    <w:rsid w:val="008F05B5"/>
    <w:rsid w:val="008F0E3D"/>
    <w:rsid w:val="008F396B"/>
    <w:rsid w:val="008F3D03"/>
    <w:rsid w:val="008F6905"/>
    <w:rsid w:val="008F7E73"/>
    <w:rsid w:val="00901228"/>
    <w:rsid w:val="00902CEE"/>
    <w:rsid w:val="00902F55"/>
    <w:rsid w:val="009030D1"/>
    <w:rsid w:val="00905D23"/>
    <w:rsid w:val="00910A07"/>
    <w:rsid w:val="00923BCA"/>
    <w:rsid w:val="00927A74"/>
    <w:rsid w:val="00927E3D"/>
    <w:rsid w:val="0093527A"/>
    <w:rsid w:val="0093799D"/>
    <w:rsid w:val="00945810"/>
    <w:rsid w:val="0094685A"/>
    <w:rsid w:val="009573EF"/>
    <w:rsid w:val="0095772E"/>
    <w:rsid w:val="0096164E"/>
    <w:rsid w:val="00961D1E"/>
    <w:rsid w:val="00965FBA"/>
    <w:rsid w:val="009749BC"/>
    <w:rsid w:val="00977D1D"/>
    <w:rsid w:val="00980239"/>
    <w:rsid w:val="00983EBC"/>
    <w:rsid w:val="00984770"/>
    <w:rsid w:val="009A0237"/>
    <w:rsid w:val="009B4A65"/>
    <w:rsid w:val="009B78E3"/>
    <w:rsid w:val="009C2570"/>
    <w:rsid w:val="009C26C4"/>
    <w:rsid w:val="009C4DDA"/>
    <w:rsid w:val="009C69CF"/>
    <w:rsid w:val="009C6A57"/>
    <w:rsid w:val="009D131C"/>
    <w:rsid w:val="009D1FB7"/>
    <w:rsid w:val="009D31BA"/>
    <w:rsid w:val="009D78D2"/>
    <w:rsid w:val="009E51A0"/>
    <w:rsid w:val="009E6F37"/>
    <w:rsid w:val="009F056A"/>
    <w:rsid w:val="009F1382"/>
    <w:rsid w:val="009F1435"/>
    <w:rsid w:val="009F32D3"/>
    <w:rsid w:val="009F42C3"/>
    <w:rsid w:val="009F4572"/>
    <w:rsid w:val="00A04D57"/>
    <w:rsid w:val="00A11431"/>
    <w:rsid w:val="00A12D96"/>
    <w:rsid w:val="00A1413D"/>
    <w:rsid w:val="00A161F6"/>
    <w:rsid w:val="00A16A41"/>
    <w:rsid w:val="00A20571"/>
    <w:rsid w:val="00A2521E"/>
    <w:rsid w:val="00A26BF1"/>
    <w:rsid w:val="00A319AF"/>
    <w:rsid w:val="00A335ED"/>
    <w:rsid w:val="00A341D7"/>
    <w:rsid w:val="00A47344"/>
    <w:rsid w:val="00A54D0C"/>
    <w:rsid w:val="00A55B10"/>
    <w:rsid w:val="00A57201"/>
    <w:rsid w:val="00A60EDF"/>
    <w:rsid w:val="00A616A5"/>
    <w:rsid w:val="00A618A5"/>
    <w:rsid w:val="00A63541"/>
    <w:rsid w:val="00A64B8D"/>
    <w:rsid w:val="00A671DB"/>
    <w:rsid w:val="00A7023A"/>
    <w:rsid w:val="00A73C84"/>
    <w:rsid w:val="00A758FB"/>
    <w:rsid w:val="00A81A5A"/>
    <w:rsid w:val="00A82DAF"/>
    <w:rsid w:val="00A8553E"/>
    <w:rsid w:val="00A950D2"/>
    <w:rsid w:val="00A97709"/>
    <w:rsid w:val="00AA47E2"/>
    <w:rsid w:val="00AA7542"/>
    <w:rsid w:val="00AB302A"/>
    <w:rsid w:val="00AB4239"/>
    <w:rsid w:val="00AB7AD5"/>
    <w:rsid w:val="00AC3489"/>
    <w:rsid w:val="00AD1294"/>
    <w:rsid w:val="00AD52F4"/>
    <w:rsid w:val="00AD5656"/>
    <w:rsid w:val="00AD5E53"/>
    <w:rsid w:val="00AE47F1"/>
    <w:rsid w:val="00AE54DD"/>
    <w:rsid w:val="00AF0998"/>
    <w:rsid w:val="00AF72A7"/>
    <w:rsid w:val="00B00ED3"/>
    <w:rsid w:val="00B076E6"/>
    <w:rsid w:val="00B23C98"/>
    <w:rsid w:val="00B2571C"/>
    <w:rsid w:val="00B33185"/>
    <w:rsid w:val="00B33792"/>
    <w:rsid w:val="00B33FBA"/>
    <w:rsid w:val="00B44575"/>
    <w:rsid w:val="00B46788"/>
    <w:rsid w:val="00B5149A"/>
    <w:rsid w:val="00B53C9E"/>
    <w:rsid w:val="00B57BC5"/>
    <w:rsid w:val="00B701E3"/>
    <w:rsid w:val="00B703AC"/>
    <w:rsid w:val="00B764FF"/>
    <w:rsid w:val="00B8722F"/>
    <w:rsid w:val="00B9041B"/>
    <w:rsid w:val="00B90CFE"/>
    <w:rsid w:val="00B94F96"/>
    <w:rsid w:val="00BA7A08"/>
    <w:rsid w:val="00BB3D04"/>
    <w:rsid w:val="00BB5336"/>
    <w:rsid w:val="00BB7988"/>
    <w:rsid w:val="00BC4099"/>
    <w:rsid w:val="00BC4941"/>
    <w:rsid w:val="00BD7B4D"/>
    <w:rsid w:val="00BF3413"/>
    <w:rsid w:val="00BF4079"/>
    <w:rsid w:val="00BF7324"/>
    <w:rsid w:val="00C026AA"/>
    <w:rsid w:val="00C05AB7"/>
    <w:rsid w:val="00C103E4"/>
    <w:rsid w:val="00C11AF6"/>
    <w:rsid w:val="00C13C06"/>
    <w:rsid w:val="00C17354"/>
    <w:rsid w:val="00C17D8D"/>
    <w:rsid w:val="00C22E38"/>
    <w:rsid w:val="00C24507"/>
    <w:rsid w:val="00C32C26"/>
    <w:rsid w:val="00C436A3"/>
    <w:rsid w:val="00C448C8"/>
    <w:rsid w:val="00C47725"/>
    <w:rsid w:val="00C500CC"/>
    <w:rsid w:val="00C517EA"/>
    <w:rsid w:val="00C519A4"/>
    <w:rsid w:val="00C54FDE"/>
    <w:rsid w:val="00C62C27"/>
    <w:rsid w:val="00C73FB0"/>
    <w:rsid w:val="00C76BA1"/>
    <w:rsid w:val="00C82047"/>
    <w:rsid w:val="00C833E8"/>
    <w:rsid w:val="00C83CCA"/>
    <w:rsid w:val="00C85283"/>
    <w:rsid w:val="00C87820"/>
    <w:rsid w:val="00C95F1C"/>
    <w:rsid w:val="00CA1C0A"/>
    <w:rsid w:val="00CA2D6A"/>
    <w:rsid w:val="00CA2DF0"/>
    <w:rsid w:val="00CA3C06"/>
    <w:rsid w:val="00CA3D31"/>
    <w:rsid w:val="00CA52D1"/>
    <w:rsid w:val="00CA772D"/>
    <w:rsid w:val="00CA7823"/>
    <w:rsid w:val="00CB081A"/>
    <w:rsid w:val="00CB19CC"/>
    <w:rsid w:val="00CB3B2C"/>
    <w:rsid w:val="00CC743B"/>
    <w:rsid w:val="00CD1A07"/>
    <w:rsid w:val="00CD1BB0"/>
    <w:rsid w:val="00CD5045"/>
    <w:rsid w:val="00CE05C4"/>
    <w:rsid w:val="00CE133D"/>
    <w:rsid w:val="00CE1A00"/>
    <w:rsid w:val="00CE31BF"/>
    <w:rsid w:val="00CE3AA1"/>
    <w:rsid w:val="00CE56E6"/>
    <w:rsid w:val="00CF04DF"/>
    <w:rsid w:val="00CF05E7"/>
    <w:rsid w:val="00CF20D6"/>
    <w:rsid w:val="00CF47A2"/>
    <w:rsid w:val="00CF689B"/>
    <w:rsid w:val="00CF76DD"/>
    <w:rsid w:val="00D03BFC"/>
    <w:rsid w:val="00D04305"/>
    <w:rsid w:val="00D05802"/>
    <w:rsid w:val="00D0631C"/>
    <w:rsid w:val="00D11081"/>
    <w:rsid w:val="00D119BE"/>
    <w:rsid w:val="00D13001"/>
    <w:rsid w:val="00D133F5"/>
    <w:rsid w:val="00D228E9"/>
    <w:rsid w:val="00D258AE"/>
    <w:rsid w:val="00D26221"/>
    <w:rsid w:val="00D26F19"/>
    <w:rsid w:val="00D36BF8"/>
    <w:rsid w:val="00D416FA"/>
    <w:rsid w:val="00D4626F"/>
    <w:rsid w:val="00D46A31"/>
    <w:rsid w:val="00D5316B"/>
    <w:rsid w:val="00D54A69"/>
    <w:rsid w:val="00D6482F"/>
    <w:rsid w:val="00D64874"/>
    <w:rsid w:val="00D6792E"/>
    <w:rsid w:val="00D70122"/>
    <w:rsid w:val="00D76877"/>
    <w:rsid w:val="00D868F9"/>
    <w:rsid w:val="00D87C22"/>
    <w:rsid w:val="00D95A60"/>
    <w:rsid w:val="00DA5EEC"/>
    <w:rsid w:val="00DA7F28"/>
    <w:rsid w:val="00DB5868"/>
    <w:rsid w:val="00DB5B9E"/>
    <w:rsid w:val="00DB7851"/>
    <w:rsid w:val="00DD067D"/>
    <w:rsid w:val="00DD4BC0"/>
    <w:rsid w:val="00DD727D"/>
    <w:rsid w:val="00DF2E85"/>
    <w:rsid w:val="00DF3097"/>
    <w:rsid w:val="00DF3A87"/>
    <w:rsid w:val="00E019D3"/>
    <w:rsid w:val="00E034C5"/>
    <w:rsid w:val="00E07A14"/>
    <w:rsid w:val="00E10167"/>
    <w:rsid w:val="00E1787F"/>
    <w:rsid w:val="00E23B5D"/>
    <w:rsid w:val="00E3381D"/>
    <w:rsid w:val="00E36259"/>
    <w:rsid w:val="00E404F2"/>
    <w:rsid w:val="00E438EF"/>
    <w:rsid w:val="00E4743D"/>
    <w:rsid w:val="00E55A6F"/>
    <w:rsid w:val="00E62DA6"/>
    <w:rsid w:val="00E65BA9"/>
    <w:rsid w:val="00E66A4E"/>
    <w:rsid w:val="00E705E1"/>
    <w:rsid w:val="00E7414B"/>
    <w:rsid w:val="00E82A34"/>
    <w:rsid w:val="00E8717F"/>
    <w:rsid w:val="00E94624"/>
    <w:rsid w:val="00EA21E2"/>
    <w:rsid w:val="00EA4011"/>
    <w:rsid w:val="00EA6991"/>
    <w:rsid w:val="00EB10AB"/>
    <w:rsid w:val="00EB1313"/>
    <w:rsid w:val="00EB34CC"/>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580D"/>
    <w:rsid w:val="00EF78CE"/>
    <w:rsid w:val="00F1296F"/>
    <w:rsid w:val="00F136C8"/>
    <w:rsid w:val="00F165FD"/>
    <w:rsid w:val="00F2265D"/>
    <w:rsid w:val="00F2636E"/>
    <w:rsid w:val="00F265C5"/>
    <w:rsid w:val="00F266CC"/>
    <w:rsid w:val="00F31F3C"/>
    <w:rsid w:val="00F348EA"/>
    <w:rsid w:val="00F36D15"/>
    <w:rsid w:val="00F42A99"/>
    <w:rsid w:val="00F458CA"/>
    <w:rsid w:val="00F46C7C"/>
    <w:rsid w:val="00F47A7A"/>
    <w:rsid w:val="00F512EB"/>
    <w:rsid w:val="00F5365A"/>
    <w:rsid w:val="00F5424F"/>
    <w:rsid w:val="00F577ED"/>
    <w:rsid w:val="00F63D22"/>
    <w:rsid w:val="00F67AF0"/>
    <w:rsid w:val="00F70832"/>
    <w:rsid w:val="00F74048"/>
    <w:rsid w:val="00F74118"/>
    <w:rsid w:val="00F76AB3"/>
    <w:rsid w:val="00F77AFE"/>
    <w:rsid w:val="00F77CB9"/>
    <w:rsid w:val="00F86088"/>
    <w:rsid w:val="00F869B3"/>
    <w:rsid w:val="00F86E9B"/>
    <w:rsid w:val="00F90AC4"/>
    <w:rsid w:val="00F92B24"/>
    <w:rsid w:val="00F9312E"/>
    <w:rsid w:val="00F97C4D"/>
    <w:rsid w:val="00FA4913"/>
    <w:rsid w:val="00FB2431"/>
    <w:rsid w:val="00FB56F0"/>
    <w:rsid w:val="00FB5C23"/>
    <w:rsid w:val="00FC4E5A"/>
    <w:rsid w:val="00FC50B2"/>
    <w:rsid w:val="00FC7119"/>
    <w:rsid w:val="00FD06FD"/>
    <w:rsid w:val="00FD3868"/>
    <w:rsid w:val="00FD7E9B"/>
    <w:rsid w:val="00FE1726"/>
    <w:rsid w:val="00FE38DE"/>
    <w:rsid w:val="00FE621F"/>
    <w:rsid w:val="00FE65EF"/>
    <w:rsid w:val="00FF4613"/>
    <w:rsid w:val="00FF4D2F"/>
    <w:rsid w:val="00FF5F30"/>
    <w:rsid w:val="0825A608"/>
    <w:rsid w:val="09E9ABCE"/>
    <w:rsid w:val="0D93EC22"/>
    <w:rsid w:val="1B220041"/>
    <w:rsid w:val="415BFDC4"/>
    <w:rsid w:val="68468051"/>
    <w:rsid w:val="72071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9f6"/>
    </o:shapedefaults>
    <o:shapelayout v:ext="edit">
      <o:idmap v:ext="edit" data="2"/>
    </o:shapelayout>
  </w:shapeDefaults>
  <w:decimalSymbol w:val=","/>
  <w:listSeparator w:val=";"/>
  <w14:docId w14:val="6D9F0A47"/>
  <w15:chartTrackingRefBased/>
  <w15:docId w15:val="{249B1346-5D35-4671-9E3E-2CEBC601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6AA"/>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C026AA"/>
    <w:pPr>
      <w:tabs>
        <w:tab w:val="center" w:pos="4252"/>
        <w:tab w:val="right" w:pos="8504"/>
      </w:tabs>
    </w:pPr>
  </w:style>
  <w:style w:type="paragraph" w:styleId="Piedepgina">
    <w:name w:val="footer"/>
    <w:basedOn w:val="Normal"/>
    <w:link w:val="PiedepginaCar"/>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link w:val="TextonotapieCar"/>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link w:val="MapadeldocumentoCar"/>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link w:val="Textoindependiente2Car"/>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styleId="Descripcin">
    <w:name w:val="caption"/>
    <w:aliases w:val="Epígrafe"/>
    <w:basedOn w:val="Normal"/>
    <w:next w:val="Normal"/>
    <w:unhideWhenUsed/>
    <w:rsid w:val="001D7957"/>
    <w:rPr>
      <w:b/>
      <w:bCs/>
      <w:sz w:val="20"/>
      <w:szCs w:val="20"/>
    </w:rPr>
  </w:style>
  <w:style w:type="paragraph" w:styleId="TtuloTDC">
    <w:name w:val="TOC Heading"/>
    <w:aliases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character" w:customStyle="1" w:styleId="EncabezadoCar">
    <w:name w:val="Encabezado Car"/>
    <w:link w:val="Encabezado"/>
    <w:rsid w:val="00C17D8D"/>
    <w:rPr>
      <w:rFonts w:ascii="Times New Roman" w:hAnsi="Times New Roman"/>
      <w:sz w:val="24"/>
      <w:szCs w:val="24"/>
      <w:lang w:val="en-US" w:eastAsia="en-US" w:bidi="en-US"/>
    </w:rPr>
  </w:style>
  <w:style w:type="character" w:customStyle="1" w:styleId="PiedepginaCar">
    <w:name w:val="Pie de página Car"/>
    <w:link w:val="Piedepgina"/>
    <w:rsid w:val="00C17D8D"/>
    <w:rPr>
      <w:rFonts w:ascii="Times New Roman" w:hAnsi="Times New Roman"/>
      <w:sz w:val="24"/>
      <w:szCs w:val="24"/>
      <w:lang w:val="en-US" w:eastAsia="en-US" w:bidi="en-US"/>
    </w:rPr>
  </w:style>
  <w:style w:type="character" w:customStyle="1" w:styleId="TextonotapieCar">
    <w:name w:val="Texto nota pie Car"/>
    <w:link w:val="Textonotapie"/>
    <w:semiHidden/>
    <w:rsid w:val="00C17D8D"/>
    <w:rPr>
      <w:rFonts w:ascii="Times New Roman" w:hAnsi="Times New Roman"/>
      <w:lang w:val="en-US" w:eastAsia="en-US" w:bidi="en-US"/>
    </w:rPr>
  </w:style>
  <w:style w:type="character" w:customStyle="1" w:styleId="MapadeldocumentoCar">
    <w:name w:val="Mapa del documento Car"/>
    <w:link w:val="Mapadeldocumento"/>
    <w:semiHidden/>
    <w:rsid w:val="00C17D8D"/>
    <w:rPr>
      <w:rFonts w:ascii="Tahoma" w:hAnsi="Tahoma" w:cs="Tahoma"/>
      <w:shd w:val="clear" w:color="auto" w:fill="000080"/>
      <w:lang w:val="en-US" w:eastAsia="en-US" w:bidi="en-US"/>
    </w:rPr>
  </w:style>
  <w:style w:type="character" w:customStyle="1" w:styleId="Textoindependiente2Car">
    <w:name w:val="Texto independiente 2 Car"/>
    <w:link w:val="Textoindependiente2"/>
    <w:rsid w:val="00C17D8D"/>
    <w:rPr>
      <w:rFonts w:ascii="Verdana" w:hAnsi="Verdana"/>
      <w:lang w:val="es-ES_tradnl" w:eastAsia="en-US" w:bidi="en-US"/>
    </w:rPr>
  </w:style>
  <w:style w:type="character" w:styleId="Mencinsinresolver">
    <w:name w:val="Unresolved Mention"/>
    <w:uiPriority w:val="99"/>
    <w:semiHidden/>
    <w:unhideWhenUsed/>
    <w:rsid w:val="00C17D8D"/>
    <w:rPr>
      <w:color w:val="605E5C"/>
      <w:shd w:val="clear" w:color="auto" w:fill="E1DFDD"/>
    </w:rPr>
  </w:style>
  <w:style w:type="table" w:styleId="Tabladecuadrcula4">
    <w:name w:val="Grid Table 4"/>
    <w:basedOn w:val="Tablanormal"/>
    <w:uiPriority w:val="49"/>
    <w:rsid w:val="00C17D8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ipervnculovisitado">
    <w:name w:val="FollowedHyperlink"/>
    <w:uiPriority w:val="99"/>
    <w:unhideWhenUsed/>
    <w:rsid w:val="00C17D8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cv.usc.es/pluginfile.php/2387425/mod_folder/content/0/Presentaciones/PresGC_Dia2.pdf?forcedownload=1" TargetMode="Externa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cv.usc.es/pluginfile.php/2387425/mod_folder/content/0/Presentaciones/PresGC_Dia1.pdf?forcedownload=1"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1</TotalTime>
  <Pages>47</Pages>
  <Words>13589</Words>
  <Characters>74741</Characters>
  <Application>Microsoft Office Word</Application>
  <DocSecurity>0</DocSecurity>
  <Lines>622</Lines>
  <Paragraphs>176</Paragraphs>
  <ScaleCrop>false</ScaleCrop>
  <Company>Dark</Company>
  <LinksUpToDate>false</LinksUpToDate>
  <CharactersWithSpaces>88154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MARTINEZ ENRIQUEZ ROI</cp:lastModifiedBy>
  <cp:revision>12</cp:revision>
  <cp:lastPrinted>2010-11-25T00:59:00Z</cp:lastPrinted>
  <dcterms:created xsi:type="dcterms:W3CDTF">2024-03-19T00:41:00Z</dcterms:created>
  <dcterms:modified xsi:type="dcterms:W3CDTF">2024-03-18T18:19:00Z</dcterms:modified>
</cp:coreProperties>
</file>